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05602" w14:textId="77777777" w:rsidR="00446F26" w:rsidRPr="00AE660B" w:rsidRDefault="00446F26">
      <w:pPr>
        <w:tabs>
          <w:tab w:val="left" w:pos="540"/>
        </w:tabs>
        <w:rPr>
          <w:rFonts w:asciiTheme="minorHAnsi" w:hAnsiTheme="minorHAnsi" w:cstheme="minorHAnsi"/>
          <w:sz w:val="18"/>
        </w:rPr>
      </w:pPr>
      <w:bookmarkStart w:id="0" w:name="_GoBack"/>
      <w:bookmarkEnd w:id="0"/>
    </w:p>
    <w:p w14:paraId="32B05603" w14:textId="77777777" w:rsidR="00446F26" w:rsidRPr="00AE660B" w:rsidRDefault="00446F26">
      <w:pPr>
        <w:tabs>
          <w:tab w:val="left" w:pos="540"/>
        </w:tabs>
        <w:rPr>
          <w:rFonts w:asciiTheme="minorHAnsi" w:hAnsiTheme="minorHAnsi" w:cstheme="minorHAnsi"/>
          <w:sz w:val="18"/>
        </w:rPr>
      </w:pPr>
    </w:p>
    <w:p w14:paraId="32B05604" w14:textId="77777777" w:rsidR="00446F26" w:rsidRPr="00AE660B" w:rsidRDefault="00446F26">
      <w:pPr>
        <w:tabs>
          <w:tab w:val="left" w:pos="540"/>
        </w:tabs>
        <w:rPr>
          <w:rFonts w:asciiTheme="minorHAnsi" w:hAnsiTheme="minorHAnsi" w:cstheme="minorHAnsi"/>
          <w:sz w:val="18"/>
        </w:rPr>
      </w:pPr>
    </w:p>
    <w:p w14:paraId="32B05605" w14:textId="77777777" w:rsidR="00446F26" w:rsidRPr="00AE660B" w:rsidRDefault="00446F26">
      <w:pPr>
        <w:tabs>
          <w:tab w:val="left" w:pos="540"/>
        </w:tabs>
        <w:rPr>
          <w:rFonts w:asciiTheme="minorHAnsi" w:hAnsiTheme="minorHAnsi" w:cstheme="minorHAnsi"/>
          <w:sz w:val="18"/>
        </w:rPr>
      </w:pPr>
    </w:p>
    <w:p w14:paraId="32B05606" w14:textId="77777777" w:rsidR="00446F26" w:rsidRPr="00AE660B" w:rsidRDefault="00446F26">
      <w:pPr>
        <w:tabs>
          <w:tab w:val="left" w:pos="540"/>
        </w:tabs>
        <w:rPr>
          <w:rFonts w:asciiTheme="minorHAnsi" w:hAnsiTheme="minorHAnsi" w:cstheme="minorHAnsi"/>
          <w:sz w:val="18"/>
        </w:rPr>
      </w:pPr>
    </w:p>
    <w:p w14:paraId="32B05607" w14:textId="77777777" w:rsidR="00446F26" w:rsidRPr="00AE660B" w:rsidRDefault="00446F26">
      <w:pPr>
        <w:tabs>
          <w:tab w:val="left" w:pos="540"/>
        </w:tabs>
        <w:rPr>
          <w:rFonts w:asciiTheme="minorHAnsi" w:hAnsiTheme="minorHAnsi" w:cstheme="minorHAnsi"/>
          <w:sz w:val="18"/>
        </w:rPr>
      </w:pPr>
    </w:p>
    <w:p w14:paraId="32B05608" w14:textId="77777777" w:rsidR="00446F26" w:rsidRPr="00AE660B" w:rsidRDefault="00446F26">
      <w:pPr>
        <w:tabs>
          <w:tab w:val="left" w:pos="540"/>
        </w:tabs>
        <w:rPr>
          <w:rFonts w:asciiTheme="minorHAnsi" w:hAnsiTheme="minorHAnsi" w:cstheme="minorHAnsi"/>
          <w:sz w:val="18"/>
        </w:rPr>
      </w:pPr>
    </w:p>
    <w:p w14:paraId="32B05609" w14:textId="77777777" w:rsidR="00446F26" w:rsidRPr="00AE660B" w:rsidRDefault="00446F26">
      <w:pPr>
        <w:tabs>
          <w:tab w:val="left" w:pos="540"/>
        </w:tabs>
        <w:rPr>
          <w:rFonts w:asciiTheme="minorHAnsi" w:hAnsiTheme="minorHAnsi" w:cstheme="minorHAnsi"/>
          <w:sz w:val="18"/>
        </w:rPr>
      </w:pPr>
    </w:p>
    <w:p w14:paraId="32B0560A" w14:textId="77777777" w:rsidR="00446F26" w:rsidRPr="00AE660B" w:rsidRDefault="00446F26">
      <w:pPr>
        <w:tabs>
          <w:tab w:val="left" w:pos="540"/>
        </w:tabs>
        <w:rPr>
          <w:rFonts w:asciiTheme="minorHAnsi" w:hAnsiTheme="minorHAnsi" w:cstheme="minorHAnsi"/>
          <w:sz w:val="18"/>
        </w:rPr>
      </w:pPr>
    </w:p>
    <w:p w14:paraId="32B0560B" w14:textId="77777777" w:rsidR="00446F26" w:rsidRPr="00AE660B" w:rsidRDefault="00446F26">
      <w:pPr>
        <w:tabs>
          <w:tab w:val="left" w:pos="540"/>
        </w:tabs>
        <w:rPr>
          <w:rFonts w:asciiTheme="minorHAnsi" w:hAnsiTheme="minorHAnsi" w:cstheme="minorHAnsi"/>
          <w:sz w:val="18"/>
        </w:rPr>
      </w:pPr>
    </w:p>
    <w:p w14:paraId="32B0560C" w14:textId="77777777" w:rsidR="00446F26" w:rsidRPr="00AE660B" w:rsidRDefault="00446F26">
      <w:pPr>
        <w:tabs>
          <w:tab w:val="left" w:pos="540"/>
        </w:tabs>
        <w:rPr>
          <w:rFonts w:asciiTheme="minorHAnsi" w:hAnsiTheme="minorHAnsi" w:cstheme="minorHAnsi"/>
          <w:sz w:val="18"/>
        </w:rPr>
      </w:pPr>
    </w:p>
    <w:p w14:paraId="32B0560D" w14:textId="77777777" w:rsidR="00446F26" w:rsidRPr="00AE660B" w:rsidRDefault="00446F26">
      <w:pPr>
        <w:tabs>
          <w:tab w:val="left" w:pos="540"/>
        </w:tabs>
        <w:rPr>
          <w:rFonts w:asciiTheme="minorHAnsi" w:hAnsiTheme="minorHAnsi" w:cstheme="minorHAnsi"/>
          <w:sz w:val="18"/>
        </w:rPr>
      </w:pPr>
    </w:p>
    <w:p w14:paraId="32B0560E" w14:textId="77777777" w:rsidR="00446F26" w:rsidRPr="00AE660B" w:rsidRDefault="00446F26">
      <w:pPr>
        <w:tabs>
          <w:tab w:val="left" w:pos="540"/>
        </w:tabs>
        <w:rPr>
          <w:rFonts w:asciiTheme="minorHAnsi" w:hAnsiTheme="minorHAnsi" w:cstheme="minorHAnsi"/>
          <w:sz w:val="18"/>
        </w:rPr>
      </w:pPr>
    </w:p>
    <w:p w14:paraId="32B0560F" w14:textId="77777777" w:rsidR="00446F26" w:rsidRPr="00AE660B" w:rsidRDefault="00446F26">
      <w:pPr>
        <w:tabs>
          <w:tab w:val="left" w:pos="540"/>
        </w:tabs>
        <w:rPr>
          <w:rFonts w:asciiTheme="minorHAnsi" w:hAnsiTheme="minorHAnsi" w:cstheme="minorHAnsi"/>
          <w:sz w:val="18"/>
        </w:rPr>
      </w:pPr>
    </w:p>
    <w:p w14:paraId="5BFE09E2" w14:textId="0BBD19D6" w:rsidR="00BA3FD8" w:rsidRPr="00AE660B" w:rsidRDefault="00BA3FD8"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 xml:space="preserve">Technical </w:t>
      </w:r>
      <w:r w:rsidR="00470441">
        <w:rPr>
          <w:rFonts w:asciiTheme="minorHAnsi" w:hAnsiTheme="minorHAnsi" w:cstheme="minorHAnsi"/>
          <w:b/>
          <w:bCs/>
          <w:sz w:val="36"/>
          <w:szCs w:val="36"/>
        </w:rPr>
        <w:t xml:space="preserve">Requirement </w:t>
      </w:r>
      <w:r w:rsidRPr="00AE660B">
        <w:rPr>
          <w:rFonts w:asciiTheme="minorHAnsi" w:hAnsiTheme="minorHAnsi" w:cstheme="minorHAnsi"/>
          <w:b/>
          <w:bCs/>
          <w:sz w:val="36"/>
          <w:szCs w:val="36"/>
        </w:rPr>
        <w:t xml:space="preserve">Specification </w:t>
      </w:r>
    </w:p>
    <w:p w14:paraId="58B09D9D" w14:textId="77777777" w:rsidR="00171CEA" w:rsidRPr="00AE660B" w:rsidRDefault="00171CEA" w:rsidP="00BA3FD8">
      <w:pPr>
        <w:jc w:val="center"/>
        <w:rPr>
          <w:rFonts w:asciiTheme="minorHAnsi" w:hAnsiTheme="minorHAnsi" w:cstheme="minorHAnsi"/>
          <w:b/>
          <w:bCs/>
          <w:sz w:val="36"/>
          <w:szCs w:val="36"/>
        </w:rPr>
      </w:pPr>
    </w:p>
    <w:p w14:paraId="3BCE0EC6" w14:textId="591CC686" w:rsidR="00BA3FD8" w:rsidRPr="00AE660B" w:rsidRDefault="00171CEA"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F</w:t>
      </w:r>
      <w:r w:rsidR="00BA3FD8" w:rsidRPr="00AE660B">
        <w:rPr>
          <w:rFonts w:asciiTheme="minorHAnsi" w:hAnsiTheme="minorHAnsi" w:cstheme="minorHAnsi"/>
          <w:b/>
          <w:bCs/>
          <w:sz w:val="36"/>
          <w:szCs w:val="36"/>
        </w:rPr>
        <w:t>or</w:t>
      </w:r>
    </w:p>
    <w:p w14:paraId="08A3B7C1" w14:textId="77777777" w:rsidR="00171CEA" w:rsidRPr="00AE660B" w:rsidRDefault="00171CEA" w:rsidP="00BA3FD8">
      <w:pPr>
        <w:jc w:val="center"/>
        <w:rPr>
          <w:rFonts w:asciiTheme="minorHAnsi" w:hAnsiTheme="minorHAnsi" w:cstheme="minorHAnsi"/>
          <w:b/>
          <w:bCs/>
          <w:sz w:val="36"/>
          <w:szCs w:val="36"/>
        </w:rPr>
      </w:pPr>
    </w:p>
    <w:p w14:paraId="6B199C71" w14:textId="77777777" w:rsidR="00BA3FD8" w:rsidRPr="00AE660B" w:rsidRDefault="00BA3FD8" w:rsidP="00BA3FD8">
      <w:pPr>
        <w:jc w:val="center"/>
        <w:rPr>
          <w:rFonts w:asciiTheme="minorHAnsi" w:hAnsiTheme="minorHAnsi" w:cstheme="minorHAnsi"/>
          <w:b/>
          <w:bCs/>
          <w:sz w:val="36"/>
          <w:szCs w:val="36"/>
        </w:rPr>
      </w:pPr>
      <w:r w:rsidRPr="00AE660B">
        <w:rPr>
          <w:rFonts w:asciiTheme="minorHAnsi" w:hAnsiTheme="minorHAnsi" w:cstheme="minorHAnsi"/>
          <w:b/>
          <w:bCs/>
          <w:sz w:val="36"/>
          <w:szCs w:val="36"/>
        </w:rPr>
        <w:t>OASiS Practice Growth Check Utility</w:t>
      </w:r>
    </w:p>
    <w:p w14:paraId="32B05613" w14:textId="77777777" w:rsidR="002A7CC2" w:rsidRPr="00AE660B" w:rsidRDefault="002A7CC2">
      <w:pPr>
        <w:pStyle w:val="ac"/>
        <w:rPr>
          <w:rFonts w:asciiTheme="minorHAnsi" w:eastAsia="Times" w:hAnsiTheme="minorHAnsi" w:cstheme="minorHAnsi"/>
          <w:b/>
          <w:sz w:val="32"/>
          <w:lang w:val="en-AU" w:eastAsia="en-US"/>
        </w:rPr>
      </w:pPr>
    </w:p>
    <w:p w14:paraId="32B05614" w14:textId="77777777" w:rsidR="00446F26" w:rsidRPr="00AE660B" w:rsidRDefault="1BF83F14" w:rsidP="1BF83F14">
      <w:pPr>
        <w:pStyle w:val="ac"/>
        <w:rPr>
          <w:rFonts w:asciiTheme="minorHAnsi" w:hAnsiTheme="minorHAnsi" w:cstheme="minorHAnsi"/>
          <w:b/>
          <w:bCs/>
          <w:sz w:val="32"/>
          <w:szCs w:val="32"/>
          <w:lang w:val="en-AU"/>
        </w:rPr>
      </w:pPr>
      <w:r w:rsidRPr="00AE660B">
        <w:rPr>
          <w:rFonts w:asciiTheme="minorHAnsi" w:hAnsiTheme="minorHAnsi" w:cstheme="minorHAnsi"/>
          <w:b/>
          <w:bCs/>
          <w:sz w:val="32"/>
          <w:szCs w:val="32"/>
          <w:lang w:val="en-AU"/>
        </w:rPr>
        <w:t>Version &lt;1.0&gt;</w:t>
      </w:r>
    </w:p>
    <w:p w14:paraId="32B05615" w14:textId="77777777" w:rsidR="00446F26" w:rsidRPr="00AE660B" w:rsidRDefault="00446F26">
      <w:pPr>
        <w:tabs>
          <w:tab w:val="left" w:pos="540"/>
        </w:tabs>
        <w:rPr>
          <w:rFonts w:asciiTheme="minorHAnsi" w:hAnsiTheme="minorHAnsi" w:cstheme="minorHAnsi"/>
          <w:sz w:val="18"/>
        </w:rPr>
      </w:pPr>
    </w:p>
    <w:p w14:paraId="32B05616" w14:textId="77777777" w:rsidR="00446F26" w:rsidRPr="00AE660B" w:rsidRDefault="00446F26">
      <w:pPr>
        <w:tabs>
          <w:tab w:val="left" w:pos="540"/>
        </w:tabs>
        <w:rPr>
          <w:rFonts w:asciiTheme="minorHAnsi" w:hAnsiTheme="minorHAnsi" w:cstheme="minorHAnsi"/>
          <w:sz w:val="18"/>
        </w:rPr>
      </w:pPr>
    </w:p>
    <w:p w14:paraId="32B05617" w14:textId="77777777" w:rsidR="00446F26" w:rsidRPr="00AE660B" w:rsidRDefault="00446F26">
      <w:pPr>
        <w:tabs>
          <w:tab w:val="left" w:pos="540"/>
        </w:tabs>
        <w:rPr>
          <w:rFonts w:asciiTheme="minorHAnsi" w:hAnsiTheme="minorHAnsi" w:cstheme="minorHAnsi"/>
          <w:sz w:val="18"/>
        </w:rPr>
      </w:pPr>
    </w:p>
    <w:p w14:paraId="32B05618" w14:textId="77777777" w:rsidR="00446F26" w:rsidRPr="00AE660B" w:rsidRDefault="00446F26">
      <w:pPr>
        <w:tabs>
          <w:tab w:val="left" w:pos="540"/>
        </w:tabs>
        <w:rPr>
          <w:rFonts w:asciiTheme="minorHAnsi" w:hAnsiTheme="minorHAnsi" w:cstheme="minorHAnsi"/>
          <w:sz w:val="18"/>
        </w:rPr>
      </w:pPr>
    </w:p>
    <w:p w14:paraId="32B05619" w14:textId="77777777" w:rsidR="00446F26" w:rsidRPr="00AE660B" w:rsidRDefault="00446F26">
      <w:pPr>
        <w:tabs>
          <w:tab w:val="left" w:pos="540"/>
        </w:tabs>
        <w:rPr>
          <w:rFonts w:asciiTheme="minorHAnsi" w:hAnsiTheme="minorHAnsi" w:cstheme="minorHAnsi"/>
          <w:sz w:val="18"/>
        </w:rPr>
      </w:pPr>
    </w:p>
    <w:p w14:paraId="32B0561A" w14:textId="77777777" w:rsidR="00446F26" w:rsidRPr="00AE660B" w:rsidRDefault="00446F26">
      <w:pPr>
        <w:tabs>
          <w:tab w:val="left" w:pos="540"/>
        </w:tabs>
        <w:rPr>
          <w:rFonts w:asciiTheme="minorHAnsi" w:hAnsiTheme="minorHAnsi" w:cstheme="minorHAnsi"/>
          <w:sz w:val="18"/>
        </w:rPr>
      </w:pPr>
    </w:p>
    <w:p w14:paraId="32B0561B" w14:textId="77777777" w:rsidR="00446F26" w:rsidRPr="00AE660B" w:rsidRDefault="00446F26">
      <w:pPr>
        <w:tabs>
          <w:tab w:val="left" w:pos="540"/>
        </w:tabs>
        <w:rPr>
          <w:rFonts w:asciiTheme="minorHAnsi" w:hAnsiTheme="minorHAnsi" w:cstheme="minorHAnsi"/>
          <w:sz w:val="18"/>
        </w:rPr>
      </w:pPr>
    </w:p>
    <w:p w14:paraId="32B0561C" w14:textId="77777777" w:rsidR="00446F26" w:rsidRPr="00AE660B" w:rsidRDefault="00446F26">
      <w:pPr>
        <w:tabs>
          <w:tab w:val="left" w:pos="540"/>
        </w:tabs>
        <w:rPr>
          <w:rFonts w:asciiTheme="minorHAnsi" w:hAnsiTheme="minorHAnsi" w:cstheme="minorHAnsi"/>
          <w:sz w:val="18"/>
        </w:rPr>
      </w:pPr>
    </w:p>
    <w:p w14:paraId="32B0561D" w14:textId="77777777" w:rsidR="00446F26" w:rsidRPr="00AE660B" w:rsidRDefault="00446F26">
      <w:pPr>
        <w:tabs>
          <w:tab w:val="left" w:pos="540"/>
        </w:tabs>
        <w:rPr>
          <w:rFonts w:asciiTheme="minorHAnsi" w:hAnsiTheme="minorHAnsi" w:cstheme="minorHAnsi"/>
          <w:sz w:val="18"/>
        </w:rPr>
      </w:pPr>
    </w:p>
    <w:p w14:paraId="32B0561E" w14:textId="77777777" w:rsidR="00446F26" w:rsidRPr="00AE660B" w:rsidRDefault="00446F26">
      <w:pPr>
        <w:tabs>
          <w:tab w:val="left" w:pos="540"/>
        </w:tabs>
        <w:rPr>
          <w:rFonts w:asciiTheme="minorHAnsi" w:hAnsiTheme="minorHAnsi" w:cstheme="minorHAnsi"/>
          <w:sz w:val="18"/>
        </w:rPr>
      </w:pPr>
    </w:p>
    <w:p w14:paraId="32B0561F" w14:textId="77777777" w:rsidR="00446F26" w:rsidRPr="00AE660B" w:rsidRDefault="00446F26">
      <w:pPr>
        <w:tabs>
          <w:tab w:val="left" w:pos="540"/>
        </w:tabs>
        <w:rPr>
          <w:rFonts w:asciiTheme="minorHAnsi" w:hAnsiTheme="minorHAnsi" w:cstheme="minorHAnsi"/>
          <w:sz w:val="18"/>
        </w:rPr>
      </w:pPr>
    </w:p>
    <w:p w14:paraId="32B05620" w14:textId="77777777" w:rsidR="00446F26" w:rsidRPr="00AE660B" w:rsidRDefault="00446F26">
      <w:pPr>
        <w:tabs>
          <w:tab w:val="left" w:pos="540"/>
        </w:tabs>
        <w:rPr>
          <w:rFonts w:asciiTheme="minorHAnsi" w:hAnsiTheme="minorHAnsi" w:cstheme="minorHAnsi"/>
          <w:sz w:val="18"/>
        </w:rPr>
      </w:pPr>
    </w:p>
    <w:p w14:paraId="32B05621" w14:textId="77777777" w:rsidR="00446F26" w:rsidRPr="00AE660B" w:rsidRDefault="00446F26">
      <w:pPr>
        <w:tabs>
          <w:tab w:val="left" w:pos="540"/>
        </w:tabs>
        <w:rPr>
          <w:rFonts w:asciiTheme="minorHAnsi" w:hAnsiTheme="minorHAnsi" w:cstheme="minorHAnsi"/>
          <w:sz w:val="18"/>
        </w:rPr>
      </w:pPr>
    </w:p>
    <w:p w14:paraId="32B05622" w14:textId="77777777" w:rsidR="00446F26" w:rsidRPr="00AE660B" w:rsidRDefault="00446F26">
      <w:pPr>
        <w:tabs>
          <w:tab w:val="left" w:pos="540"/>
        </w:tabs>
        <w:rPr>
          <w:rFonts w:asciiTheme="minorHAnsi" w:hAnsiTheme="minorHAnsi" w:cstheme="minorHAnsi"/>
          <w:sz w:val="18"/>
        </w:rPr>
      </w:pPr>
    </w:p>
    <w:p w14:paraId="32B05623" w14:textId="77777777" w:rsidR="00446F26" w:rsidRPr="00AE660B" w:rsidRDefault="00446F26">
      <w:pPr>
        <w:tabs>
          <w:tab w:val="left" w:pos="540"/>
        </w:tabs>
        <w:rPr>
          <w:rFonts w:asciiTheme="minorHAnsi" w:hAnsiTheme="minorHAnsi" w:cstheme="minorHAnsi"/>
          <w:sz w:val="18"/>
        </w:rPr>
      </w:pPr>
    </w:p>
    <w:p w14:paraId="32B05624" w14:textId="77777777" w:rsidR="00446F26" w:rsidRPr="00AE660B" w:rsidRDefault="00446F26">
      <w:pPr>
        <w:tabs>
          <w:tab w:val="left" w:pos="540"/>
        </w:tabs>
        <w:rPr>
          <w:rFonts w:asciiTheme="minorHAnsi" w:hAnsiTheme="minorHAnsi" w:cstheme="minorHAnsi"/>
          <w:sz w:val="18"/>
        </w:rPr>
      </w:pPr>
    </w:p>
    <w:p w14:paraId="32B05625" w14:textId="77777777" w:rsidR="00446F26" w:rsidRPr="00AE660B" w:rsidRDefault="00446F26">
      <w:pPr>
        <w:tabs>
          <w:tab w:val="left" w:pos="540"/>
        </w:tabs>
        <w:rPr>
          <w:rFonts w:asciiTheme="minorHAnsi" w:hAnsiTheme="minorHAnsi" w:cstheme="minorHAnsi"/>
          <w:sz w:val="18"/>
        </w:rPr>
      </w:pPr>
    </w:p>
    <w:p w14:paraId="32B05626" w14:textId="77777777" w:rsidR="00446F26" w:rsidRPr="00AE660B" w:rsidRDefault="00446F26">
      <w:pPr>
        <w:tabs>
          <w:tab w:val="left" w:pos="540"/>
        </w:tabs>
        <w:rPr>
          <w:rFonts w:asciiTheme="minorHAnsi" w:hAnsiTheme="minorHAnsi" w:cstheme="minorHAnsi"/>
          <w:sz w:val="18"/>
        </w:rPr>
      </w:pPr>
    </w:p>
    <w:p w14:paraId="32B05627" w14:textId="77777777" w:rsidR="00446F26" w:rsidRPr="00AE660B" w:rsidRDefault="00446F26">
      <w:pPr>
        <w:tabs>
          <w:tab w:val="left" w:pos="540"/>
        </w:tabs>
        <w:rPr>
          <w:rFonts w:asciiTheme="minorHAnsi" w:hAnsiTheme="minorHAnsi" w:cstheme="minorHAnsi"/>
          <w:sz w:val="18"/>
        </w:rPr>
      </w:pPr>
    </w:p>
    <w:p w14:paraId="32B05628" w14:textId="77777777" w:rsidR="00446F26" w:rsidRPr="00AE660B" w:rsidRDefault="00446F26">
      <w:pPr>
        <w:tabs>
          <w:tab w:val="left" w:pos="540"/>
        </w:tabs>
        <w:rPr>
          <w:rFonts w:asciiTheme="minorHAnsi" w:hAnsiTheme="minorHAnsi" w:cstheme="minorHAnsi"/>
          <w:sz w:val="18"/>
        </w:rPr>
      </w:pPr>
    </w:p>
    <w:p w14:paraId="32B05629" w14:textId="77777777" w:rsidR="00446F26" w:rsidRPr="00AE660B" w:rsidRDefault="00446F26">
      <w:pPr>
        <w:tabs>
          <w:tab w:val="left" w:pos="540"/>
        </w:tabs>
        <w:rPr>
          <w:rFonts w:asciiTheme="minorHAnsi" w:hAnsiTheme="minorHAnsi" w:cstheme="minorHAnsi"/>
          <w:sz w:val="18"/>
        </w:rPr>
      </w:pPr>
    </w:p>
    <w:p w14:paraId="32B0562A" w14:textId="77777777" w:rsidR="00446F26" w:rsidRPr="00AE660B" w:rsidRDefault="00446F26">
      <w:pPr>
        <w:tabs>
          <w:tab w:val="left" w:pos="540"/>
        </w:tabs>
        <w:rPr>
          <w:rFonts w:asciiTheme="minorHAnsi" w:hAnsiTheme="minorHAnsi" w:cstheme="minorHAnsi"/>
          <w:sz w:val="18"/>
        </w:rPr>
      </w:pPr>
    </w:p>
    <w:p w14:paraId="32B0562B" w14:textId="77777777" w:rsidR="00446F26" w:rsidRPr="00AE660B" w:rsidRDefault="00446F26">
      <w:pPr>
        <w:tabs>
          <w:tab w:val="left" w:pos="540"/>
        </w:tabs>
        <w:rPr>
          <w:rFonts w:asciiTheme="minorHAnsi" w:hAnsiTheme="minorHAnsi" w:cstheme="minorHAnsi"/>
          <w:sz w:val="18"/>
        </w:rPr>
      </w:pPr>
    </w:p>
    <w:p w14:paraId="32B0562C" w14:textId="77777777" w:rsidR="00446F26" w:rsidRPr="00AE660B" w:rsidRDefault="00446F26">
      <w:pPr>
        <w:tabs>
          <w:tab w:val="left" w:pos="540"/>
        </w:tabs>
        <w:rPr>
          <w:rFonts w:asciiTheme="minorHAnsi" w:hAnsiTheme="minorHAnsi" w:cstheme="minorHAnsi"/>
          <w:sz w:val="18"/>
        </w:rPr>
      </w:pPr>
    </w:p>
    <w:p w14:paraId="32B0562D" w14:textId="77777777" w:rsidR="00446F26" w:rsidRPr="00AE660B" w:rsidRDefault="00446F26">
      <w:pPr>
        <w:tabs>
          <w:tab w:val="left" w:pos="540"/>
        </w:tabs>
        <w:rPr>
          <w:rFonts w:asciiTheme="minorHAnsi" w:hAnsiTheme="minorHAnsi" w:cstheme="minorHAnsi"/>
          <w:sz w:val="18"/>
        </w:rPr>
      </w:pPr>
    </w:p>
    <w:p w14:paraId="32B0562E" w14:textId="77777777" w:rsidR="00446F26" w:rsidRPr="00AE660B" w:rsidRDefault="00446F26">
      <w:pPr>
        <w:tabs>
          <w:tab w:val="left" w:pos="540"/>
        </w:tabs>
        <w:rPr>
          <w:rFonts w:asciiTheme="minorHAnsi" w:hAnsiTheme="minorHAnsi" w:cstheme="minorHAnsi"/>
          <w:sz w:val="18"/>
        </w:rPr>
      </w:pPr>
    </w:p>
    <w:p w14:paraId="32B0562F" w14:textId="77777777" w:rsidR="00446F26" w:rsidRPr="00AE660B" w:rsidRDefault="00446F26">
      <w:pPr>
        <w:tabs>
          <w:tab w:val="left" w:pos="540"/>
        </w:tabs>
        <w:rPr>
          <w:rFonts w:asciiTheme="minorHAnsi" w:hAnsiTheme="minorHAnsi" w:cstheme="minorHAnsi"/>
          <w:sz w:val="18"/>
        </w:rPr>
      </w:pPr>
    </w:p>
    <w:p w14:paraId="32B05630" w14:textId="77777777" w:rsidR="00446F26" w:rsidRPr="00AE660B" w:rsidRDefault="00446F26">
      <w:pPr>
        <w:tabs>
          <w:tab w:val="left" w:pos="540"/>
        </w:tabs>
        <w:rPr>
          <w:rFonts w:asciiTheme="minorHAnsi" w:hAnsiTheme="minorHAnsi" w:cstheme="minorHAnsi"/>
          <w:sz w:val="18"/>
        </w:rPr>
      </w:pPr>
    </w:p>
    <w:p w14:paraId="32B05631" w14:textId="77777777" w:rsidR="00446F26" w:rsidRPr="00AE660B" w:rsidRDefault="00446F26">
      <w:pPr>
        <w:tabs>
          <w:tab w:val="left" w:pos="540"/>
        </w:tabs>
        <w:rPr>
          <w:rFonts w:asciiTheme="minorHAnsi" w:hAnsiTheme="minorHAnsi" w:cstheme="minorHAnsi"/>
          <w:sz w:val="18"/>
        </w:rPr>
      </w:pPr>
    </w:p>
    <w:p w14:paraId="32B05632" w14:textId="77777777" w:rsidR="00446F26" w:rsidRPr="00AE660B" w:rsidRDefault="00446F26">
      <w:pPr>
        <w:tabs>
          <w:tab w:val="left" w:pos="540"/>
        </w:tabs>
        <w:rPr>
          <w:rFonts w:asciiTheme="minorHAnsi" w:hAnsiTheme="minorHAnsi" w:cstheme="minorHAnsi"/>
          <w:sz w:val="18"/>
        </w:rPr>
      </w:pPr>
    </w:p>
    <w:p w14:paraId="32B05633" w14:textId="77777777" w:rsidR="00446F26" w:rsidRPr="00AE660B" w:rsidRDefault="00446F26">
      <w:pPr>
        <w:tabs>
          <w:tab w:val="left" w:pos="540"/>
        </w:tabs>
        <w:rPr>
          <w:rFonts w:asciiTheme="minorHAnsi" w:hAnsiTheme="minorHAnsi" w:cstheme="minorHAnsi"/>
          <w:sz w:val="18"/>
        </w:rPr>
      </w:pPr>
    </w:p>
    <w:p w14:paraId="32B05634" w14:textId="77777777" w:rsidR="00446F26" w:rsidRPr="00AE660B" w:rsidRDefault="00446F26">
      <w:pPr>
        <w:tabs>
          <w:tab w:val="left" w:pos="540"/>
        </w:tabs>
        <w:rPr>
          <w:rFonts w:asciiTheme="minorHAnsi" w:hAnsiTheme="minorHAnsi" w:cstheme="minorHAnsi"/>
          <w:sz w:val="18"/>
        </w:rPr>
      </w:pPr>
    </w:p>
    <w:p w14:paraId="32B05635" w14:textId="77777777" w:rsidR="00446F26" w:rsidRPr="00AE660B" w:rsidRDefault="00446F26">
      <w:pPr>
        <w:tabs>
          <w:tab w:val="left" w:pos="540"/>
        </w:tabs>
        <w:rPr>
          <w:rFonts w:asciiTheme="minorHAnsi" w:hAnsiTheme="minorHAnsi" w:cstheme="minorHAnsi"/>
          <w:sz w:val="18"/>
        </w:rPr>
      </w:pPr>
    </w:p>
    <w:p w14:paraId="32B05636" w14:textId="77777777" w:rsidR="00446F26" w:rsidRPr="00AE660B" w:rsidRDefault="00446F26">
      <w:pPr>
        <w:tabs>
          <w:tab w:val="left" w:pos="540"/>
        </w:tabs>
        <w:rPr>
          <w:rFonts w:asciiTheme="minorHAnsi" w:hAnsiTheme="minorHAnsi" w:cstheme="minorHAnsi"/>
          <w:sz w:val="18"/>
        </w:rPr>
      </w:pPr>
    </w:p>
    <w:p w14:paraId="32B05637" w14:textId="77777777" w:rsidR="00446F26" w:rsidRPr="00AE660B" w:rsidRDefault="00446F26">
      <w:pPr>
        <w:tabs>
          <w:tab w:val="left" w:pos="540"/>
        </w:tabs>
        <w:rPr>
          <w:rFonts w:asciiTheme="minorHAnsi" w:hAnsiTheme="minorHAnsi" w:cstheme="minorHAnsi"/>
          <w:sz w:val="18"/>
        </w:rPr>
      </w:pPr>
    </w:p>
    <w:p w14:paraId="32B05638" w14:textId="77777777" w:rsidR="00446F26" w:rsidRPr="00AE660B" w:rsidRDefault="00446F26">
      <w:pPr>
        <w:tabs>
          <w:tab w:val="left" w:pos="540"/>
        </w:tabs>
        <w:rPr>
          <w:rFonts w:asciiTheme="minorHAnsi" w:hAnsiTheme="minorHAnsi" w:cstheme="minorHAnsi"/>
          <w:sz w:val="18"/>
        </w:rPr>
      </w:pPr>
    </w:p>
    <w:p w14:paraId="32B05643" w14:textId="77777777" w:rsidR="001109DC" w:rsidRPr="00AE660B" w:rsidRDefault="1BF83F14" w:rsidP="1BF83F14">
      <w:pPr>
        <w:rPr>
          <w:rFonts w:asciiTheme="minorHAnsi" w:eastAsia="Times New Roman" w:hAnsiTheme="minorHAnsi" w:cstheme="minorHAnsi"/>
          <w:b/>
          <w:bCs/>
          <w:sz w:val="28"/>
          <w:szCs w:val="28"/>
        </w:rPr>
      </w:pPr>
      <w:r w:rsidRPr="00AE660B">
        <w:rPr>
          <w:rFonts w:asciiTheme="minorHAnsi" w:eastAsia="Times New Roman" w:hAnsiTheme="minorHAnsi" w:cstheme="minorHAnsi"/>
          <w:b/>
          <w:bCs/>
          <w:sz w:val="28"/>
          <w:szCs w:val="28"/>
        </w:rPr>
        <w:t>Document Revision History</w:t>
      </w:r>
    </w:p>
    <w:p w14:paraId="32B05644" w14:textId="77777777" w:rsidR="001109DC" w:rsidRPr="00AE660B" w:rsidRDefault="001109DC" w:rsidP="001109DC">
      <w:pPr>
        <w:rPr>
          <w:rFonts w:asciiTheme="minorHAnsi" w:hAnsiTheme="minorHAnsi" w:cstheme="minorHAnsi"/>
          <w:b/>
          <w:sz w:val="28"/>
          <w:szCs w:val="28"/>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89"/>
        <w:gridCol w:w="1067"/>
        <w:gridCol w:w="5949"/>
        <w:gridCol w:w="1678"/>
      </w:tblGrid>
      <w:tr w:rsidR="009F75EA" w:rsidRPr="00AE660B" w14:paraId="32B05649" w14:textId="77777777" w:rsidTr="1BF83F14">
        <w:tc>
          <w:tcPr>
            <w:tcW w:w="731" w:type="pct"/>
            <w:shd w:val="clear" w:color="auto" w:fill="auto"/>
          </w:tcPr>
          <w:p w14:paraId="32B05645"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Date</w:t>
            </w:r>
          </w:p>
        </w:tc>
        <w:tc>
          <w:tcPr>
            <w:tcW w:w="524" w:type="pct"/>
            <w:shd w:val="clear" w:color="auto" w:fill="auto"/>
          </w:tcPr>
          <w:p w14:paraId="32B05646"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Version</w:t>
            </w:r>
          </w:p>
        </w:tc>
        <w:tc>
          <w:tcPr>
            <w:tcW w:w="2921" w:type="pct"/>
            <w:shd w:val="clear" w:color="auto" w:fill="auto"/>
          </w:tcPr>
          <w:p w14:paraId="32B05647"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Description</w:t>
            </w:r>
          </w:p>
        </w:tc>
        <w:tc>
          <w:tcPr>
            <w:tcW w:w="824" w:type="pct"/>
            <w:shd w:val="clear" w:color="auto" w:fill="auto"/>
          </w:tcPr>
          <w:p w14:paraId="32B05648" w14:textId="77777777" w:rsidR="001109DC" w:rsidRPr="00AE660B" w:rsidRDefault="1BF83F14" w:rsidP="1BF83F14">
            <w:pPr>
              <w:rPr>
                <w:rFonts w:asciiTheme="minorHAnsi" w:eastAsia="Times New Roman" w:hAnsiTheme="minorHAnsi" w:cstheme="minorHAnsi"/>
                <w:b/>
                <w:bCs/>
                <w:sz w:val="20"/>
              </w:rPr>
            </w:pPr>
            <w:r w:rsidRPr="00AE660B">
              <w:rPr>
                <w:rFonts w:asciiTheme="minorHAnsi" w:eastAsia="Times New Roman" w:hAnsiTheme="minorHAnsi" w:cstheme="minorHAnsi"/>
                <w:b/>
                <w:bCs/>
                <w:sz w:val="20"/>
              </w:rPr>
              <w:t>Author</w:t>
            </w:r>
          </w:p>
        </w:tc>
      </w:tr>
      <w:tr w:rsidR="009F75EA" w:rsidRPr="00AE660B" w14:paraId="32B0564E" w14:textId="77777777" w:rsidTr="1BF83F14">
        <w:tc>
          <w:tcPr>
            <w:tcW w:w="731" w:type="pct"/>
          </w:tcPr>
          <w:p w14:paraId="32B0564A" w14:textId="24BF027C" w:rsidR="001109DC" w:rsidRPr="00AE660B" w:rsidRDefault="00AE660B" w:rsidP="1BF83F14">
            <w:pPr>
              <w:rPr>
                <w:rFonts w:asciiTheme="minorHAnsi" w:eastAsia="Times New Roman" w:hAnsiTheme="minorHAnsi" w:cstheme="minorHAnsi"/>
                <w:sz w:val="20"/>
              </w:rPr>
            </w:pPr>
            <w:r>
              <w:rPr>
                <w:rFonts w:asciiTheme="minorHAnsi" w:eastAsia="Times New Roman" w:hAnsiTheme="minorHAnsi" w:cstheme="minorHAnsi"/>
                <w:sz w:val="20"/>
              </w:rPr>
              <w:t>01</w:t>
            </w:r>
            <w:r w:rsidR="005F3FD3" w:rsidRPr="00AE660B">
              <w:rPr>
                <w:rFonts w:asciiTheme="minorHAnsi" w:eastAsia="Times New Roman" w:hAnsiTheme="minorHAnsi" w:cstheme="minorHAnsi"/>
                <w:sz w:val="20"/>
              </w:rPr>
              <w:t>/0</w:t>
            </w:r>
            <w:r>
              <w:rPr>
                <w:rFonts w:asciiTheme="minorHAnsi" w:eastAsia="Times New Roman" w:hAnsiTheme="minorHAnsi" w:cstheme="minorHAnsi"/>
                <w:sz w:val="20"/>
              </w:rPr>
              <w:t>9</w:t>
            </w:r>
            <w:r w:rsidR="005F3FD3" w:rsidRPr="00AE660B">
              <w:rPr>
                <w:rFonts w:asciiTheme="minorHAnsi" w:eastAsia="Times New Roman" w:hAnsiTheme="minorHAnsi" w:cstheme="minorHAnsi"/>
                <w:sz w:val="20"/>
              </w:rPr>
              <w:t>/2021</w:t>
            </w:r>
          </w:p>
        </w:tc>
        <w:tc>
          <w:tcPr>
            <w:tcW w:w="524" w:type="pct"/>
          </w:tcPr>
          <w:p w14:paraId="32B0564B" w14:textId="77777777" w:rsidR="001109DC" w:rsidRPr="00AE660B" w:rsidRDefault="1BF83F14" w:rsidP="1BF83F14">
            <w:pPr>
              <w:rPr>
                <w:rFonts w:asciiTheme="minorHAnsi" w:eastAsia="Times New Roman" w:hAnsiTheme="minorHAnsi" w:cstheme="minorHAnsi"/>
                <w:sz w:val="20"/>
              </w:rPr>
            </w:pPr>
            <w:r w:rsidRPr="00AE660B">
              <w:rPr>
                <w:rFonts w:asciiTheme="minorHAnsi" w:eastAsia="Times New Roman" w:hAnsiTheme="minorHAnsi" w:cstheme="minorHAnsi"/>
                <w:sz w:val="20"/>
              </w:rPr>
              <w:t>1.0</w:t>
            </w:r>
          </w:p>
        </w:tc>
        <w:tc>
          <w:tcPr>
            <w:tcW w:w="2921" w:type="pct"/>
          </w:tcPr>
          <w:p w14:paraId="32B0564C" w14:textId="13DBFEA5" w:rsidR="001109DC" w:rsidRPr="00AE660B" w:rsidRDefault="00A633AE" w:rsidP="00307AED">
            <w:pPr>
              <w:rPr>
                <w:rFonts w:asciiTheme="minorHAnsi" w:hAnsiTheme="minorHAnsi" w:cstheme="minorHAnsi"/>
                <w:sz w:val="20"/>
              </w:rPr>
            </w:pPr>
            <w:r>
              <w:rPr>
                <w:rFonts w:asciiTheme="minorHAnsi" w:hAnsiTheme="minorHAnsi" w:cstheme="minorHAnsi"/>
                <w:sz w:val="20"/>
              </w:rPr>
              <w:t>Initial Draft</w:t>
            </w:r>
          </w:p>
        </w:tc>
        <w:tc>
          <w:tcPr>
            <w:tcW w:w="824" w:type="pct"/>
          </w:tcPr>
          <w:p w14:paraId="32B0564D" w14:textId="7A863192" w:rsidR="001109DC" w:rsidRPr="00AE660B" w:rsidRDefault="005F3FD3" w:rsidP="1BF83F14">
            <w:pPr>
              <w:rPr>
                <w:rFonts w:asciiTheme="minorHAnsi" w:eastAsia="Times New Roman" w:hAnsiTheme="minorHAnsi" w:cstheme="minorHAnsi"/>
                <w:sz w:val="20"/>
              </w:rPr>
            </w:pPr>
            <w:r w:rsidRPr="00AE660B">
              <w:rPr>
                <w:rFonts w:asciiTheme="minorHAnsi" w:eastAsia="Times New Roman" w:hAnsiTheme="minorHAnsi" w:cstheme="minorHAnsi"/>
                <w:sz w:val="20"/>
              </w:rPr>
              <w:t>Sean Perera</w:t>
            </w:r>
          </w:p>
        </w:tc>
      </w:tr>
      <w:tr w:rsidR="009F75EA" w:rsidRPr="00AE660B" w14:paraId="32B05653" w14:textId="77777777" w:rsidTr="1BF83F14">
        <w:tc>
          <w:tcPr>
            <w:tcW w:w="731" w:type="pct"/>
          </w:tcPr>
          <w:p w14:paraId="32B0564F" w14:textId="77777777" w:rsidR="001109DC" w:rsidRPr="00AE660B" w:rsidRDefault="001109DC" w:rsidP="00307AED">
            <w:pPr>
              <w:rPr>
                <w:rFonts w:asciiTheme="minorHAnsi" w:hAnsiTheme="minorHAnsi" w:cstheme="minorHAnsi"/>
                <w:sz w:val="20"/>
              </w:rPr>
            </w:pPr>
          </w:p>
        </w:tc>
        <w:tc>
          <w:tcPr>
            <w:tcW w:w="524" w:type="pct"/>
          </w:tcPr>
          <w:p w14:paraId="32B05650" w14:textId="77777777" w:rsidR="001109DC" w:rsidRPr="00AE660B" w:rsidRDefault="001109DC" w:rsidP="00307AED">
            <w:pPr>
              <w:rPr>
                <w:rFonts w:asciiTheme="minorHAnsi" w:hAnsiTheme="minorHAnsi" w:cstheme="minorHAnsi"/>
                <w:sz w:val="20"/>
              </w:rPr>
            </w:pPr>
          </w:p>
        </w:tc>
        <w:tc>
          <w:tcPr>
            <w:tcW w:w="2921" w:type="pct"/>
          </w:tcPr>
          <w:p w14:paraId="32B05651" w14:textId="77777777" w:rsidR="001109DC" w:rsidRPr="00AE660B" w:rsidRDefault="001109DC" w:rsidP="00307AED">
            <w:pPr>
              <w:rPr>
                <w:rFonts w:asciiTheme="minorHAnsi" w:hAnsiTheme="minorHAnsi" w:cstheme="minorHAnsi"/>
                <w:sz w:val="20"/>
              </w:rPr>
            </w:pPr>
          </w:p>
        </w:tc>
        <w:tc>
          <w:tcPr>
            <w:tcW w:w="824" w:type="pct"/>
          </w:tcPr>
          <w:p w14:paraId="32B05652" w14:textId="77777777" w:rsidR="001109DC" w:rsidRPr="00AE660B" w:rsidRDefault="001109DC" w:rsidP="00307AED">
            <w:pPr>
              <w:rPr>
                <w:rFonts w:asciiTheme="minorHAnsi" w:hAnsiTheme="minorHAnsi" w:cstheme="minorHAnsi"/>
                <w:sz w:val="20"/>
              </w:rPr>
            </w:pPr>
          </w:p>
        </w:tc>
      </w:tr>
      <w:tr w:rsidR="001109DC" w:rsidRPr="00AE660B" w14:paraId="32B05658" w14:textId="77777777" w:rsidTr="1BF83F14">
        <w:tc>
          <w:tcPr>
            <w:tcW w:w="731" w:type="pct"/>
          </w:tcPr>
          <w:p w14:paraId="32B05654" w14:textId="77777777" w:rsidR="001109DC" w:rsidRPr="00AE660B" w:rsidRDefault="001109DC" w:rsidP="00307AED">
            <w:pPr>
              <w:rPr>
                <w:rFonts w:asciiTheme="minorHAnsi" w:hAnsiTheme="minorHAnsi" w:cstheme="minorHAnsi"/>
                <w:sz w:val="20"/>
              </w:rPr>
            </w:pPr>
          </w:p>
        </w:tc>
        <w:tc>
          <w:tcPr>
            <w:tcW w:w="524" w:type="pct"/>
          </w:tcPr>
          <w:p w14:paraId="32B05655" w14:textId="77777777" w:rsidR="001109DC" w:rsidRPr="00AE660B" w:rsidRDefault="001109DC" w:rsidP="00307AED">
            <w:pPr>
              <w:rPr>
                <w:rFonts w:asciiTheme="minorHAnsi" w:hAnsiTheme="minorHAnsi" w:cstheme="minorHAnsi"/>
                <w:sz w:val="20"/>
              </w:rPr>
            </w:pPr>
          </w:p>
        </w:tc>
        <w:tc>
          <w:tcPr>
            <w:tcW w:w="2921" w:type="pct"/>
          </w:tcPr>
          <w:p w14:paraId="32B05656" w14:textId="77777777" w:rsidR="001109DC" w:rsidRPr="00AE660B" w:rsidRDefault="001109DC" w:rsidP="00307AED">
            <w:pPr>
              <w:rPr>
                <w:rFonts w:asciiTheme="minorHAnsi" w:hAnsiTheme="minorHAnsi" w:cstheme="minorHAnsi"/>
                <w:sz w:val="20"/>
              </w:rPr>
            </w:pPr>
          </w:p>
        </w:tc>
        <w:tc>
          <w:tcPr>
            <w:tcW w:w="824" w:type="pct"/>
          </w:tcPr>
          <w:p w14:paraId="32B05657" w14:textId="77777777" w:rsidR="001109DC" w:rsidRPr="00AE660B" w:rsidRDefault="001109DC" w:rsidP="00307AED">
            <w:pPr>
              <w:rPr>
                <w:rFonts w:asciiTheme="minorHAnsi" w:hAnsiTheme="minorHAnsi" w:cstheme="minorHAnsi"/>
                <w:sz w:val="20"/>
              </w:rPr>
            </w:pPr>
          </w:p>
        </w:tc>
      </w:tr>
    </w:tbl>
    <w:p w14:paraId="32B05659" w14:textId="77777777" w:rsidR="001109DC" w:rsidRPr="00AE660B" w:rsidRDefault="001109DC" w:rsidP="001109DC">
      <w:pPr>
        <w:rPr>
          <w:rFonts w:asciiTheme="minorHAnsi" w:hAnsiTheme="minorHAnsi" w:cstheme="minorHAnsi"/>
        </w:rPr>
      </w:pPr>
    </w:p>
    <w:p w14:paraId="32B05699" w14:textId="77777777" w:rsidR="001109DC" w:rsidRPr="00AE660B" w:rsidRDefault="00E84D2C">
      <w:pPr>
        <w:tabs>
          <w:tab w:val="left" w:pos="540"/>
        </w:tabs>
        <w:jc w:val="center"/>
        <w:rPr>
          <w:rFonts w:asciiTheme="minorHAnsi" w:hAnsiTheme="minorHAnsi" w:cstheme="minorHAnsi"/>
          <w:b/>
          <w:szCs w:val="24"/>
        </w:rPr>
      </w:pPr>
      <w:r w:rsidRPr="00AE660B">
        <w:rPr>
          <w:rFonts w:asciiTheme="minorHAnsi" w:hAnsiTheme="minorHAnsi" w:cstheme="minorHAnsi"/>
          <w:b/>
          <w:szCs w:val="24"/>
        </w:rPr>
        <w:br w:type="page"/>
      </w:r>
    </w:p>
    <w:p w14:paraId="32B0569A" w14:textId="77777777" w:rsidR="00446F26" w:rsidRPr="00AE660B" w:rsidRDefault="1BF83F14" w:rsidP="1BF83F14">
      <w:pPr>
        <w:tabs>
          <w:tab w:val="left" w:pos="540"/>
        </w:tabs>
        <w:jc w:val="center"/>
        <w:rPr>
          <w:rFonts w:asciiTheme="minorHAnsi" w:eastAsia="Times New Roman" w:hAnsiTheme="minorHAnsi" w:cstheme="minorHAnsi"/>
          <w:b/>
          <w:bCs/>
        </w:rPr>
      </w:pPr>
      <w:r w:rsidRPr="00AE660B">
        <w:rPr>
          <w:rFonts w:asciiTheme="minorHAnsi" w:eastAsia="Times New Roman" w:hAnsiTheme="minorHAnsi" w:cstheme="minorHAnsi"/>
          <w:b/>
          <w:bCs/>
        </w:rPr>
        <w:lastRenderedPageBreak/>
        <w:t>Contents</w:t>
      </w:r>
    </w:p>
    <w:p w14:paraId="32B0569B" w14:textId="77777777" w:rsidR="00446F26" w:rsidRPr="00AE660B" w:rsidRDefault="00446F26">
      <w:pPr>
        <w:tabs>
          <w:tab w:val="left" w:pos="540"/>
        </w:tabs>
        <w:rPr>
          <w:rFonts w:asciiTheme="minorHAnsi" w:hAnsiTheme="minorHAnsi" w:cstheme="minorHAnsi"/>
          <w:sz w:val="18"/>
        </w:rPr>
      </w:pPr>
    </w:p>
    <w:p w14:paraId="45AC104D" w14:textId="2916F58E" w:rsidR="00A633AE" w:rsidRDefault="00446F26">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r w:rsidRPr="00AE660B">
        <w:rPr>
          <w:rFonts w:asciiTheme="minorHAnsi" w:hAnsiTheme="minorHAnsi" w:cstheme="minorHAnsi"/>
          <w:color w:val="2B579A"/>
          <w:sz w:val="18"/>
          <w:shd w:val="clear" w:color="auto" w:fill="E6E6E6"/>
        </w:rPr>
        <w:fldChar w:fldCharType="begin"/>
      </w:r>
      <w:r w:rsidRPr="00AE660B">
        <w:rPr>
          <w:rFonts w:asciiTheme="minorHAnsi" w:hAnsiTheme="minorHAnsi" w:cstheme="minorHAnsi"/>
          <w:sz w:val="18"/>
        </w:rPr>
        <w:instrText xml:space="preserve"> TOC \o "1-2" \h \z \u </w:instrText>
      </w:r>
      <w:r w:rsidRPr="00AE660B">
        <w:rPr>
          <w:rFonts w:asciiTheme="minorHAnsi" w:hAnsiTheme="minorHAnsi" w:cstheme="minorHAnsi"/>
          <w:color w:val="2B579A"/>
          <w:sz w:val="18"/>
          <w:shd w:val="clear" w:color="auto" w:fill="E6E6E6"/>
        </w:rPr>
        <w:fldChar w:fldCharType="separate"/>
      </w:r>
      <w:hyperlink w:anchor="_Toc81572688" w:history="1">
        <w:r w:rsidR="00A633AE" w:rsidRPr="009C0917">
          <w:rPr>
            <w:rStyle w:val="a5"/>
            <w:rFonts w:cstheme="minorHAnsi"/>
            <w:noProof/>
          </w:rPr>
          <w:t>1.</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GENERAL INFORMATION</w:t>
        </w:r>
        <w:r w:rsidR="00A633AE">
          <w:rPr>
            <w:noProof/>
            <w:webHidden/>
          </w:rPr>
          <w:tab/>
        </w:r>
        <w:r w:rsidR="00A633AE">
          <w:rPr>
            <w:noProof/>
            <w:webHidden/>
          </w:rPr>
          <w:fldChar w:fldCharType="begin"/>
        </w:r>
        <w:r w:rsidR="00A633AE">
          <w:rPr>
            <w:noProof/>
            <w:webHidden/>
          </w:rPr>
          <w:instrText xml:space="preserve"> PAGEREF _Toc81572688 \h </w:instrText>
        </w:r>
        <w:r w:rsidR="00A633AE">
          <w:rPr>
            <w:noProof/>
            <w:webHidden/>
          </w:rPr>
        </w:r>
        <w:r w:rsidR="00A633AE">
          <w:rPr>
            <w:noProof/>
            <w:webHidden/>
          </w:rPr>
          <w:fldChar w:fldCharType="separate"/>
        </w:r>
        <w:r w:rsidR="00E530F0">
          <w:rPr>
            <w:noProof/>
            <w:webHidden/>
          </w:rPr>
          <w:t>6</w:t>
        </w:r>
        <w:r w:rsidR="00A633AE">
          <w:rPr>
            <w:noProof/>
            <w:webHidden/>
          </w:rPr>
          <w:fldChar w:fldCharType="end"/>
        </w:r>
      </w:hyperlink>
    </w:p>
    <w:p w14:paraId="74FA2A5E" w14:textId="1C3C9A6E"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89" w:history="1">
        <w:r w:rsidR="00A633AE" w:rsidRPr="009C0917">
          <w:rPr>
            <w:rStyle w:val="a5"/>
            <w:rFonts w:cstheme="minorHAnsi"/>
            <w:noProof/>
          </w:rPr>
          <w:t>2.</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ABBREVIATIONS</w:t>
        </w:r>
        <w:r w:rsidR="00A633AE">
          <w:rPr>
            <w:noProof/>
            <w:webHidden/>
          </w:rPr>
          <w:tab/>
        </w:r>
        <w:r w:rsidR="00A633AE">
          <w:rPr>
            <w:noProof/>
            <w:webHidden/>
          </w:rPr>
          <w:fldChar w:fldCharType="begin"/>
        </w:r>
        <w:r w:rsidR="00A633AE">
          <w:rPr>
            <w:noProof/>
            <w:webHidden/>
          </w:rPr>
          <w:instrText xml:space="preserve"> PAGEREF _Toc81572689 \h </w:instrText>
        </w:r>
        <w:r w:rsidR="00A633AE">
          <w:rPr>
            <w:noProof/>
            <w:webHidden/>
          </w:rPr>
        </w:r>
        <w:r w:rsidR="00A633AE">
          <w:rPr>
            <w:noProof/>
            <w:webHidden/>
          </w:rPr>
          <w:fldChar w:fldCharType="separate"/>
        </w:r>
        <w:r w:rsidR="00E530F0">
          <w:rPr>
            <w:noProof/>
            <w:webHidden/>
          </w:rPr>
          <w:t>6</w:t>
        </w:r>
        <w:r w:rsidR="00A633AE">
          <w:rPr>
            <w:noProof/>
            <w:webHidden/>
          </w:rPr>
          <w:fldChar w:fldCharType="end"/>
        </w:r>
      </w:hyperlink>
    </w:p>
    <w:p w14:paraId="3C385488" w14:textId="19B64ED4"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0" w:history="1">
        <w:r w:rsidR="00A633AE" w:rsidRPr="009C0917">
          <w:rPr>
            <w:rStyle w:val="a5"/>
            <w:rFonts w:cstheme="minorHAnsi"/>
            <w:noProof/>
          </w:rPr>
          <w:t>3.</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DEFINITIONS</w:t>
        </w:r>
        <w:r w:rsidR="00A633AE">
          <w:rPr>
            <w:noProof/>
            <w:webHidden/>
          </w:rPr>
          <w:tab/>
        </w:r>
        <w:r w:rsidR="00A633AE">
          <w:rPr>
            <w:noProof/>
            <w:webHidden/>
          </w:rPr>
          <w:fldChar w:fldCharType="begin"/>
        </w:r>
        <w:r w:rsidR="00A633AE">
          <w:rPr>
            <w:noProof/>
            <w:webHidden/>
          </w:rPr>
          <w:instrText xml:space="preserve"> PAGEREF _Toc81572690 \h </w:instrText>
        </w:r>
        <w:r w:rsidR="00A633AE">
          <w:rPr>
            <w:noProof/>
            <w:webHidden/>
          </w:rPr>
        </w:r>
        <w:r w:rsidR="00A633AE">
          <w:rPr>
            <w:noProof/>
            <w:webHidden/>
          </w:rPr>
          <w:fldChar w:fldCharType="separate"/>
        </w:r>
        <w:r w:rsidR="00E530F0">
          <w:rPr>
            <w:noProof/>
            <w:webHidden/>
          </w:rPr>
          <w:t>6</w:t>
        </w:r>
        <w:r w:rsidR="00A633AE">
          <w:rPr>
            <w:noProof/>
            <w:webHidden/>
          </w:rPr>
          <w:fldChar w:fldCharType="end"/>
        </w:r>
      </w:hyperlink>
    </w:p>
    <w:p w14:paraId="580FACF6" w14:textId="0D3B102C"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1" w:history="1">
        <w:r w:rsidR="00A633AE" w:rsidRPr="009C0917">
          <w:rPr>
            <w:rStyle w:val="a5"/>
            <w:rFonts w:cstheme="minorHAnsi"/>
            <w:noProof/>
          </w:rPr>
          <w:t>4.</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REQUIREMENT DESCRIPTION</w:t>
        </w:r>
        <w:r w:rsidR="00A633AE">
          <w:rPr>
            <w:noProof/>
            <w:webHidden/>
          </w:rPr>
          <w:tab/>
        </w:r>
        <w:r w:rsidR="00A633AE">
          <w:rPr>
            <w:noProof/>
            <w:webHidden/>
          </w:rPr>
          <w:fldChar w:fldCharType="begin"/>
        </w:r>
        <w:r w:rsidR="00A633AE">
          <w:rPr>
            <w:noProof/>
            <w:webHidden/>
          </w:rPr>
          <w:instrText xml:space="preserve"> PAGEREF _Toc81572691 \h </w:instrText>
        </w:r>
        <w:r w:rsidR="00A633AE">
          <w:rPr>
            <w:noProof/>
            <w:webHidden/>
          </w:rPr>
        </w:r>
        <w:r w:rsidR="00A633AE">
          <w:rPr>
            <w:noProof/>
            <w:webHidden/>
          </w:rPr>
          <w:fldChar w:fldCharType="separate"/>
        </w:r>
        <w:r w:rsidR="00E530F0">
          <w:rPr>
            <w:noProof/>
            <w:webHidden/>
          </w:rPr>
          <w:t>7</w:t>
        </w:r>
        <w:r w:rsidR="00A633AE">
          <w:rPr>
            <w:noProof/>
            <w:webHidden/>
          </w:rPr>
          <w:fldChar w:fldCharType="end"/>
        </w:r>
      </w:hyperlink>
    </w:p>
    <w:p w14:paraId="6C6B451D" w14:textId="3FBF8083"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2" w:history="1">
        <w:r w:rsidR="00A633AE" w:rsidRPr="009C0917">
          <w:rPr>
            <w:rStyle w:val="a5"/>
            <w:rFonts w:cstheme="minorHAnsi"/>
            <w:noProof/>
          </w:rPr>
          <w:t>5.</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Graphical user interface</w:t>
        </w:r>
        <w:r w:rsidR="00A633AE">
          <w:rPr>
            <w:noProof/>
            <w:webHidden/>
          </w:rPr>
          <w:tab/>
        </w:r>
        <w:r w:rsidR="00A633AE">
          <w:rPr>
            <w:noProof/>
            <w:webHidden/>
          </w:rPr>
          <w:fldChar w:fldCharType="begin"/>
        </w:r>
        <w:r w:rsidR="00A633AE">
          <w:rPr>
            <w:noProof/>
            <w:webHidden/>
          </w:rPr>
          <w:instrText xml:space="preserve"> PAGEREF _Toc81572692 \h </w:instrText>
        </w:r>
        <w:r w:rsidR="00A633AE">
          <w:rPr>
            <w:noProof/>
            <w:webHidden/>
          </w:rPr>
        </w:r>
        <w:r w:rsidR="00A633AE">
          <w:rPr>
            <w:noProof/>
            <w:webHidden/>
          </w:rPr>
          <w:fldChar w:fldCharType="separate"/>
        </w:r>
        <w:r w:rsidR="00E530F0">
          <w:rPr>
            <w:noProof/>
            <w:webHidden/>
          </w:rPr>
          <w:t>8</w:t>
        </w:r>
        <w:r w:rsidR="00A633AE">
          <w:rPr>
            <w:noProof/>
            <w:webHidden/>
          </w:rPr>
          <w:fldChar w:fldCharType="end"/>
        </w:r>
      </w:hyperlink>
    </w:p>
    <w:p w14:paraId="6A474B04" w14:textId="35B89BBD"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3" w:history="1">
        <w:r w:rsidR="00A633AE" w:rsidRPr="009C0917">
          <w:rPr>
            <w:rStyle w:val="a5"/>
            <w:rFonts w:cstheme="minorHAnsi"/>
            <w:noProof/>
          </w:rPr>
          <w:t>6.</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import/export data descRIPTION</w:t>
        </w:r>
        <w:r w:rsidR="00A633AE">
          <w:rPr>
            <w:noProof/>
            <w:webHidden/>
          </w:rPr>
          <w:tab/>
        </w:r>
        <w:r w:rsidR="00A633AE">
          <w:rPr>
            <w:noProof/>
            <w:webHidden/>
          </w:rPr>
          <w:fldChar w:fldCharType="begin"/>
        </w:r>
        <w:r w:rsidR="00A633AE">
          <w:rPr>
            <w:noProof/>
            <w:webHidden/>
          </w:rPr>
          <w:instrText xml:space="preserve"> PAGEREF _Toc81572693 \h </w:instrText>
        </w:r>
        <w:r w:rsidR="00A633AE">
          <w:rPr>
            <w:noProof/>
            <w:webHidden/>
          </w:rPr>
        </w:r>
        <w:r w:rsidR="00A633AE">
          <w:rPr>
            <w:noProof/>
            <w:webHidden/>
          </w:rPr>
          <w:fldChar w:fldCharType="separate"/>
        </w:r>
        <w:r w:rsidR="00E530F0">
          <w:rPr>
            <w:noProof/>
            <w:webHidden/>
          </w:rPr>
          <w:t>9</w:t>
        </w:r>
        <w:r w:rsidR="00A633AE">
          <w:rPr>
            <w:noProof/>
            <w:webHidden/>
          </w:rPr>
          <w:fldChar w:fldCharType="end"/>
        </w:r>
      </w:hyperlink>
    </w:p>
    <w:p w14:paraId="4C15BE6E" w14:textId="30A7CA13"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694" w:history="1">
        <w:r w:rsidR="00A633AE" w:rsidRPr="009C0917">
          <w:rPr>
            <w:rStyle w:val="a5"/>
            <w:rFonts w:cstheme="minorHAnsi"/>
            <w:noProof/>
          </w:rPr>
          <w:t>7.</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MIMER SQL SYNTAX and EXAMPLES</w:t>
        </w:r>
        <w:r w:rsidR="00A633AE">
          <w:rPr>
            <w:noProof/>
            <w:webHidden/>
          </w:rPr>
          <w:tab/>
        </w:r>
        <w:r w:rsidR="00A633AE">
          <w:rPr>
            <w:noProof/>
            <w:webHidden/>
          </w:rPr>
          <w:fldChar w:fldCharType="begin"/>
        </w:r>
        <w:r w:rsidR="00A633AE">
          <w:rPr>
            <w:noProof/>
            <w:webHidden/>
          </w:rPr>
          <w:instrText xml:space="preserve"> PAGEREF _Toc81572694 \h </w:instrText>
        </w:r>
        <w:r w:rsidR="00A633AE">
          <w:rPr>
            <w:noProof/>
            <w:webHidden/>
          </w:rPr>
        </w:r>
        <w:r w:rsidR="00A633AE">
          <w:rPr>
            <w:noProof/>
            <w:webHidden/>
          </w:rPr>
          <w:fldChar w:fldCharType="separate"/>
        </w:r>
        <w:r w:rsidR="00E530F0">
          <w:rPr>
            <w:noProof/>
            <w:webHidden/>
          </w:rPr>
          <w:t>10</w:t>
        </w:r>
        <w:r w:rsidR="00A633AE">
          <w:rPr>
            <w:noProof/>
            <w:webHidden/>
          </w:rPr>
          <w:fldChar w:fldCharType="end"/>
        </w:r>
      </w:hyperlink>
    </w:p>
    <w:p w14:paraId="793763F7" w14:textId="0A517AEE" w:rsidR="00A633AE" w:rsidRDefault="008026B2">
      <w:pPr>
        <w:pStyle w:val="20"/>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695" w:history="1">
        <w:r w:rsidR="00A633AE" w:rsidRPr="009C0917">
          <w:rPr>
            <w:rStyle w:val="a5"/>
            <w:noProof/>
          </w:rPr>
          <w:t>7.1.</w:t>
        </w:r>
        <w:r w:rsidR="00A633AE">
          <w:rPr>
            <w:rFonts w:asciiTheme="minorHAnsi" w:eastAsiaTheme="minorEastAsia" w:hAnsiTheme="minorHAnsi" w:cstheme="minorBidi"/>
            <w:b w:val="0"/>
            <w:bCs w:val="0"/>
            <w:noProof/>
            <w:sz w:val="22"/>
            <w:szCs w:val="22"/>
            <w:lang w:eastAsia="en-AU"/>
          </w:rPr>
          <w:tab/>
        </w:r>
        <w:r w:rsidR="00A633AE" w:rsidRPr="009C0917">
          <w:rPr>
            <w:rStyle w:val="a5"/>
            <w:noProof/>
          </w:rPr>
          <w:t>Database Connection</w:t>
        </w:r>
        <w:r w:rsidR="00A633AE">
          <w:rPr>
            <w:noProof/>
            <w:webHidden/>
          </w:rPr>
          <w:tab/>
        </w:r>
        <w:r w:rsidR="00A633AE">
          <w:rPr>
            <w:noProof/>
            <w:webHidden/>
          </w:rPr>
          <w:fldChar w:fldCharType="begin"/>
        </w:r>
        <w:r w:rsidR="00A633AE">
          <w:rPr>
            <w:noProof/>
            <w:webHidden/>
          </w:rPr>
          <w:instrText xml:space="preserve"> PAGEREF _Toc81572695 \h </w:instrText>
        </w:r>
        <w:r w:rsidR="00A633AE">
          <w:rPr>
            <w:noProof/>
            <w:webHidden/>
          </w:rPr>
        </w:r>
        <w:r w:rsidR="00A633AE">
          <w:rPr>
            <w:noProof/>
            <w:webHidden/>
          </w:rPr>
          <w:fldChar w:fldCharType="separate"/>
        </w:r>
        <w:r w:rsidR="00E530F0">
          <w:rPr>
            <w:noProof/>
            <w:webHidden/>
          </w:rPr>
          <w:t>10</w:t>
        </w:r>
        <w:r w:rsidR="00A633AE">
          <w:rPr>
            <w:noProof/>
            <w:webHidden/>
          </w:rPr>
          <w:fldChar w:fldCharType="end"/>
        </w:r>
      </w:hyperlink>
    </w:p>
    <w:p w14:paraId="5D02EB0C" w14:textId="6F08EDF6" w:rsidR="00A633AE" w:rsidRDefault="008026B2">
      <w:pPr>
        <w:pStyle w:val="20"/>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696" w:history="1">
        <w:r w:rsidR="00A633AE" w:rsidRPr="009C0917">
          <w:rPr>
            <w:rStyle w:val="a5"/>
            <w:noProof/>
          </w:rPr>
          <w:t>7.2.</w:t>
        </w:r>
        <w:r w:rsidR="00A633AE">
          <w:rPr>
            <w:rFonts w:asciiTheme="minorHAnsi" w:eastAsiaTheme="minorEastAsia" w:hAnsiTheme="minorHAnsi" w:cstheme="minorBidi"/>
            <w:b w:val="0"/>
            <w:bCs w:val="0"/>
            <w:noProof/>
            <w:sz w:val="22"/>
            <w:szCs w:val="22"/>
            <w:lang w:eastAsia="en-AU"/>
          </w:rPr>
          <w:tab/>
        </w:r>
        <w:r w:rsidR="00A633AE" w:rsidRPr="009C0917">
          <w:rPr>
            <w:rStyle w:val="a5"/>
            <w:noProof/>
          </w:rPr>
          <w:t>Temporary objects</w:t>
        </w:r>
        <w:r w:rsidR="00A633AE">
          <w:rPr>
            <w:noProof/>
            <w:webHidden/>
          </w:rPr>
          <w:tab/>
        </w:r>
        <w:r w:rsidR="00A633AE">
          <w:rPr>
            <w:noProof/>
            <w:webHidden/>
          </w:rPr>
          <w:fldChar w:fldCharType="begin"/>
        </w:r>
        <w:r w:rsidR="00A633AE">
          <w:rPr>
            <w:noProof/>
            <w:webHidden/>
          </w:rPr>
          <w:instrText xml:space="preserve"> PAGEREF _Toc81572696 \h </w:instrText>
        </w:r>
        <w:r w:rsidR="00A633AE">
          <w:rPr>
            <w:noProof/>
            <w:webHidden/>
          </w:rPr>
        </w:r>
        <w:r w:rsidR="00A633AE">
          <w:rPr>
            <w:noProof/>
            <w:webHidden/>
          </w:rPr>
          <w:fldChar w:fldCharType="separate"/>
        </w:r>
        <w:r w:rsidR="00E530F0">
          <w:rPr>
            <w:noProof/>
            <w:webHidden/>
          </w:rPr>
          <w:t>10</w:t>
        </w:r>
        <w:r w:rsidR="00A633AE">
          <w:rPr>
            <w:noProof/>
            <w:webHidden/>
          </w:rPr>
          <w:fldChar w:fldCharType="end"/>
        </w:r>
      </w:hyperlink>
    </w:p>
    <w:p w14:paraId="54000FFD" w14:textId="7B370EB7"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697" w:history="1">
        <w:r w:rsidR="00A633AE" w:rsidRPr="009C0917">
          <w:rPr>
            <w:rStyle w:val="a5"/>
            <w:noProof/>
          </w:rPr>
          <w:t>7.2.1. First Invoice</w:t>
        </w:r>
        <w:r w:rsidR="00A633AE">
          <w:rPr>
            <w:noProof/>
            <w:webHidden/>
          </w:rPr>
          <w:tab/>
        </w:r>
        <w:r w:rsidR="00A633AE">
          <w:rPr>
            <w:noProof/>
            <w:webHidden/>
          </w:rPr>
          <w:fldChar w:fldCharType="begin"/>
        </w:r>
        <w:r w:rsidR="00A633AE">
          <w:rPr>
            <w:noProof/>
            <w:webHidden/>
          </w:rPr>
          <w:instrText xml:space="preserve"> PAGEREF _Toc81572697 \h </w:instrText>
        </w:r>
        <w:r w:rsidR="00A633AE">
          <w:rPr>
            <w:noProof/>
            <w:webHidden/>
          </w:rPr>
        </w:r>
        <w:r w:rsidR="00A633AE">
          <w:rPr>
            <w:noProof/>
            <w:webHidden/>
          </w:rPr>
          <w:fldChar w:fldCharType="separate"/>
        </w:r>
        <w:r w:rsidR="00E530F0">
          <w:rPr>
            <w:noProof/>
            <w:webHidden/>
          </w:rPr>
          <w:t>10</w:t>
        </w:r>
        <w:r w:rsidR="00A633AE">
          <w:rPr>
            <w:noProof/>
            <w:webHidden/>
          </w:rPr>
          <w:fldChar w:fldCharType="end"/>
        </w:r>
      </w:hyperlink>
    </w:p>
    <w:p w14:paraId="21723494" w14:textId="4B4689BC"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698" w:history="1">
        <w:r w:rsidR="00A633AE" w:rsidRPr="009C0917">
          <w:rPr>
            <w:rStyle w:val="a5"/>
            <w:noProof/>
          </w:rPr>
          <w:t>7.2.2. last invoice</w:t>
        </w:r>
        <w:r w:rsidR="00A633AE">
          <w:rPr>
            <w:noProof/>
            <w:webHidden/>
          </w:rPr>
          <w:tab/>
        </w:r>
        <w:r w:rsidR="00A633AE">
          <w:rPr>
            <w:noProof/>
            <w:webHidden/>
          </w:rPr>
          <w:fldChar w:fldCharType="begin"/>
        </w:r>
        <w:r w:rsidR="00A633AE">
          <w:rPr>
            <w:noProof/>
            <w:webHidden/>
          </w:rPr>
          <w:instrText xml:space="preserve"> PAGEREF _Toc81572698 \h </w:instrText>
        </w:r>
        <w:r w:rsidR="00A633AE">
          <w:rPr>
            <w:noProof/>
            <w:webHidden/>
          </w:rPr>
        </w:r>
        <w:r w:rsidR="00A633AE">
          <w:rPr>
            <w:noProof/>
            <w:webHidden/>
          </w:rPr>
          <w:fldChar w:fldCharType="separate"/>
        </w:r>
        <w:r w:rsidR="00E530F0">
          <w:rPr>
            <w:noProof/>
            <w:webHidden/>
          </w:rPr>
          <w:t>10</w:t>
        </w:r>
        <w:r w:rsidR="00A633AE">
          <w:rPr>
            <w:noProof/>
            <w:webHidden/>
          </w:rPr>
          <w:fldChar w:fldCharType="end"/>
        </w:r>
      </w:hyperlink>
    </w:p>
    <w:p w14:paraId="3557D92C" w14:textId="777A4BD2"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699" w:history="1">
        <w:r w:rsidR="00A633AE" w:rsidRPr="009C0917">
          <w:rPr>
            <w:rStyle w:val="a5"/>
            <w:noProof/>
          </w:rPr>
          <w:t>7.2.3. Future Appointment</w:t>
        </w:r>
        <w:r w:rsidR="00A633AE">
          <w:rPr>
            <w:noProof/>
            <w:webHidden/>
          </w:rPr>
          <w:tab/>
        </w:r>
        <w:r w:rsidR="00A633AE">
          <w:rPr>
            <w:noProof/>
            <w:webHidden/>
          </w:rPr>
          <w:fldChar w:fldCharType="begin"/>
        </w:r>
        <w:r w:rsidR="00A633AE">
          <w:rPr>
            <w:noProof/>
            <w:webHidden/>
          </w:rPr>
          <w:instrText xml:space="preserve"> PAGEREF _Toc81572699 \h </w:instrText>
        </w:r>
        <w:r w:rsidR="00A633AE">
          <w:rPr>
            <w:noProof/>
            <w:webHidden/>
          </w:rPr>
        </w:r>
        <w:r w:rsidR="00A633AE">
          <w:rPr>
            <w:noProof/>
            <w:webHidden/>
          </w:rPr>
          <w:fldChar w:fldCharType="separate"/>
        </w:r>
        <w:r w:rsidR="00E530F0">
          <w:rPr>
            <w:noProof/>
            <w:webHidden/>
          </w:rPr>
          <w:t>11</w:t>
        </w:r>
        <w:r w:rsidR="00A633AE">
          <w:rPr>
            <w:noProof/>
            <w:webHidden/>
          </w:rPr>
          <w:fldChar w:fldCharType="end"/>
        </w:r>
      </w:hyperlink>
    </w:p>
    <w:p w14:paraId="06334ACC" w14:textId="1E5092FE"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0" w:history="1">
        <w:r w:rsidR="00A633AE" w:rsidRPr="009C0917">
          <w:rPr>
            <w:rStyle w:val="a5"/>
            <w:noProof/>
          </w:rPr>
          <w:t>7.2.4. Appointment Books</w:t>
        </w:r>
        <w:r w:rsidR="00A633AE">
          <w:rPr>
            <w:noProof/>
            <w:webHidden/>
          </w:rPr>
          <w:tab/>
        </w:r>
        <w:r w:rsidR="00A633AE">
          <w:rPr>
            <w:noProof/>
            <w:webHidden/>
          </w:rPr>
          <w:fldChar w:fldCharType="begin"/>
        </w:r>
        <w:r w:rsidR="00A633AE">
          <w:rPr>
            <w:noProof/>
            <w:webHidden/>
          </w:rPr>
          <w:instrText xml:space="preserve"> PAGEREF _Toc81572700 \h </w:instrText>
        </w:r>
        <w:r w:rsidR="00A633AE">
          <w:rPr>
            <w:noProof/>
            <w:webHidden/>
          </w:rPr>
        </w:r>
        <w:r w:rsidR="00A633AE">
          <w:rPr>
            <w:noProof/>
            <w:webHidden/>
          </w:rPr>
          <w:fldChar w:fldCharType="separate"/>
        </w:r>
        <w:r w:rsidR="00E530F0">
          <w:rPr>
            <w:noProof/>
            <w:webHidden/>
          </w:rPr>
          <w:t>11</w:t>
        </w:r>
        <w:r w:rsidR="00A633AE">
          <w:rPr>
            <w:noProof/>
            <w:webHidden/>
          </w:rPr>
          <w:fldChar w:fldCharType="end"/>
        </w:r>
      </w:hyperlink>
    </w:p>
    <w:p w14:paraId="78C93777" w14:textId="3F4251C6"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1" w:history="1">
        <w:r w:rsidR="00A633AE" w:rsidRPr="009C0917">
          <w:rPr>
            <w:rStyle w:val="a5"/>
            <w:noProof/>
          </w:rPr>
          <w:t>7.2.5. Billable Items</w:t>
        </w:r>
        <w:r w:rsidR="00A633AE">
          <w:rPr>
            <w:noProof/>
            <w:webHidden/>
          </w:rPr>
          <w:tab/>
        </w:r>
        <w:r w:rsidR="00A633AE">
          <w:rPr>
            <w:noProof/>
            <w:webHidden/>
          </w:rPr>
          <w:fldChar w:fldCharType="begin"/>
        </w:r>
        <w:r w:rsidR="00A633AE">
          <w:rPr>
            <w:noProof/>
            <w:webHidden/>
          </w:rPr>
          <w:instrText xml:space="preserve"> PAGEREF _Toc81572701 \h </w:instrText>
        </w:r>
        <w:r w:rsidR="00A633AE">
          <w:rPr>
            <w:noProof/>
            <w:webHidden/>
          </w:rPr>
        </w:r>
        <w:r w:rsidR="00A633AE">
          <w:rPr>
            <w:noProof/>
            <w:webHidden/>
          </w:rPr>
          <w:fldChar w:fldCharType="separate"/>
        </w:r>
        <w:r w:rsidR="00E530F0">
          <w:rPr>
            <w:noProof/>
            <w:webHidden/>
          </w:rPr>
          <w:t>12</w:t>
        </w:r>
        <w:r w:rsidR="00A633AE">
          <w:rPr>
            <w:noProof/>
            <w:webHidden/>
          </w:rPr>
          <w:fldChar w:fldCharType="end"/>
        </w:r>
      </w:hyperlink>
    </w:p>
    <w:p w14:paraId="5A61DBBF" w14:textId="56848068"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2" w:history="1">
        <w:r w:rsidR="00A633AE" w:rsidRPr="009C0917">
          <w:rPr>
            <w:rStyle w:val="a5"/>
            <w:noProof/>
          </w:rPr>
          <w:t>7.2.6. Item Analysis</w:t>
        </w:r>
        <w:r w:rsidR="00A633AE">
          <w:rPr>
            <w:noProof/>
            <w:webHidden/>
          </w:rPr>
          <w:tab/>
        </w:r>
        <w:r w:rsidR="00A633AE">
          <w:rPr>
            <w:noProof/>
            <w:webHidden/>
          </w:rPr>
          <w:fldChar w:fldCharType="begin"/>
        </w:r>
        <w:r w:rsidR="00A633AE">
          <w:rPr>
            <w:noProof/>
            <w:webHidden/>
          </w:rPr>
          <w:instrText xml:space="preserve"> PAGEREF _Toc81572702 \h </w:instrText>
        </w:r>
        <w:r w:rsidR="00A633AE">
          <w:rPr>
            <w:noProof/>
            <w:webHidden/>
          </w:rPr>
        </w:r>
        <w:r w:rsidR="00A633AE">
          <w:rPr>
            <w:noProof/>
            <w:webHidden/>
          </w:rPr>
          <w:fldChar w:fldCharType="separate"/>
        </w:r>
        <w:r w:rsidR="00E530F0">
          <w:rPr>
            <w:noProof/>
            <w:webHidden/>
          </w:rPr>
          <w:t>12</w:t>
        </w:r>
        <w:r w:rsidR="00A633AE">
          <w:rPr>
            <w:noProof/>
            <w:webHidden/>
          </w:rPr>
          <w:fldChar w:fldCharType="end"/>
        </w:r>
      </w:hyperlink>
    </w:p>
    <w:p w14:paraId="7738109D" w14:textId="6CC94073"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3" w:history="1">
        <w:r w:rsidR="00A633AE" w:rsidRPr="009C0917">
          <w:rPr>
            <w:rStyle w:val="a5"/>
            <w:noProof/>
          </w:rPr>
          <w:t>7.2.7. Churn Dates</w:t>
        </w:r>
        <w:r w:rsidR="00A633AE">
          <w:rPr>
            <w:noProof/>
            <w:webHidden/>
          </w:rPr>
          <w:tab/>
        </w:r>
        <w:r w:rsidR="00A633AE">
          <w:rPr>
            <w:noProof/>
            <w:webHidden/>
          </w:rPr>
          <w:fldChar w:fldCharType="begin"/>
        </w:r>
        <w:r w:rsidR="00A633AE">
          <w:rPr>
            <w:noProof/>
            <w:webHidden/>
          </w:rPr>
          <w:instrText xml:space="preserve"> PAGEREF _Toc81572703 \h </w:instrText>
        </w:r>
        <w:r w:rsidR="00A633AE">
          <w:rPr>
            <w:noProof/>
            <w:webHidden/>
          </w:rPr>
        </w:r>
        <w:r w:rsidR="00A633AE">
          <w:rPr>
            <w:noProof/>
            <w:webHidden/>
          </w:rPr>
          <w:fldChar w:fldCharType="separate"/>
        </w:r>
        <w:r w:rsidR="00E530F0">
          <w:rPr>
            <w:noProof/>
            <w:webHidden/>
          </w:rPr>
          <w:t>13</w:t>
        </w:r>
        <w:r w:rsidR="00A633AE">
          <w:rPr>
            <w:noProof/>
            <w:webHidden/>
          </w:rPr>
          <w:fldChar w:fldCharType="end"/>
        </w:r>
      </w:hyperlink>
    </w:p>
    <w:p w14:paraId="3CE25C42" w14:textId="2E2DB536"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4" w:history="1">
        <w:r w:rsidR="00A633AE" w:rsidRPr="009C0917">
          <w:rPr>
            <w:rStyle w:val="a5"/>
            <w:noProof/>
          </w:rPr>
          <w:t>7.2.8. Production amounts</w:t>
        </w:r>
        <w:r w:rsidR="00A633AE">
          <w:rPr>
            <w:noProof/>
            <w:webHidden/>
          </w:rPr>
          <w:tab/>
        </w:r>
        <w:r w:rsidR="00A633AE">
          <w:rPr>
            <w:noProof/>
            <w:webHidden/>
          </w:rPr>
          <w:fldChar w:fldCharType="begin"/>
        </w:r>
        <w:r w:rsidR="00A633AE">
          <w:rPr>
            <w:noProof/>
            <w:webHidden/>
          </w:rPr>
          <w:instrText xml:space="preserve"> PAGEREF _Toc81572704 \h </w:instrText>
        </w:r>
        <w:r w:rsidR="00A633AE">
          <w:rPr>
            <w:noProof/>
            <w:webHidden/>
          </w:rPr>
        </w:r>
        <w:r w:rsidR="00A633AE">
          <w:rPr>
            <w:noProof/>
            <w:webHidden/>
          </w:rPr>
          <w:fldChar w:fldCharType="separate"/>
        </w:r>
        <w:r w:rsidR="00E530F0">
          <w:rPr>
            <w:noProof/>
            <w:webHidden/>
          </w:rPr>
          <w:t>14</w:t>
        </w:r>
        <w:r w:rsidR="00A633AE">
          <w:rPr>
            <w:noProof/>
            <w:webHidden/>
          </w:rPr>
          <w:fldChar w:fldCharType="end"/>
        </w:r>
      </w:hyperlink>
    </w:p>
    <w:p w14:paraId="52FA2851" w14:textId="162FA4C5"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5" w:history="1">
        <w:r w:rsidR="00A633AE" w:rsidRPr="009C0917">
          <w:rPr>
            <w:rStyle w:val="a5"/>
            <w:noProof/>
          </w:rPr>
          <w:t>7.2.9. Unbooked recalls</w:t>
        </w:r>
        <w:r w:rsidR="00A633AE">
          <w:rPr>
            <w:noProof/>
            <w:webHidden/>
          </w:rPr>
          <w:tab/>
        </w:r>
        <w:r w:rsidR="00A633AE">
          <w:rPr>
            <w:noProof/>
            <w:webHidden/>
          </w:rPr>
          <w:fldChar w:fldCharType="begin"/>
        </w:r>
        <w:r w:rsidR="00A633AE">
          <w:rPr>
            <w:noProof/>
            <w:webHidden/>
          </w:rPr>
          <w:instrText xml:space="preserve"> PAGEREF _Toc81572705 \h </w:instrText>
        </w:r>
        <w:r w:rsidR="00A633AE">
          <w:rPr>
            <w:noProof/>
            <w:webHidden/>
          </w:rPr>
        </w:r>
        <w:r w:rsidR="00A633AE">
          <w:rPr>
            <w:noProof/>
            <w:webHidden/>
          </w:rPr>
          <w:fldChar w:fldCharType="separate"/>
        </w:r>
        <w:r w:rsidR="00E530F0">
          <w:rPr>
            <w:noProof/>
            <w:webHidden/>
          </w:rPr>
          <w:t>14</w:t>
        </w:r>
        <w:r w:rsidR="00A633AE">
          <w:rPr>
            <w:noProof/>
            <w:webHidden/>
          </w:rPr>
          <w:fldChar w:fldCharType="end"/>
        </w:r>
      </w:hyperlink>
    </w:p>
    <w:p w14:paraId="61E98B2F" w14:textId="31AD2CCA"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6" w:history="1">
        <w:r w:rsidR="00A633AE" w:rsidRPr="009C0917">
          <w:rPr>
            <w:rStyle w:val="a5"/>
            <w:noProof/>
          </w:rPr>
          <w:t>7.2.10. Lost Recalls</w:t>
        </w:r>
        <w:r w:rsidR="00A633AE">
          <w:rPr>
            <w:noProof/>
            <w:webHidden/>
          </w:rPr>
          <w:tab/>
        </w:r>
        <w:r w:rsidR="00A633AE">
          <w:rPr>
            <w:noProof/>
            <w:webHidden/>
          </w:rPr>
          <w:fldChar w:fldCharType="begin"/>
        </w:r>
        <w:r w:rsidR="00A633AE">
          <w:rPr>
            <w:noProof/>
            <w:webHidden/>
          </w:rPr>
          <w:instrText xml:space="preserve"> PAGEREF _Toc81572706 \h </w:instrText>
        </w:r>
        <w:r w:rsidR="00A633AE">
          <w:rPr>
            <w:noProof/>
            <w:webHidden/>
          </w:rPr>
        </w:r>
        <w:r w:rsidR="00A633AE">
          <w:rPr>
            <w:noProof/>
            <w:webHidden/>
          </w:rPr>
          <w:fldChar w:fldCharType="separate"/>
        </w:r>
        <w:r w:rsidR="00E530F0">
          <w:rPr>
            <w:noProof/>
            <w:webHidden/>
          </w:rPr>
          <w:t>15</w:t>
        </w:r>
        <w:r w:rsidR="00A633AE">
          <w:rPr>
            <w:noProof/>
            <w:webHidden/>
          </w:rPr>
          <w:fldChar w:fldCharType="end"/>
        </w:r>
      </w:hyperlink>
    </w:p>
    <w:p w14:paraId="578D6928" w14:textId="0D743AE7"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7" w:history="1">
        <w:r w:rsidR="00A633AE" w:rsidRPr="009C0917">
          <w:rPr>
            <w:rStyle w:val="a5"/>
            <w:noProof/>
          </w:rPr>
          <w:t>7.2.11. Appointment book end time</w:t>
        </w:r>
        <w:r w:rsidR="00A633AE">
          <w:rPr>
            <w:noProof/>
            <w:webHidden/>
          </w:rPr>
          <w:tab/>
        </w:r>
        <w:r w:rsidR="00A633AE">
          <w:rPr>
            <w:noProof/>
            <w:webHidden/>
          </w:rPr>
          <w:fldChar w:fldCharType="begin"/>
        </w:r>
        <w:r w:rsidR="00A633AE">
          <w:rPr>
            <w:noProof/>
            <w:webHidden/>
          </w:rPr>
          <w:instrText xml:space="preserve"> PAGEREF _Toc81572707 \h </w:instrText>
        </w:r>
        <w:r w:rsidR="00A633AE">
          <w:rPr>
            <w:noProof/>
            <w:webHidden/>
          </w:rPr>
        </w:r>
        <w:r w:rsidR="00A633AE">
          <w:rPr>
            <w:noProof/>
            <w:webHidden/>
          </w:rPr>
          <w:fldChar w:fldCharType="separate"/>
        </w:r>
        <w:r w:rsidR="00E530F0">
          <w:rPr>
            <w:noProof/>
            <w:webHidden/>
          </w:rPr>
          <w:t>15</w:t>
        </w:r>
        <w:r w:rsidR="00A633AE">
          <w:rPr>
            <w:noProof/>
            <w:webHidden/>
          </w:rPr>
          <w:fldChar w:fldCharType="end"/>
        </w:r>
      </w:hyperlink>
    </w:p>
    <w:p w14:paraId="670810A0" w14:textId="25B3B362"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8" w:history="1">
        <w:r w:rsidR="00A633AE" w:rsidRPr="009C0917">
          <w:rPr>
            <w:rStyle w:val="a5"/>
            <w:noProof/>
          </w:rPr>
          <w:t>7.2.12. Appointment Duration</w:t>
        </w:r>
        <w:r w:rsidR="00A633AE">
          <w:rPr>
            <w:noProof/>
            <w:webHidden/>
          </w:rPr>
          <w:tab/>
        </w:r>
        <w:r w:rsidR="00A633AE">
          <w:rPr>
            <w:noProof/>
            <w:webHidden/>
          </w:rPr>
          <w:fldChar w:fldCharType="begin"/>
        </w:r>
        <w:r w:rsidR="00A633AE">
          <w:rPr>
            <w:noProof/>
            <w:webHidden/>
          </w:rPr>
          <w:instrText xml:space="preserve"> PAGEREF _Toc81572708 \h </w:instrText>
        </w:r>
        <w:r w:rsidR="00A633AE">
          <w:rPr>
            <w:noProof/>
            <w:webHidden/>
          </w:rPr>
        </w:r>
        <w:r w:rsidR="00A633AE">
          <w:rPr>
            <w:noProof/>
            <w:webHidden/>
          </w:rPr>
          <w:fldChar w:fldCharType="separate"/>
        </w:r>
        <w:r w:rsidR="00E530F0">
          <w:rPr>
            <w:noProof/>
            <w:webHidden/>
          </w:rPr>
          <w:t>16</w:t>
        </w:r>
        <w:r w:rsidR="00A633AE">
          <w:rPr>
            <w:noProof/>
            <w:webHidden/>
          </w:rPr>
          <w:fldChar w:fldCharType="end"/>
        </w:r>
      </w:hyperlink>
    </w:p>
    <w:p w14:paraId="3B72B5F3" w14:textId="5AADA800"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09" w:history="1">
        <w:r w:rsidR="00A633AE" w:rsidRPr="009C0917">
          <w:rPr>
            <w:rStyle w:val="a5"/>
            <w:noProof/>
          </w:rPr>
          <w:t>7.2.13. Production calculation</w:t>
        </w:r>
        <w:r w:rsidR="00A633AE">
          <w:rPr>
            <w:noProof/>
            <w:webHidden/>
          </w:rPr>
          <w:tab/>
        </w:r>
        <w:r w:rsidR="00A633AE">
          <w:rPr>
            <w:noProof/>
            <w:webHidden/>
          </w:rPr>
          <w:fldChar w:fldCharType="begin"/>
        </w:r>
        <w:r w:rsidR="00A633AE">
          <w:rPr>
            <w:noProof/>
            <w:webHidden/>
          </w:rPr>
          <w:instrText xml:space="preserve"> PAGEREF _Toc81572709 \h </w:instrText>
        </w:r>
        <w:r w:rsidR="00A633AE">
          <w:rPr>
            <w:noProof/>
            <w:webHidden/>
          </w:rPr>
        </w:r>
        <w:r w:rsidR="00A633AE">
          <w:rPr>
            <w:noProof/>
            <w:webHidden/>
          </w:rPr>
          <w:fldChar w:fldCharType="separate"/>
        </w:r>
        <w:r w:rsidR="00E530F0">
          <w:rPr>
            <w:noProof/>
            <w:webHidden/>
          </w:rPr>
          <w:t>17</w:t>
        </w:r>
        <w:r w:rsidR="00A633AE">
          <w:rPr>
            <w:noProof/>
            <w:webHidden/>
          </w:rPr>
          <w:fldChar w:fldCharType="end"/>
        </w:r>
      </w:hyperlink>
    </w:p>
    <w:p w14:paraId="3ABAED5D" w14:textId="1851B10E" w:rsidR="00A633AE" w:rsidRDefault="008026B2">
      <w:pPr>
        <w:pStyle w:val="20"/>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710" w:history="1">
        <w:r w:rsidR="00A633AE" w:rsidRPr="009C0917">
          <w:rPr>
            <w:rStyle w:val="a5"/>
            <w:noProof/>
          </w:rPr>
          <w:t>7.3.</w:t>
        </w:r>
        <w:r w:rsidR="00A633AE">
          <w:rPr>
            <w:rFonts w:asciiTheme="minorHAnsi" w:eastAsiaTheme="minorEastAsia" w:hAnsiTheme="minorHAnsi" w:cstheme="minorBidi"/>
            <w:b w:val="0"/>
            <w:bCs w:val="0"/>
            <w:noProof/>
            <w:sz w:val="22"/>
            <w:szCs w:val="22"/>
            <w:lang w:eastAsia="en-AU"/>
          </w:rPr>
          <w:tab/>
        </w:r>
        <w:r w:rsidR="00A633AE" w:rsidRPr="009C0917">
          <w:rPr>
            <w:rStyle w:val="a5"/>
            <w:noProof/>
          </w:rPr>
          <w:t>Global variables</w:t>
        </w:r>
        <w:r w:rsidR="00A633AE">
          <w:rPr>
            <w:noProof/>
            <w:webHidden/>
          </w:rPr>
          <w:tab/>
        </w:r>
        <w:r w:rsidR="00A633AE">
          <w:rPr>
            <w:noProof/>
            <w:webHidden/>
          </w:rPr>
          <w:fldChar w:fldCharType="begin"/>
        </w:r>
        <w:r w:rsidR="00A633AE">
          <w:rPr>
            <w:noProof/>
            <w:webHidden/>
          </w:rPr>
          <w:instrText xml:space="preserve"> PAGEREF _Toc81572710 \h </w:instrText>
        </w:r>
        <w:r w:rsidR="00A633AE">
          <w:rPr>
            <w:noProof/>
            <w:webHidden/>
          </w:rPr>
        </w:r>
        <w:r w:rsidR="00A633AE">
          <w:rPr>
            <w:noProof/>
            <w:webHidden/>
          </w:rPr>
          <w:fldChar w:fldCharType="separate"/>
        </w:r>
        <w:r w:rsidR="00E530F0">
          <w:rPr>
            <w:noProof/>
            <w:webHidden/>
          </w:rPr>
          <w:t>18</w:t>
        </w:r>
        <w:r w:rsidR="00A633AE">
          <w:rPr>
            <w:noProof/>
            <w:webHidden/>
          </w:rPr>
          <w:fldChar w:fldCharType="end"/>
        </w:r>
      </w:hyperlink>
    </w:p>
    <w:p w14:paraId="3030EA91" w14:textId="18453EDE" w:rsidR="00A633AE" w:rsidRDefault="008026B2">
      <w:pPr>
        <w:pStyle w:val="20"/>
        <w:tabs>
          <w:tab w:val="left" w:pos="720"/>
          <w:tab w:val="right" w:leader="dot" w:pos="10189"/>
        </w:tabs>
        <w:rPr>
          <w:rFonts w:asciiTheme="minorHAnsi" w:eastAsiaTheme="minorEastAsia" w:hAnsiTheme="minorHAnsi" w:cstheme="minorBidi"/>
          <w:b w:val="0"/>
          <w:bCs w:val="0"/>
          <w:noProof/>
          <w:sz w:val="22"/>
          <w:szCs w:val="22"/>
          <w:lang w:eastAsia="en-AU"/>
        </w:rPr>
      </w:pPr>
      <w:hyperlink w:anchor="_Toc81572711" w:history="1">
        <w:r w:rsidR="00A633AE" w:rsidRPr="009C0917">
          <w:rPr>
            <w:rStyle w:val="a5"/>
            <w:noProof/>
          </w:rPr>
          <w:t>7.4.</w:t>
        </w:r>
        <w:r w:rsidR="00A633AE">
          <w:rPr>
            <w:rFonts w:asciiTheme="minorHAnsi" w:eastAsiaTheme="minorEastAsia" w:hAnsiTheme="minorHAnsi" w:cstheme="minorBidi"/>
            <w:b w:val="0"/>
            <w:bCs w:val="0"/>
            <w:noProof/>
            <w:sz w:val="22"/>
            <w:szCs w:val="22"/>
            <w:lang w:eastAsia="en-AU"/>
          </w:rPr>
          <w:tab/>
        </w:r>
        <w:r w:rsidR="00A633AE" w:rsidRPr="009C0917">
          <w:rPr>
            <w:rStyle w:val="a5"/>
            <w:noProof/>
          </w:rPr>
          <w:t>Data Collection</w:t>
        </w:r>
        <w:r w:rsidR="00A633AE">
          <w:rPr>
            <w:noProof/>
            <w:webHidden/>
          </w:rPr>
          <w:tab/>
        </w:r>
        <w:r w:rsidR="00A633AE">
          <w:rPr>
            <w:noProof/>
            <w:webHidden/>
          </w:rPr>
          <w:fldChar w:fldCharType="begin"/>
        </w:r>
        <w:r w:rsidR="00A633AE">
          <w:rPr>
            <w:noProof/>
            <w:webHidden/>
          </w:rPr>
          <w:instrText xml:space="preserve"> PAGEREF _Toc81572711 \h </w:instrText>
        </w:r>
        <w:r w:rsidR="00A633AE">
          <w:rPr>
            <w:noProof/>
            <w:webHidden/>
          </w:rPr>
        </w:r>
        <w:r w:rsidR="00A633AE">
          <w:rPr>
            <w:noProof/>
            <w:webHidden/>
          </w:rPr>
          <w:fldChar w:fldCharType="separate"/>
        </w:r>
        <w:r w:rsidR="00E530F0">
          <w:rPr>
            <w:noProof/>
            <w:webHidden/>
          </w:rPr>
          <w:t>19</w:t>
        </w:r>
        <w:r w:rsidR="00A633AE">
          <w:rPr>
            <w:noProof/>
            <w:webHidden/>
          </w:rPr>
          <w:fldChar w:fldCharType="end"/>
        </w:r>
      </w:hyperlink>
    </w:p>
    <w:p w14:paraId="5FA39816" w14:textId="3DEED555"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2" w:history="1">
        <w:r w:rsidR="00A633AE" w:rsidRPr="009C0917">
          <w:rPr>
            <w:rStyle w:val="a5"/>
            <w:noProof/>
          </w:rPr>
          <w:t>7.4.1. Metric Types and Data Collection Methods</w:t>
        </w:r>
        <w:r w:rsidR="00A633AE">
          <w:rPr>
            <w:noProof/>
            <w:webHidden/>
          </w:rPr>
          <w:tab/>
        </w:r>
        <w:r w:rsidR="00A633AE">
          <w:rPr>
            <w:noProof/>
            <w:webHidden/>
          </w:rPr>
          <w:fldChar w:fldCharType="begin"/>
        </w:r>
        <w:r w:rsidR="00A633AE">
          <w:rPr>
            <w:noProof/>
            <w:webHidden/>
          </w:rPr>
          <w:instrText xml:space="preserve"> PAGEREF _Toc81572712 \h </w:instrText>
        </w:r>
        <w:r w:rsidR="00A633AE">
          <w:rPr>
            <w:noProof/>
            <w:webHidden/>
          </w:rPr>
        </w:r>
        <w:r w:rsidR="00A633AE">
          <w:rPr>
            <w:noProof/>
            <w:webHidden/>
          </w:rPr>
          <w:fldChar w:fldCharType="separate"/>
        </w:r>
        <w:r w:rsidR="00E530F0">
          <w:rPr>
            <w:noProof/>
            <w:webHidden/>
          </w:rPr>
          <w:t>19</w:t>
        </w:r>
        <w:r w:rsidR="00A633AE">
          <w:rPr>
            <w:noProof/>
            <w:webHidden/>
          </w:rPr>
          <w:fldChar w:fldCharType="end"/>
        </w:r>
      </w:hyperlink>
    </w:p>
    <w:p w14:paraId="220E74E9" w14:textId="1AF78820"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3" w:history="1">
        <w:r w:rsidR="00A633AE" w:rsidRPr="009C0917">
          <w:rPr>
            <w:rStyle w:val="a5"/>
            <w:noProof/>
          </w:rPr>
          <w:t>7.4.2. Hours Worked</w:t>
        </w:r>
        <w:r w:rsidR="00A633AE">
          <w:rPr>
            <w:noProof/>
            <w:webHidden/>
          </w:rPr>
          <w:tab/>
        </w:r>
        <w:r w:rsidR="00A633AE">
          <w:rPr>
            <w:noProof/>
            <w:webHidden/>
          </w:rPr>
          <w:fldChar w:fldCharType="begin"/>
        </w:r>
        <w:r w:rsidR="00A633AE">
          <w:rPr>
            <w:noProof/>
            <w:webHidden/>
          </w:rPr>
          <w:instrText xml:space="preserve"> PAGEREF _Toc81572713 \h </w:instrText>
        </w:r>
        <w:r w:rsidR="00A633AE">
          <w:rPr>
            <w:noProof/>
            <w:webHidden/>
          </w:rPr>
        </w:r>
        <w:r w:rsidR="00A633AE">
          <w:rPr>
            <w:noProof/>
            <w:webHidden/>
          </w:rPr>
          <w:fldChar w:fldCharType="separate"/>
        </w:r>
        <w:r w:rsidR="00E530F0">
          <w:rPr>
            <w:noProof/>
            <w:webHidden/>
          </w:rPr>
          <w:t>20</w:t>
        </w:r>
        <w:r w:rsidR="00A633AE">
          <w:rPr>
            <w:noProof/>
            <w:webHidden/>
          </w:rPr>
          <w:fldChar w:fldCharType="end"/>
        </w:r>
      </w:hyperlink>
    </w:p>
    <w:p w14:paraId="1FA7DE38" w14:textId="71297286"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4" w:history="1">
        <w:r w:rsidR="00A633AE" w:rsidRPr="009C0917">
          <w:rPr>
            <w:rStyle w:val="a5"/>
            <w:noProof/>
          </w:rPr>
          <w:t>7.4.3. hours cancelled</w:t>
        </w:r>
        <w:r w:rsidR="00A633AE">
          <w:rPr>
            <w:noProof/>
            <w:webHidden/>
          </w:rPr>
          <w:tab/>
        </w:r>
        <w:r w:rsidR="00A633AE">
          <w:rPr>
            <w:noProof/>
            <w:webHidden/>
          </w:rPr>
          <w:fldChar w:fldCharType="begin"/>
        </w:r>
        <w:r w:rsidR="00A633AE">
          <w:rPr>
            <w:noProof/>
            <w:webHidden/>
          </w:rPr>
          <w:instrText xml:space="preserve"> PAGEREF _Toc81572714 \h </w:instrText>
        </w:r>
        <w:r w:rsidR="00A633AE">
          <w:rPr>
            <w:noProof/>
            <w:webHidden/>
          </w:rPr>
        </w:r>
        <w:r w:rsidR="00A633AE">
          <w:rPr>
            <w:noProof/>
            <w:webHidden/>
          </w:rPr>
          <w:fldChar w:fldCharType="separate"/>
        </w:r>
        <w:r w:rsidR="00E530F0">
          <w:rPr>
            <w:noProof/>
            <w:webHidden/>
          </w:rPr>
          <w:t>21</w:t>
        </w:r>
        <w:r w:rsidR="00A633AE">
          <w:rPr>
            <w:noProof/>
            <w:webHidden/>
          </w:rPr>
          <w:fldChar w:fldCharType="end"/>
        </w:r>
      </w:hyperlink>
    </w:p>
    <w:p w14:paraId="0604E071" w14:textId="5CC059CD"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5" w:history="1">
        <w:r w:rsidR="00A633AE" w:rsidRPr="009C0917">
          <w:rPr>
            <w:rStyle w:val="a5"/>
            <w:noProof/>
          </w:rPr>
          <w:t>7.4.4. Non-patient related hours</w:t>
        </w:r>
        <w:r w:rsidR="00A633AE">
          <w:rPr>
            <w:noProof/>
            <w:webHidden/>
          </w:rPr>
          <w:tab/>
        </w:r>
        <w:r w:rsidR="00A633AE">
          <w:rPr>
            <w:noProof/>
            <w:webHidden/>
          </w:rPr>
          <w:fldChar w:fldCharType="begin"/>
        </w:r>
        <w:r w:rsidR="00A633AE">
          <w:rPr>
            <w:noProof/>
            <w:webHidden/>
          </w:rPr>
          <w:instrText xml:space="preserve"> PAGEREF _Toc81572715 \h </w:instrText>
        </w:r>
        <w:r w:rsidR="00A633AE">
          <w:rPr>
            <w:noProof/>
            <w:webHidden/>
          </w:rPr>
        </w:r>
        <w:r w:rsidR="00A633AE">
          <w:rPr>
            <w:noProof/>
            <w:webHidden/>
          </w:rPr>
          <w:fldChar w:fldCharType="separate"/>
        </w:r>
        <w:r w:rsidR="00E530F0">
          <w:rPr>
            <w:noProof/>
            <w:webHidden/>
          </w:rPr>
          <w:t>22</w:t>
        </w:r>
        <w:r w:rsidR="00A633AE">
          <w:rPr>
            <w:noProof/>
            <w:webHidden/>
          </w:rPr>
          <w:fldChar w:fldCharType="end"/>
        </w:r>
      </w:hyperlink>
    </w:p>
    <w:p w14:paraId="0422F737" w14:textId="2D84978A"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6" w:history="1">
        <w:r w:rsidR="00A633AE" w:rsidRPr="009C0917">
          <w:rPr>
            <w:rStyle w:val="a5"/>
            <w:noProof/>
          </w:rPr>
          <w:t>7.4.5. Calendar hours</w:t>
        </w:r>
        <w:r w:rsidR="00A633AE">
          <w:rPr>
            <w:noProof/>
            <w:webHidden/>
          </w:rPr>
          <w:tab/>
        </w:r>
        <w:r w:rsidR="00A633AE">
          <w:rPr>
            <w:noProof/>
            <w:webHidden/>
          </w:rPr>
          <w:fldChar w:fldCharType="begin"/>
        </w:r>
        <w:r w:rsidR="00A633AE">
          <w:rPr>
            <w:noProof/>
            <w:webHidden/>
          </w:rPr>
          <w:instrText xml:space="preserve"> PAGEREF _Toc81572716 \h </w:instrText>
        </w:r>
        <w:r w:rsidR="00A633AE">
          <w:rPr>
            <w:noProof/>
            <w:webHidden/>
          </w:rPr>
        </w:r>
        <w:r w:rsidR="00A633AE">
          <w:rPr>
            <w:noProof/>
            <w:webHidden/>
          </w:rPr>
          <w:fldChar w:fldCharType="separate"/>
        </w:r>
        <w:r w:rsidR="00E530F0">
          <w:rPr>
            <w:noProof/>
            <w:webHidden/>
          </w:rPr>
          <w:t>23</w:t>
        </w:r>
        <w:r w:rsidR="00A633AE">
          <w:rPr>
            <w:noProof/>
            <w:webHidden/>
          </w:rPr>
          <w:fldChar w:fldCharType="end"/>
        </w:r>
      </w:hyperlink>
    </w:p>
    <w:p w14:paraId="4C72BA3E" w14:textId="352E939C"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7" w:history="1">
        <w:r w:rsidR="00A633AE" w:rsidRPr="009C0917">
          <w:rPr>
            <w:rStyle w:val="a5"/>
            <w:noProof/>
          </w:rPr>
          <w:t>7.4.6. Available Hours</w:t>
        </w:r>
        <w:r w:rsidR="00A633AE">
          <w:rPr>
            <w:noProof/>
            <w:webHidden/>
          </w:rPr>
          <w:tab/>
        </w:r>
        <w:r w:rsidR="00A633AE">
          <w:rPr>
            <w:noProof/>
            <w:webHidden/>
          </w:rPr>
          <w:fldChar w:fldCharType="begin"/>
        </w:r>
        <w:r w:rsidR="00A633AE">
          <w:rPr>
            <w:noProof/>
            <w:webHidden/>
          </w:rPr>
          <w:instrText xml:space="preserve"> PAGEREF _Toc81572717 \h </w:instrText>
        </w:r>
        <w:r w:rsidR="00A633AE">
          <w:rPr>
            <w:noProof/>
            <w:webHidden/>
          </w:rPr>
        </w:r>
        <w:r w:rsidR="00A633AE">
          <w:rPr>
            <w:noProof/>
            <w:webHidden/>
          </w:rPr>
          <w:fldChar w:fldCharType="separate"/>
        </w:r>
        <w:r w:rsidR="00E530F0">
          <w:rPr>
            <w:noProof/>
            <w:webHidden/>
          </w:rPr>
          <w:t>23</w:t>
        </w:r>
        <w:r w:rsidR="00A633AE">
          <w:rPr>
            <w:noProof/>
            <w:webHidden/>
          </w:rPr>
          <w:fldChar w:fldCharType="end"/>
        </w:r>
      </w:hyperlink>
    </w:p>
    <w:p w14:paraId="685FBE61" w14:textId="29684B7A"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8" w:history="1">
        <w:r w:rsidR="00A633AE" w:rsidRPr="009C0917">
          <w:rPr>
            <w:rStyle w:val="a5"/>
            <w:noProof/>
          </w:rPr>
          <w:t>7.4.7. Utilisation</w:t>
        </w:r>
        <w:r w:rsidR="00A633AE">
          <w:rPr>
            <w:noProof/>
            <w:webHidden/>
          </w:rPr>
          <w:tab/>
        </w:r>
        <w:r w:rsidR="00A633AE">
          <w:rPr>
            <w:noProof/>
            <w:webHidden/>
          </w:rPr>
          <w:fldChar w:fldCharType="begin"/>
        </w:r>
        <w:r w:rsidR="00A633AE">
          <w:rPr>
            <w:noProof/>
            <w:webHidden/>
          </w:rPr>
          <w:instrText xml:space="preserve"> PAGEREF _Toc81572718 \h </w:instrText>
        </w:r>
        <w:r w:rsidR="00A633AE">
          <w:rPr>
            <w:noProof/>
            <w:webHidden/>
          </w:rPr>
        </w:r>
        <w:r w:rsidR="00A633AE">
          <w:rPr>
            <w:noProof/>
            <w:webHidden/>
          </w:rPr>
          <w:fldChar w:fldCharType="separate"/>
        </w:r>
        <w:r w:rsidR="00E530F0">
          <w:rPr>
            <w:noProof/>
            <w:webHidden/>
          </w:rPr>
          <w:t>23</w:t>
        </w:r>
        <w:r w:rsidR="00A633AE">
          <w:rPr>
            <w:noProof/>
            <w:webHidden/>
          </w:rPr>
          <w:fldChar w:fldCharType="end"/>
        </w:r>
      </w:hyperlink>
    </w:p>
    <w:p w14:paraId="3C17719F" w14:textId="0BC452AA"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19" w:history="1">
        <w:r w:rsidR="00A633AE" w:rsidRPr="009C0917">
          <w:rPr>
            <w:rStyle w:val="a5"/>
            <w:noProof/>
          </w:rPr>
          <w:t>7.4.8. Number of Appointments</w:t>
        </w:r>
        <w:r w:rsidR="00A633AE">
          <w:rPr>
            <w:noProof/>
            <w:webHidden/>
          </w:rPr>
          <w:tab/>
        </w:r>
        <w:r w:rsidR="00A633AE">
          <w:rPr>
            <w:noProof/>
            <w:webHidden/>
          </w:rPr>
          <w:fldChar w:fldCharType="begin"/>
        </w:r>
        <w:r w:rsidR="00A633AE">
          <w:rPr>
            <w:noProof/>
            <w:webHidden/>
          </w:rPr>
          <w:instrText xml:space="preserve"> PAGEREF _Toc81572719 \h </w:instrText>
        </w:r>
        <w:r w:rsidR="00A633AE">
          <w:rPr>
            <w:noProof/>
            <w:webHidden/>
          </w:rPr>
        </w:r>
        <w:r w:rsidR="00A633AE">
          <w:rPr>
            <w:noProof/>
            <w:webHidden/>
          </w:rPr>
          <w:fldChar w:fldCharType="separate"/>
        </w:r>
        <w:r w:rsidR="00E530F0">
          <w:rPr>
            <w:noProof/>
            <w:webHidden/>
          </w:rPr>
          <w:t>24</w:t>
        </w:r>
        <w:r w:rsidR="00A633AE">
          <w:rPr>
            <w:noProof/>
            <w:webHidden/>
          </w:rPr>
          <w:fldChar w:fldCharType="end"/>
        </w:r>
      </w:hyperlink>
    </w:p>
    <w:p w14:paraId="6A6EA731" w14:textId="7FAC5AD1"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0" w:history="1">
        <w:r w:rsidR="00A633AE" w:rsidRPr="009C0917">
          <w:rPr>
            <w:rStyle w:val="a5"/>
            <w:noProof/>
          </w:rPr>
          <w:t>7.4.9. All Patients</w:t>
        </w:r>
        <w:r w:rsidR="00A633AE">
          <w:rPr>
            <w:noProof/>
            <w:webHidden/>
          </w:rPr>
          <w:tab/>
        </w:r>
        <w:r w:rsidR="00A633AE">
          <w:rPr>
            <w:noProof/>
            <w:webHidden/>
          </w:rPr>
          <w:fldChar w:fldCharType="begin"/>
        </w:r>
        <w:r w:rsidR="00A633AE">
          <w:rPr>
            <w:noProof/>
            <w:webHidden/>
          </w:rPr>
          <w:instrText xml:space="preserve"> PAGEREF _Toc81572720 \h </w:instrText>
        </w:r>
        <w:r w:rsidR="00A633AE">
          <w:rPr>
            <w:noProof/>
            <w:webHidden/>
          </w:rPr>
        </w:r>
        <w:r w:rsidR="00A633AE">
          <w:rPr>
            <w:noProof/>
            <w:webHidden/>
          </w:rPr>
          <w:fldChar w:fldCharType="separate"/>
        </w:r>
        <w:r w:rsidR="00E530F0">
          <w:rPr>
            <w:noProof/>
            <w:webHidden/>
          </w:rPr>
          <w:t>24</w:t>
        </w:r>
        <w:r w:rsidR="00A633AE">
          <w:rPr>
            <w:noProof/>
            <w:webHidden/>
          </w:rPr>
          <w:fldChar w:fldCharType="end"/>
        </w:r>
      </w:hyperlink>
    </w:p>
    <w:p w14:paraId="3210F91D" w14:textId="310DD875"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1" w:history="1">
        <w:r w:rsidR="00A633AE" w:rsidRPr="009C0917">
          <w:rPr>
            <w:rStyle w:val="a5"/>
            <w:noProof/>
          </w:rPr>
          <w:t>7.4.10. Active Patients</w:t>
        </w:r>
        <w:r w:rsidR="00A633AE">
          <w:rPr>
            <w:noProof/>
            <w:webHidden/>
          </w:rPr>
          <w:tab/>
        </w:r>
        <w:r w:rsidR="00A633AE">
          <w:rPr>
            <w:noProof/>
            <w:webHidden/>
          </w:rPr>
          <w:fldChar w:fldCharType="begin"/>
        </w:r>
        <w:r w:rsidR="00A633AE">
          <w:rPr>
            <w:noProof/>
            <w:webHidden/>
          </w:rPr>
          <w:instrText xml:space="preserve"> PAGEREF _Toc81572721 \h </w:instrText>
        </w:r>
        <w:r w:rsidR="00A633AE">
          <w:rPr>
            <w:noProof/>
            <w:webHidden/>
          </w:rPr>
        </w:r>
        <w:r w:rsidR="00A633AE">
          <w:rPr>
            <w:noProof/>
            <w:webHidden/>
          </w:rPr>
          <w:fldChar w:fldCharType="separate"/>
        </w:r>
        <w:r w:rsidR="00E530F0">
          <w:rPr>
            <w:noProof/>
            <w:webHidden/>
          </w:rPr>
          <w:t>25</w:t>
        </w:r>
        <w:r w:rsidR="00A633AE">
          <w:rPr>
            <w:noProof/>
            <w:webHidden/>
          </w:rPr>
          <w:fldChar w:fldCharType="end"/>
        </w:r>
      </w:hyperlink>
    </w:p>
    <w:p w14:paraId="5031A01B" w14:textId="5B625B03"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2" w:history="1">
        <w:r w:rsidR="00A633AE" w:rsidRPr="009C0917">
          <w:rPr>
            <w:rStyle w:val="a5"/>
            <w:noProof/>
          </w:rPr>
          <w:t>7.4.11. New Patients</w:t>
        </w:r>
        <w:r w:rsidR="00A633AE">
          <w:rPr>
            <w:noProof/>
            <w:webHidden/>
          </w:rPr>
          <w:tab/>
        </w:r>
        <w:r w:rsidR="00A633AE">
          <w:rPr>
            <w:noProof/>
            <w:webHidden/>
          </w:rPr>
          <w:fldChar w:fldCharType="begin"/>
        </w:r>
        <w:r w:rsidR="00A633AE">
          <w:rPr>
            <w:noProof/>
            <w:webHidden/>
          </w:rPr>
          <w:instrText xml:space="preserve"> PAGEREF _Toc81572722 \h </w:instrText>
        </w:r>
        <w:r w:rsidR="00A633AE">
          <w:rPr>
            <w:noProof/>
            <w:webHidden/>
          </w:rPr>
        </w:r>
        <w:r w:rsidR="00A633AE">
          <w:rPr>
            <w:noProof/>
            <w:webHidden/>
          </w:rPr>
          <w:fldChar w:fldCharType="separate"/>
        </w:r>
        <w:r w:rsidR="00E530F0">
          <w:rPr>
            <w:noProof/>
            <w:webHidden/>
          </w:rPr>
          <w:t>25</w:t>
        </w:r>
        <w:r w:rsidR="00A633AE">
          <w:rPr>
            <w:noProof/>
            <w:webHidden/>
          </w:rPr>
          <w:fldChar w:fldCharType="end"/>
        </w:r>
      </w:hyperlink>
    </w:p>
    <w:p w14:paraId="1AD80C18" w14:textId="2B5C43A2"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3" w:history="1">
        <w:r w:rsidR="00A633AE" w:rsidRPr="009C0917">
          <w:rPr>
            <w:rStyle w:val="a5"/>
            <w:noProof/>
          </w:rPr>
          <w:t>7.4.12. Churned Patients</w:t>
        </w:r>
        <w:r w:rsidR="00A633AE">
          <w:rPr>
            <w:noProof/>
            <w:webHidden/>
          </w:rPr>
          <w:tab/>
        </w:r>
        <w:r w:rsidR="00A633AE">
          <w:rPr>
            <w:noProof/>
            <w:webHidden/>
          </w:rPr>
          <w:fldChar w:fldCharType="begin"/>
        </w:r>
        <w:r w:rsidR="00A633AE">
          <w:rPr>
            <w:noProof/>
            <w:webHidden/>
          </w:rPr>
          <w:instrText xml:space="preserve"> PAGEREF _Toc81572723 \h </w:instrText>
        </w:r>
        <w:r w:rsidR="00A633AE">
          <w:rPr>
            <w:noProof/>
            <w:webHidden/>
          </w:rPr>
        </w:r>
        <w:r w:rsidR="00A633AE">
          <w:rPr>
            <w:noProof/>
            <w:webHidden/>
          </w:rPr>
          <w:fldChar w:fldCharType="separate"/>
        </w:r>
        <w:r w:rsidR="00E530F0">
          <w:rPr>
            <w:noProof/>
            <w:webHidden/>
          </w:rPr>
          <w:t>25</w:t>
        </w:r>
        <w:r w:rsidR="00A633AE">
          <w:rPr>
            <w:noProof/>
            <w:webHidden/>
          </w:rPr>
          <w:fldChar w:fldCharType="end"/>
        </w:r>
      </w:hyperlink>
    </w:p>
    <w:p w14:paraId="6D54B7DA" w14:textId="1EE72303"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4" w:history="1">
        <w:r w:rsidR="00A633AE" w:rsidRPr="009C0917">
          <w:rPr>
            <w:rStyle w:val="a5"/>
            <w:noProof/>
          </w:rPr>
          <w:t>7.4.13. Unique Patients</w:t>
        </w:r>
        <w:r w:rsidR="00A633AE">
          <w:rPr>
            <w:noProof/>
            <w:webHidden/>
          </w:rPr>
          <w:tab/>
        </w:r>
        <w:r w:rsidR="00A633AE">
          <w:rPr>
            <w:noProof/>
            <w:webHidden/>
          </w:rPr>
          <w:fldChar w:fldCharType="begin"/>
        </w:r>
        <w:r w:rsidR="00A633AE">
          <w:rPr>
            <w:noProof/>
            <w:webHidden/>
          </w:rPr>
          <w:instrText xml:space="preserve"> PAGEREF _Toc81572724 \h </w:instrText>
        </w:r>
        <w:r w:rsidR="00A633AE">
          <w:rPr>
            <w:noProof/>
            <w:webHidden/>
          </w:rPr>
        </w:r>
        <w:r w:rsidR="00A633AE">
          <w:rPr>
            <w:noProof/>
            <w:webHidden/>
          </w:rPr>
          <w:fldChar w:fldCharType="separate"/>
        </w:r>
        <w:r w:rsidR="00E530F0">
          <w:rPr>
            <w:noProof/>
            <w:webHidden/>
          </w:rPr>
          <w:t>26</w:t>
        </w:r>
        <w:r w:rsidR="00A633AE">
          <w:rPr>
            <w:noProof/>
            <w:webHidden/>
          </w:rPr>
          <w:fldChar w:fldCharType="end"/>
        </w:r>
      </w:hyperlink>
    </w:p>
    <w:p w14:paraId="661E1CCE" w14:textId="69A500E9"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5" w:history="1">
        <w:r w:rsidR="00A633AE" w:rsidRPr="009C0917">
          <w:rPr>
            <w:rStyle w:val="a5"/>
            <w:noProof/>
          </w:rPr>
          <w:t>7.4.14. Lapsed Patients</w:t>
        </w:r>
        <w:r w:rsidR="00A633AE">
          <w:rPr>
            <w:noProof/>
            <w:webHidden/>
          </w:rPr>
          <w:tab/>
        </w:r>
        <w:r w:rsidR="00A633AE">
          <w:rPr>
            <w:noProof/>
            <w:webHidden/>
          </w:rPr>
          <w:fldChar w:fldCharType="begin"/>
        </w:r>
        <w:r w:rsidR="00A633AE">
          <w:rPr>
            <w:noProof/>
            <w:webHidden/>
          </w:rPr>
          <w:instrText xml:space="preserve"> PAGEREF _Toc81572725 \h </w:instrText>
        </w:r>
        <w:r w:rsidR="00A633AE">
          <w:rPr>
            <w:noProof/>
            <w:webHidden/>
          </w:rPr>
        </w:r>
        <w:r w:rsidR="00A633AE">
          <w:rPr>
            <w:noProof/>
            <w:webHidden/>
          </w:rPr>
          <w:fldChar w:fldCharType="separate"/>
        </w:r>
        <w:r w:rsidR="00E530F0">
          <w:rPr>
            <w:noProof/>
            <w:webHidden/>
          </w:rPr>
          <w:t>26</w:t>
        </w:r>
        <w:r w:rsidR="00A633AE">
          <w:rPr>
            <w:noProof/>
            <w:webHidden/>
          </w:rPr>
          <w:fldChar w:fldCharType="end"/>
        </w:r>
      </w:hyperlink>
    </w:p>
    <w:p w14:paraId="2C43F95B" w14:textId="5BF55778"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6" w:history="1">
        <w:r w:rsidR="00A633AE" w:rsidRPr="009C0917">
          <w:rPr>
            <w:rStyle w:val="a5"/>
            <w:noProof/>
          </w:rPr>
          <w:t>7.4.15. New Patient %</w:t>
        </w:r>
        <w:r w:rsidR="00A633AE">
          <w:rPr>
            <w:noProof/>
            <w:webHidden/>
          </w:rPr>
          <w:tab/>
        </w:r>
        <w:r w:rsidR="00A633AE">
          <w:rPr>
            <w:noProof/>
            <w:webHidden/>
          </w:rPr>
          <w:fldChar w:fldCharType="begin"/>
        </w:r>
        <w:r w:rsidR="00A633AE">
          <w:rPr>
            <w:noProof/>
            <w:webHidden/>
          </w:rPr>
          <w:instrText xml:space="preserve"> PAGEREF _Toc81572726 \h </w:instrText>
        </w:r>
        <w:r w:rsidR="00A633AE">
          <w:rPr>
            <w:noProof/>
            <w:webHidden/>
          </w:rPr>
        </w:r>
        <w:r w:rsidR="00A633AE">
          <w:rPr>
            <w:noProof/>
            <w:webHidden/>
          </w:rPr>
          <w:fldChar w:fldCharType="separate"/>
        </w:r>
        <w:r w:rsidR="00E530F0">
          <w:rPr>
            <w:noProof/>
            <w:webHidden/>
          </w:rPr>
          <w:t>26</w:t>
        </w:r>
        <w:r w:rsidR="00A633AE">
          <w:rPr>
            <w:noProof/>
            <w:webHidden/>
          </w:rPr>
          <w:fldChar w:fldCharType="end"/>
        </w:r>
      </w:hyperlink>
    </w:p>
    <w:p w14:paraId="46C1EED3" w14:textId="478E9B34"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7" w:history="1">
        <w:r w:rsidR="00A633AE" w:rsidRPr="009C0917">
          <w:rPr>
            <w:rStyle w:val="a5"/>
            <w:noProof/>
          </w:rPr>
          <w:t>7.4.16. Net Patient Gain</w:t>
        </w:r>
        <w:r w:rsidR="00A633AE">
          <w:rPr>
            <w:noProof/>
            <w:webHidden/>
          </w:rPr>
          <w:tab/>
        </w:r>
        <w:r w:rsidR="00A633AE">
          <w:rPr>
            <w:noProof/>
            <w:webHidden/>
          </w:rPr>
          <w:fldChar w:fldCharType="begin"/>
        </w:r>
        <w:r w:rsidR="00A633AE">
          <w:rPr>
            <w:noProof/>
            <w:webHidden/>
          </w:rPr>
          <w:instrText xml:space="preserve"> PAGEREF _Toc81572727 \h </w:instrText>
        </w:r>
        <w:r w:rsidR="00A633AE">
          <w:rPr>
            <w:noProof/>
            <w:webHidden/>
          </w:rPr>
        </w:r>
        <w:r w:rsidR="00A633AE">
          <w:rPr>
            <w:noProof/>
            <w:webHidden/>
          </w:rPr>
          <w:fldChar w:fldCharType="separate"/>
        </w:r>
        <w:r w:rsidR="00E530F0">
          <w:rPr>
            <w:noProof/>
            <w:webHidden/>
          </w:rPr>
          <w:t>27</w:t>
        </w:r>
        <w:r w:rsidR="00A633AE">
          <w:rPr>
            <w:noProof/>
            <w:webHidden/>
          </w:rPr>
          <w:fldChar w:fldCharType="end"/>
        </w:r>
      </w:hyperlink>
    </w:p>
    <w:p w14:paraId="18F3FB88" w14:textId="1C9B334D"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8" w:history="1">
        <w:r w:rsidR="00A633AE" w:rsidRPr="009C0917">
          <w:rPr>
            <w:rStyle w:val="a5"/>
            <w:noProof/>
          </w:rPr>
          <w:t>7.4.17. Unbooked Recalls</w:t>
        </w:r>
        <w:r w:rsidR="00A633AE">
          <w:rPr>
            <w:noProof/>
            <w:webHidden/>
          </w:rPr>
          <w:tab/>
        </w:r>
        <w:r w:rsidR="00A633AE">
          <w:rPr>
            <w:noProof/>
            <w:webHidden/>
          </w:rPr>
          <w:fldChar w:fldCharType="begin"/>
        </w:r>
        <w:r w:rsidR="00A633AE">
          <w:rPr>
            <w:noProof/>
            <w:webHidden/>
          </w:rPr>
          <w:instrText xml:space="preserve"> PAGEREF _Toc81572728 \h </w:instrText>
        </w:r>
        <w:r w:rsidR="00A633AE">
          <w:rPr>
            <w:noProof/>
            <w:webHidden/>
          </w:rPr>
        </w:r>
        <w:r w:rsidR="00A633AE">
          <w:rPr>
            <w:noProof/>
            <w:webHidden/>
          </w:rPr>
          <w:fldChar w:fldCharType="separate"/>
        </w:r>
        <w:r w:rsidR="00E530F0">
          <w:rPr>
            <w:noProof/>
            <w:webHidden/>
          </w:rPr>
          <w:t>27</w:t>
        </w:r>
        <w:r w:rsidR="00A633AE">
          <w:rPr>
            <w:noProof/>
            <w:webHidden/>
          </w:rPr>
          <w:fldChar w:fldCharType="end"/>
        </w:r>
      </w:hyperlink>
    </w:p>
    <w:p w14:paraId="630552F1" w14:textId="247EF5D0"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29" w:history="1">
        <w:r w:rsidR="00A633AE" w:rsidRPr="009C0917">
          <w:rPr>
            <w:rStyle w:val="a5"/>
            <w:noProof/>
          </w:rPr>
          <w:t>7.4.18. Total Recalls</w:t>
        </w:r>
        <w:r w:rsidR="00A633AE">
          <w:rPr>
            <w:noProof/>
            <w:webHidden/>
          </w:rPr>
          <w:tab/>
        </w:r>
        <w:r w:rsidR="00A633AE">
          <w:rPr>
            <w:noProof/>
            <w:webHidden/>
          </w:rPr>
          <w:fldChar w:fldCharType="begin"/>
        </w:r>
        <w:r w:rsidR="00A633AE">
          <w:rPr>
            <w:noProof/>
            <w:webHidden/>
          </w:rPr>
          <w:instrText xml:space="preserve"> PAGEREF _Toc81572729 \h </w:instrText>
        </w:r>
        <w:r w:rsidR="00A633AE">
          <w:rPr>
            <w:noProof/>
            <w:webHidden/>
          </w:rPr>
        </w:r>
        <w:r w:rsidR="00A633AE">
          <w:rPr>
            <w:noProof/>
            <w:webHidden/>
          </w:rPr>
          <w:fldChar w:fldCharType="separate"/>
        </w:r>
        <w:r w:rsidR="00E530F0">
          <w:rPr>
            <w:noProof/>
            <w:webHidden/>
          </w:rPr>
          <w:t>27</w:t>
        </w:r>
        <w:r w:rsidR="00A633AE">
          <w:rPr>
            <w:noProof/>
            <w:webHidden/>
          </w:rPr>
          <w:fldChar w:fldCharType="end"/>
        </w:r>
      </w:hyperlink>
    </w:p>
    <w:p w14:paraId="5E4BCCC7" w14:textId="2C7F1C19"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0" w:history="1">
        <w:r w:rsidR="00A633AE" w:rsidRPr="009C0917">
          <w:rPr>
            <w:rStyle w:val="a5"/>
            <w:noProof/>
          </w:rPr>
          <w:t>7.4.19. Recall Effectiveness</w:t>
        </w:r>
        <w:r w:rsidR="00A633AE">
          <w:rPr>
            <w:noProof/>
            <w:webHidden/>
          </w:rPr>
          <w:tab/>
        </w:r>
        <w:r w:rsidR="00A633AE">
          <w:rPr>
            <w:noProof/>
            <w:webHidden/>
          </w:rPr>
          <w:fldChar w:fldCharType="begin"/>
        </w:r>
        <w:r w:rsidR="00A633AE">
          <w:rPr>
            <w:noProof/>
            <w:webHidden/>
          </w:rPr>
          <w:instrText xml:space="preserve"> PAGEREF _Toc81572730 \h </w:instrText>
        </w:r>
        <w:r w:rsidR="00A633AE">
          <w:rPr>
            <w:noProof/>
            <w:webHidden/>
          </w:rPr>
        </w:r>
        <w:r w:rsidR="00A633AE">
          <w:rPr>
            <w:noProof/>
            <w:webHidden/>
          </w:rPr>
          <w:fldChar w:fldCharType="separate"/>
        </w:r>
        <w:r w:rsidR="00E530F0">
          <w:rPr>
            <w:noProof/>
            <w:webHidden/>
          </w:rPr>
          <w:t>28</w:t>
        </w:r>
        <w:r w:rsidR="00A633AE">
          <w:rPr>
            <w:noProof/>
            <w:webHidden/>
          </w:rPr>
          <w:fldChar w:fldCharType="end"/>
        </w:r>
      </w:hyperlink>
    </w:p>
    <w:p w14:paraId="1CFBD758" w14:textId="0EA2CD0D"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1" w:history="1">
        <w:r w:rsidR="00A633AE" w:rsidRPr="009C0917">
          <w:rPr>
            <w:rStyle w:val="a5"/>
            <w:noProof/>
          </w:rPr>
          <w:t>7.4.20. Lost Recalls</w:t>
        </w:r>
        <w:r w:rsidR="00A633AE">
          <w:rPr>
            <w:noProof/>
            <w:webHidden/>
          </w:rPr>
          <w:tab/>
        </w:r>
        <w:r w:rsidR="00A633AE">
          <w:rPr>
            <w:noProof/>
            <w:webHidden/>
          </w:rPr>
          <w:fldChar w:fldCharType="begin"/>
        </w:r>
        <w:r w:rsidR="00A633AE">
          <w:rPr>
            <w:noProof/>
            <w:webHidden/>
          </w:rPr>
          <w:instrText xml:space="preserve"> PAGEREF _Toc81572731 \h </w:instrText>
        </w:r>
        <w:r w:rsidR="00A633AE">
          <w:rPr>
            <w:noProof/>
            <w:webHidden/>
          </w:rPr>
        </w:r>
        <w:r w:rsidR="00A633AE">
          <w:rPr>
            <w:noProof/>
            <w:webHidden/>
          </w:rPr>
          <w:fldChar w:fldCharType="separate"/>
        </w:r>
        <w:r w:rsidR="00E530F0">
          <w:rPr>
            <w:noProof/>
            <w:webHidden/>
          </w:rPr>
          <w:t>28</w:t>
        </w:r>
        <w:r w:rsidR="00A633AE">
          <w:rPr>
            <w:noProof/>
            <w:webHidden/>
          </w:rPr>
          <w:fldChar w:fldCharType="end"/>
        </w:r>
      </w:hyperlink>
    </w:p>
    <w:p w14:paraId="048117C6" w14:textId="418992EB"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2" w:history="1">
        <w:r w:rsidR="00A633AE" w:rsidRPr="009C0917">
          <w:rPr>
            <w:rStyle w:val="a5"/>
            <w:noProof/>
          </w:rPr>
          <w:t>7.4.21. Total Incomplete Treatment Value</w:t>
        </w:r>
        <w:r w:rsidR="00A633AE">
          <w:rPr>
            <w:noProof/>
            <w:webHidden/>
          </w:rPr>
          <w:tab/>
        </w:r>
        <w:r w:rsidR="00A633AE">
          <w:rPr>
            <w:noProof/>
            <w:webHidden/>
          </w:rPr>
          <w:fldChar w:fldCharType="begin"/>
        </w:r>
        <w:r w:rsidR="00A633AE">
          <w:rPr>
            <w:noProof/>
            <w:webHidden/>
          </w:rPr>
          <w:instrText xml:space="preserve"> PAGEREF _Toc81572732 \h </w:instrText>
        </w:r>
        <w:r w:rsidR="00A633AE">
          <w:rPr>
            <w:noProof/>
            <w:webHidden/>
          </w:rPr>
        </w:r>
        <w:r w:rsidR="00A633AE">
          <w:rPr>
            <w:noProof/>
            <w:webHidden/>
          </w:rPr>
          <w:fldChar w:fldCharType="separate"/>
        </w:r>
        <w:r w:rsidR="00E530F0">
          <w:rPr>
            <w:noProof/>
            <w:webHidden/>
          </w:rPr>
          <w:t>28</w:t>
        </w:r>
        <w:r w:rsidR="00A633AE">
          <w:rPr>
            <w:noProof/>
            <w:webHidden/>
          </w:rPr>
          <w:fldChar w:fldCharType="end"/>
        </w:r>
      </w:hyperlink>
    </w:p>
    <w:p w14:paraId="6779C15F" w14:textId="12F86B9E"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3" w:history="1">
        <w:r w:rsidR="00A633AE" w:rsidRPr="009C0917">
          <w:rPr>
            <w:rStyle w:val="a5"/>
            <w:noProof/>
          </w:rPr>
          <w:t>7.4.22. Treatment Plans Created</w:t>
        </w:r>
        <w:r w:rsidR="00A633AE">
          <w:rPr>
            <w:noProof/>
            <w:webHidden/>
          </w:rPr>
          <w:tab/>
        </w:r>
        <w:r w:rsidR="00A633AE">
          <w:rPr>
            <w:noProof/>
            <w:webHidden/>
          </w:rPr>
          <w:fldChar w:fldCharType="begin"/>
        </w:r>
        <w:r w:rsidR="00A633AE">
          <w:rPr>
            <w:noProof/>
            <w:webHidden/>
          </w:rPr>
          <w:instrText xml:space="preserve"> PAGEREF _Toc81572733 \h </w:instrText>
        </w:r>
        <w:r w:rsidR="00A633AE">
          <w:rPr>
            <w:noProof/>
            <w:webHidden/>
          </w:rPr>
        </w:r>
        <w:r w:rsidR="00A633AE">
          <w:rPr>
            <w:noProof/>
            <w:webHidden/>
          </w:rPr>
          <w:fldChar w:fldCharType="separate"/>
        </w:r>
        <w:r w:rsidR="00E530F0">
          <w:rPr>
            <w:noProof/>
            <w:webHidden/>
          </w:rPr>
          <w:t>29</w:t>
        </w:r>
        <w:r w:rsidR="00A633AE">
          <w:rPr>
            <w:noProof/>
            <w:webHidden/>
          </w:rPr>
          <w:fldChar w:fldCharType="end"/>
        </w:r>
      </w:hyperlink>
    </w:p>
    <w:p w14:paraId="44FC4D6D" w14:textId="0156A788"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4" w:history="1">
        <w:r w:rsidR="00A633AE" w:rsidRPr="009C0917">
          <w:rPr>
            <w:rStyle w:val="a5"/>
            <w:noProof/>
          </w:rPr>
          <w:t>7.4.23. Treatment Plans Not Accepted</w:t>
        </w:r>
        <w:r w:rsidR="00A633AE">
          <w:rPr>
            <w:noProof/>
            <w:webHidden/>
          </w:rPr>
          <w:tab/>
        </w:r>
        <w:r w:rsidR="00A633AE">
          <w:rPr>
            <w:noProof/>
            <w:webHidden/>
          </w:rPr>
          <w:fldChar w:fldCharType="begin"/>
        </w:r>
        <w:r w:rsidR="00A633AE">
          <w:rPr>
            <w:noProof/>
            <w:webHidden/>
          </w:rPr>
          <w:instrText xml:space="preserve"> PAGEREF _Toc81572734 \h </w:instrText>
        </w:r>
        <w:r w:rsidR="00A633AE">
          <w:rPr>
            <w:noProof/>
            <w:webHidden/>
          </w:rPr>
        </w:r>
        <w:r w:rsidR="00A633AE">
          <w:rPr>
            <w:noProof/>
            <w:webHidden/>
          </w:rPr>
          <w:fldChar w:fldCharType="separate"/>
        </w:r>
        <w:r w:rsidR="00E530F0">
          <w:rPr>
            <w:noProof/>
            <w:webHidden/>
          </w:rPr>
          <w:t>29</w:t>
        </w:r>
        <w:r w:rsidR="00A633AE">
          <w:rPr>
            <w:noProof/>
            <w:webHidden/>
          </w:rPr>
          <w:fldChar w:fldCharType="end"/>
        </w:r>
      </w:hyperlink>
    </w:p>
    <w:p w14:paraId="1E33285D" w14:textId="7C686AD3"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5" w:history="1">
        <w:r w:rsidR="00A633AE" w:rsidRPr="009C0917">
          <w:rPr>
            <w:rStyle w:val="a5"/>
            <w:noProof/>
          </w:rPr>
          <w:t>7.4.24. Treatment Plan Conversion Rate</w:t>
        </w:r>
        <w:r w:rsidR="00A633AE">
          <w:rPr>
            <w:noProof/>
            <w:webHidden/>
          </w:rPr>
          <w:tab/>
        </w:r>
        <w:r w:rsidR="00A633AE">
          <w:rPr>
            <w:noProof/>
            <w:webHidden/>
          </w:rPr>
          <w:fldChar w:fldCharType="begin"/>
        </w:r>
        <w:r w:rsidR="00A633AE">
          <w:rPr>
            <w:noProof/>
            <w:webHidden/>
          </w:rPr>
          <w:instrText xml:space="preserve"> PAGEREF _Toc81572735 \h </w:instrText>
        </w:r>
        <w:r w:rsidR="00A633AE">
          <w:rPr>
            <w:noProof/>
            <w:webHidden/>
          </w:rPr>
        </w:r>
        <w:r w:rsidR="00A633AE">
          <w:rPr>
            <w:noProof/>
            <w:webHidden/>
          </w:rPr>
          <w:fldChar w:fldCharType="separate"/>
        </w:r>
        <w:r w:rsidR="00E530F0">
          <w:rPr>
            <w:noProof/>
            <w:webHidden/>
          </w:rPr>
          <w:t>29</w:t>
        </w:r>
        <w:r w:rsidR="00A633AE">
          <w:rPr>
            <w:noProof/>
            <w:webHidden/>
          </w:rPr>
          <w:fldChar w:fldCharType="end"/>
        </w:r>
      </w:hyperlink>
    </w:p>
    <w:p w14:paraId="2BA0427D" w14:textId="75A0F175"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6" w:history="1">
        <w:r w:rsidR="00A633AE" w:rsidRPr="009C0917">
          <w:rPr>
            <w:rStyle w:val="a5"/>
            <w:noProof/>
          </w:rPr>
          <w:t>7.4.25. Total Production</w:t>
        </w:r>
        <w:r w:rsidR="00A633AE">
          <w:rPr>
            <w:noProof/>
            <w:webHidden/>
          </w:rPr>
          <w:tab/>
        </w:r>
        <w:r w:rsidR="00A633AE">
          <w:rPr>
            <w:noProof/>
            <w:webHidden/>
          </w:rPr>
          <w:fldChar w:fldCharType="begin"/>
        </w:r>
        <w:r w:rsidR="00A633AE">
          <w:rPr>
            <w:noProof/>
            <w:webHidden/>
          </w:rPr>
          <w:instrText xml:space="preserve"> PAGEREF _Toc81572736 \h </w:instrText>
        </w:r>
        <w:r w:rsidR="00A633AE">
          <w:rPr>
            <w:noProof/>
            <w:webHidden/>
          </w:rPr>
        </w:r>
        <w:r w:rsidR="00A633AE">
          <w:rPr>
            <w:noProof/>
            <w:webHidden/>
          </w:rPr>
          <w:fldChar w:fldCharType="separate"/>
        </w:r>
        <w:r w:rsidR="00E530F0">
          <w:rPr>
            <w:noProof/>
            <w:webHidden/>
          </w:rPr>
          <w:t>30</w:t>
        </w:r>
        <w:r w:rsidR="00A633AE">
          <w:rPr>
            <w:noProof/>
            <w:webHidden/>
          </w:rPr>
          <w:fldChar w:fldCharType="end"/>
        </w:r>
      </w:hyperlink>
    </w:p>
    <w:p w14:paraId="3E2392EC" w14:textId="75F69DBF"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7" w:history="1">
        <w:r w:rsidR="00A633AE" w:rsidRPr="009C0917">
          <w:rPr>
            <w:rStyle w:val="a5"/>
            <w:noProof/>
          </w:rPr>
          <w:t>7.4.26. Production Per Available Hour</w:t>
        </w:r>
        <w:r w:rsidR="00A633AE">
          <w:rPr>
            <w:noProof/>
            <w:webHidden/>
          </w:rPr>
          <w:tab/>
        </w:r>
        <w:r w:rsidR="00A633AE">
          <w:rPr>
            <w:noProof/>
            <w:webHidden/>
          </w:rPr>
          <w:fldChar w:fldCharType="begin"/>
        </w:r>
        <w:r w:rsidR="00A633AE">
          <w:rPr>
            <w:noProof/>
            <w:webHidden/>
          </w:rPr>
          <w:instrText xml:space="preserve"> PAGEREF _Toc81572737 \h </w:instrText>
        </w:r>
        <w:r w:rsidR="00A633AE">
          <w:rPr>
            <w:noProof/>
            <w:webHidden/>
          </w:rPr>
        </w:r>
        <w:r w:rsidR="00A633AE">
          <w:rPr>
            <w:noProof/>
            <w:webHidden/>
          </w:rPr>
          <w:fldChar w:fldCharType="separate"/>
        </w:r>
        <w:r w:rsidR="00E530F0">
          <w:rPr>
            <w:noProof/>
            <w:webHidden/>
          </w:rPr>
          <w:t>30</w:t>
        </w:r>
        <w:r w:rsidR="00A633AE">
          <w:rPr>
            <w:noProof/>
            <w:webHidden/>
          </w:rPr>
          <w:fldChar w:fldCharType="end"/>
        </w:r>
      </w:hyperlink>
    </w:p>
    <w:p w14:paraId="75C83595" w14:textId="7A411C5B"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8" w:history="1">
        <w:r w:rsidR="00A633AE" w:rsidRPr="009C0917">
          <w:rPr>
            <w:rStyle w:val="a5"/>
            <w:noProof/>
          </w:rPr>
          <w:t>7.4.27. Production Per Working Hour</w:t>
        </w:r>
        <w:r w:rsidR="00A633AE">
          <w:rPr>
            <w:noProof/>
            <w:webHidden/>
          </w:rPr>
          <w:tab/>
        </w:r>
        <w:r w:rsidR="00A633AE">
          <w:rPr>
            <w:noProof/>
            <w:webHidden/>
          </w:rPr>
          <w:fldChar w:fldCharType="begin"/>
        </w:r>
        <w:r w:rsidR="00A633AE">
          <w:rPr>
            <w:noProof/>
            <w:webHidden/>
          </w:rPr>
          <w:instrText xml:space="preserve"> PAGEREF _Toc81572738 \h </w:instrText>
        </w:r>
        <w:r w:rsidR="00A633AE">
          <w:rPr>
            <w:noProof/>
            <w:webHidden/>
          </w:rPr>
        </w:r>
        <w:r w:rsidR="00A633AE">
          <w:rPr>
            <w:noProof/>
            <w:webHidden/>
          </w:rPr>
          <w:fldChar w:fldCharType="separate"/>
        </w:r>
        <w:r w:rsidR="00E530F0">
          <w:rPr>
            <w:noProof/>
            <w:webHidden/>
          </w:rPr>
          <w:t>30</w:t>
        </w:r>
        <w:r w:rsidR="00A633AE">
          <w:rPr>
            <w:noProof/>
            <w:webHidden/>
          </w:rPr>
          <w:fldChar w:fldCharType="end"/>
        </w:r>
      </w:hyperlink>
    </w:p>
    <w:p w14:paraId="1CBC8AC5" w14:textId="594E3FD8"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39" w:history="1">
        <w:r w:rsidR="00A633AE" w:rsidRPr="009C0917">
          <w:rPr>
            <w:rStyle w:val="a5"/>
            <w:noProof/>
          </w:rPr>
          <w:t>7.4.28. Production Per Patient</w:t>
        </w:r>
        <w:r w:rsidR="00A633AE">
          <w:rPr>
            <w:noProof/>
            <w:webHidden/>
          </w:rPr>
          <w:tab/>
        </w:r>
        <w:r w:rsidR="00A633AE">
          <w:rPr>
            <w:noProof/>
            <w:webHidden/>
          </w:rPr>
          <w:fldChar w:fldCharType="begin"/>
        </w:r>
        <w:r w:rsidR="00A633AE">
          <w:rPr>
            <w:noProof/>
            <w:webHidden/>
          </w:rPr>
          <w:instrText xml:space="preserve"> PAGEREF _Toc81572739 \h </w:instrText>
        </w:r>
        <w:r w:rsidR="00A633AE">
          <w:rPr>
            <w:noProof/>
            <w:webHidden/>
          </w:rPr>
        </w:r>
        <w:r w:rsidR="00A633AE">
          <w:rPr>
            <w:noProof/>
            <w:webHidden/>
          </w:rPr>
          <w:fldChar w:fldCharType="separate"/>
        </w:r>
        <w:r w:rsidR="00E530F0">
          <w:rPr>
            <w:noProof/>
            <w:webHidden/>
          </w:rPr>
          <w:t>31</w:t>
        </w:r>
        <w:r w:rsidR="00A633AE">
          <w:rPr>
            <w:noProof/>
            <w:webHidden/>
          </w:rPr>
          <w:fldChar w:fldCharType="end"/>
        </w:r>
      </w:hyperlink>
    </w:p>
    <w:p w14:paraId="082461F0" w14:textId="15FC0989"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0" w:history="1">
        <w:r w:rsidR="00A633AE" w:rsidRPr="009C0917">
          <w:rPr>
            <w:rStyle w:val="a5"/>
            <w:noProof/>
          </w:rPr>
          <w:t>7.4.29. Production Per Appointment</w:t>
        </w:r>
        <w:r w:rsidR="00A633AE">
          <w:rPr>
            <w:noProof/>
            <w:webHidden/>
          </w:rPr>
          <w:tab/>
        </w:r>
        <w:r w:rsidR="00A633AE">
          <w:rPr>
            <w:noProof/>
            <w:webHidden/>
          </w:rPr>
          <w:fldChar w:fldCharType="begin"/>
        </w:r>
        <w:r w:rsidR="00A633AE">
          <w:rPr>
            <w:noProof/>
            <w:webHidden/>
          </w:rPr>
          <w:instrText xml:space="preserve"> PAGEREF _Toc81572740 \h </w:instrText>
        </w:r>
        <w:r w:rsidR="00A633AE">
          <w:rPr>
            <w:noProof/>
            <w:webHidden/>
          </w:rPr>
        </w:r>
        <w:r w:rsidR="00A633AE">
          <w:rPr>
            <w:noProof/>
            <w:webHidden/>
          </w:rPr>
          <w:fldChar w:fldCharType="separate"/>
        </w:r>
        <w:r w:rsidR="00E530F0">
          <w:rPr>
            <w:noProof/>
            <w:webHidden/>
          </w:rPr>
          <w:t>31</w:t>
        </w:r>
        <w:r w:rsidR="00A633AE">
          <w:rPr>
            <w:noProof/>
            <w:webHidden/>
          </w:rPr>
          <w:fldChar w:fldCharType="end"/>
        </w:r>
      </w:hyperlink>
    </w:p>
    <w:p w14:paraId="76CDFAC4" w14:textId="744A01D6"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1" w:history="1">
        <w:r w:rsidR="00A633AE" w:rsidRPr="009C0917">
          <w:rPr>
            <w:rStyle w:val="a5"/>
            <w:noProof/>
          </w:rPr>
          <w:t>7.4.30. Lost Revenue Through Cancellations</w:t>
        </w:r>
        <w:r w:rsidR="00A633AE">
          <w:rPr>
            <w:noProof/>
            <w:webHidden/>
          </w:rPr>
          <w:tab/>
        </w:r>
        <w:r w:rsidR="00A633AE">
          <w:rPr>
            <w:noProof/>
            <w:webHidden/>
          </w:rPr>
          <w:fldChar w:fldCharType="begin"/>
        </w:r>
        <w:r w:rsidR="00A633AE">
          <w:rPr>
            <w:noProof/>
            <w:webHidden/>
          </w:rPr>
          <w:instrText xml:space="preserve"> PAGEREF _Toc81572741 \h </w:instrText>
        </w:r>
        <w:r w:rsidR="00A633AE">
          <w:rPr>
            <w:noProof/>
            <w:webHidden/>
          </w:rPr>
        </w:r>
        <w:r w:rsidR="00A633AE">
          <w:rPr>
            <w:noProof/>
            <w:webHidden/>
          </w:rPr>
          <w:fldChar w:fldCharType="separate"/>
        </w:r>
        <w:r w:rsidR="00E530F0">
          <w:rPr>
            <w:noProof/>
            <w:webHidden/>
          </w:rPr>
          <w:t>31</w:t>
        </w:r>
        <w:r w:rsidR="00A633AE">
          <w:rPr>
            <w:noProof/>
            <w:webHidden/>
          </w:rPr>
          <w:fldChar w:fldCharType="end"/>
        </w:r>
      </w:hyperlink>
    </w:p>
    <w:p w14:paraId="571A3573" w14:textId="59D743AB"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2" w:history="1">
        <w:r w:rsidR="00A633AE" w:rsidRPr="009C0917">
          <w:rPr>
            <w:rStyle w:val="a5"/>
            <w:noProof/>
          </w:rPr>
          <w:t>7.4.31. Lost Revenue Through Patient Churn</w:t>
        </w:r>
        <w:r w:rsidR="00A633AE">
          <w:rPr>
            <w:noProof/>
            <w:webHidden/>
          </w:rPr>
          <w:tab/>
        </w:r>
        <w:r w:rsidR="00A633AE">
          <w:rPr>
            <w:noProof/>
            <w:webHidden/>
          </w:rPr>
          <w:fldChar w:fldCharType="begin"/>
        </w:r>
        <w:r w:rsidR="00A633AE">
          <w:rPr>
            <w:noProof/>
            <w:webHidden/>
          </w:rPr>
          <w:instrText xml:space="preserve"> PAGEREF _Toc81572742 \h </w:instrText>
        </w:r>
        <w:r w:rsidR="00A633AE">
          <w:rPr>
            <w:noProof/>
            <w:webHidden/>
          </w:rPr>
        </w:r>
        <w:r w:rsidR="00A633AE">
          <w:rPr>
            <w:noProof/>
            <w:webHidden/>
          </w:rPr>
          <w:fldChar w:fldCharType="separate"/>
        </w:r>
        <w:r w:rsidR="00E530F0">
          <w:rPr>
            <w:noProof/>
            <w:webHidden/>
          </w:rPr>
          <w:t>32</w:t>
        </w:r>
        <w:r w:rsidR="00A633AE">
          <w:rPr>
            <w:noProof/>
            <w:webHidden/>
          </w:rPr>
          <w:fldChar w:fldCharType="end"/>
        </w:r>
      </w:hyperlink>
    </w:p>
    <w:p w14:paraId="23816D8C" w14:textId="23CCC5D3"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3" w:history="1">
        <w:r w:rsidR="00A633AE" w:rsidRPr="009C0917">
          <w:rPr>
            <w:rStyle w:val="a5"/>
            <w:noProof/>
          </w:rPr>
          <w:t>7.4.32. Debtors</w:t>
        </w:r>
        <w:r w:rsidR="00A633AE">
          <w:rPr>
            <w:noProof/>
            <w:webHidden/>
          </w:rPr>
          <w:tab/>
        </w:r>
        <w:r w:rsidR="00A633AE">
          <w:rPr>
            <w:noProof/>
            <w:webHidden/>
          </w:rPr>
          <w:fldChar w:fldCharType="begin"/>
        </w:r>
        <w:r w:rsidR="00A633AE">
          <w:rPr>
            <w:noProof/>
            <w:webHidden/>
          </w:rPr>
          <w:instrText xml:space="preserve"> PAGEREF _Toc81572743 \h </w:instrText>
        </w:r>
        <w:r w:rsidR="00A633AE">
          <w:rPr>
            <w:noProof/>
            <w:webHidden/>
          </w:rPr>
        </w:r>
        <w:r w:rsidR="00A633AE">
          <w:rPr>
            <w:noProof/>
            <w:webHidden/>
          </w:rPr>
          <w:fldChar w:fldCharType="separate"/>
        </w:r>
        <w:r w:rsidR="00E530F0">
          <w:rPr>
            <w:noProof/>
            <w:webHidden/>
          </w:rPr>
          <w:t>32</w:t>
        </w:r>
        <w:r w:rsidR="00A633AE">
          <w:rPr>
            <w:noProof/>
            <w:webHidden/>
          </w:rPr>
          <w:fldChar w:fldCharType="end"/>
        </w:r>
      </w:hyperlink>
    </w:p>
    <w:p w14:paraId="3754557F" w14:textId="52CB97F2"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4" w:history="1">
        <w:r w:rsidR="00A633AE" w:rsidRPr="009C0917">
          <w:rPr>
            <w:rStyle w:val="a5"/>
            <w:noProof/>
          </w:rPr>
          <w:t>7.4.33. Top 10 Items By Value</w:t>
        </w:r>
        <w:r w:rsidR="00A633AE">
          <w:rPr>
            <w:noProof/>
            <w:webHidden/>
          </w:rPr>
          <w:tab/>
        </w:r>
        <w:r w:rsidR="00A633AE">
          <w:rPr>
            <w:noProof/>
            <w:webHidden/>
          </w:rPr>
          <w:fldChar w:fldCharType="begin"/>
        </w:r>
        <w:r w:rsidR="00A633AE">
          <w:rPr>
            <w:noProof/>
            <w:webHidden/>
          </w:rPr>
          <w:instrText xml:space="preserve"> PAGEREF _Toc81572744 \h </w:instrText>
        </w:r>
        <w:r w:rsidR="00A633AE">
          <w:rPr>
            <w:noProof/>
            <w:webHidden/>
          </w:rPr>
        </w:r>
        <w:r w:rsidR="00A633AE">
          <w:rPr>
            <w:noProof/>
            <w:webHidden/>
          </w:rPr>
          <w:fldChar w:fldCharType="separate"/>
        </w:r>
        <w:r w:rsidR="00E530F0">
          <w:rPr>
            <w:noProof/>
            <w:webHidden/>
          </w:rPr>
          <w:t>32</w:t>
        </w:r>
        <w:r w:rsidR="00A633AE">
          <w:rPr>
            <w:noProof/>
            <w:webHidden/>
          </w:rPr>
          <w:fldChar w:fldCharType="end"/>
        </w:r>
      </w:hyperlink>
    </w:p>
    <w:p w14:paraId="3960C779" w14:textId="3E1A1E82" w:rsidR="00A633AE" w:rsidRDefault="008026B2">
      <w:pPr>
        <w:pStyle w:val="20"/>
        <w:tabs>
          <w:tab w:val="right" w:leader="dot" w:pos="10189"/>
        </w:tabs>
        <w:rPr>
          <w:rFonts w:asciiTheme="minorHAnsi" w:eastAsiaTheme="minorEastAsia" w:hAnsiTheme="minorHAnsi" w:cstheme="minorBidi"/>
          <w:b w:val="0"/>
          <w:bCs w:val="0"/>
          <w:noProof/>
          <w:sz w:val="22"/>
          <w:szCs w:val="22"/>
          <w:lang w:eastAsia="en-AU"/>
        </w:rPr>
      </w:pPr>
      <w:hyperlink w:anchor="_Toc81572745" w:history="1">
        <w:r w:rsidR="00A633AE" w:rsidRPr="009C0917">
          <w:rPr>
            <w:rStyle w:val="a5"/>
            <w:noProof/>
          </w:rPr>
          <w:t>7.4.34. Top 10 Items By Count</w:t>
        </w:r>
        <w:r w:rsidR="00A633AE">
          <w:rPr>
            <w:noProof/>
            <w:webHidden/>
          </w:rPr>
          <w:tab/>
        </w:r>
        <w:r w:rsidR="00A633AE">
          <w:rPr>
            <w:noProof/>
            <w:webHidden/>
          </w:rPr>
          <w:fldChar w:fldCharType="begin"/>
        </w:r>
        <w:r w:rsidR="00A633AE">
          <w:rPr>
            <w:noProof/>
            <w:webHidden/>
          </w:rPr>
          <w:instrText xml:space="preserve"> PAGEREF _Toc81572745 \h </w:instrText>
        </w:r>
        <w:r w:rsidR="00A633AE">
          <w:rPr>
            <w:noProof/>
            <w:webHidden/>
          </w:rPr>
        </w:r>
        <w:r w:rsidR="00A633AE">
          <w:rPr>
            <w:noProof/>
            <w:webHidden/>
          </w:rPr>
          <w:fldChar w:fldCharType="separate"/>
        </w:r>
        <w:r w:rsidR="00E530F0">
          <w:rPr>
            <w:noProof/>
            <w:webHidden/>
          </w:rPr>
          <w:t>33</w:t>
        </w:r>
        <w:r w:rsidR="00A633AE">
          <w:rPr>
            <w:noProof/>
            <w:webHidden/>
          </w:rPr>
          <w:fldChar w:fldCharType="end"/>
        </w:r>
      </w:hyperlink>
    </w:p>
    <w:p w14:paraId="50D13ABB" w14:textId="2C05F007"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746" w:history="1">
        <w:r w:rsidR="00A633AE" w:rsidRPr="009C0917">
          <w:rPr>
            <w:rStyle w:val="a5"/>
            <w:rFonts w:cstheme="minorHAnsi"/>
            <w:noProof/>
          </w:rPr>
          <w:t>8.</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Other Outputs</w:t>
        </w:r>
        <w:r w:rsidR="00A633AE">
          <w:rPr>
            <w:noProof/>
            <w:webHidden/>
          </w:rPr>
          <w:tab/>
        </w:r>
        <w:r w:rsidR="00A633AE">
          <w:rPr>
            <w:noProof/>
            <w:webHidden/>
          </w:rPr>
          <w:fldChar w:fldCharType="begin"/>
        </w:r>
        <w:r w:rsidR="00A633AE">
          <w:rPr>
            <w:noProof/>
            <w:webHidden/>
          </w:rPr>
          <w:instrText xml:space="preserve"> PAGEREF _Toc81572746 \h </w:instrText>
        </w:r>
        <w:r w:rsidR="00A633AE">
          <w:rPr>
            <w:noProof/>
            <w:webHidden/>
          </w:rPr>
        </w:r>
        <w:r w:rsidR="00A633AE">
          <w:rPr>
            <w:noProof/>
            <w:webHidden/>
          </w:rPr>
          <w:fldChar w:fldCharType="separate"/>
        </w:r>
        <w:r w:rsidR="00E530F0">
          <w:rPr>
            <w:noProof/>
            <w:webHidden/>
          </w:rPr>
          <w:t>34</w:t>
        </w:r>
        <w:r w:rsidR="00A633AE">
          <w:rPr>
            <w:noProof/>
            <w:webHidden/>
          </w:rPr>
          <w:fldChar w:fldCharType="end"/>
        </w:r>
      </w:hyperlink>
    </w:p>
    <w:p w14:paraId="05C7069B" w14:textId="7D9673C7" w:rsidR="00A633AE" w:rsidRDefault="008026B2">
      <w:pPr>
        <w:pStyle w:val="10"/>
        <w:tabs>
          <w:tab w:val="left" w:pos="480"/>
          <w:tab w:val="right" w:leader="dot" w:pos="10189"/>
        </w:tabs>
        <w:rPr>
          <w:rFonts w:asciiTheme="minorHAnsi" w:eastAsiaTheme="minorEastAsia" w:hAnsiTheme="minorHAnsi" w:cstheme="minorBidi"/>
          <w:b w:val="0"/>
          <w:bCs w:val="0"/>
          <w:caps w:val="0"/>
          <w:noProof/>
          <w:sz w:val="22"/>
          <w:szCs w:val="22"/>
          <w:lang w:eastAsia="en-AU"/>
        </w:rPr>
      </w:pPr>
      <w:hyperlink w:anchor="_Toc81572747" w:history="1">
        <w:r w:rsidR="00A633AE" w:rsidRPr="009C0917">
          <w:rPr>
            <w:rStyle w:val="a5"/>
            <w:rFonts w:cstheme="minorHAnsi"/>
            <w:noProof/>
          </w:rPr>
          <w:t>9.</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Temporary object clean up</w:t>
        </w:r>
        <w:r w:rsidR="00A633AE">
          <w:rPr>
            <w:noProof/>
            <w:webHidden/>
          </w:rPr>
          <w:tab/>
        </w:r>
        <w:r w:rsidR="00A633AE">
          <w:rPr>
            <w:noProof/>
            <w:webHidden/>
          </w:rPr>
          <w:fldChar w:fldCharType="begin"/>
        </w:r>
        <w:r w:rsidR="00A633AE">
          <w:rPr>
            <w:noProof/>
            <w:webHidden/>
          </w:rPr>
          <w:instrText xml:space="preserve"> PAGEREF _Toc81572747 \h </w:instrText>
        </w:r>
        <w:r w:rsidR="00A633AE">
          <w:rPr>
            <w:noProof/>
            <w:webHidden/>
          </w:rPr>
        </w:r>
        <w:r w:rsidR="00A633AE">
          <w:rPr>
            <w:noProof/>
            <w:webHidden/>
          </w:rPr>
          <w:fldChar w:fldCharType="separate"/>
        </w:r>
        <w:r w:rsidR="00E530F0">
          <w:rPr>
            <w:noProof/>
            <w:webHidden/>
          </w:rPr>
          <w:t>35</w:t>
        </w:r>
        <w:r w:rsidR="00A633AE">
          <w:rPr>
            <w:noProof/>
            <w:webHidden/>
          </w:rPr>
          <w:fldChar w:fldCharType="end"/>
        </w:r>
      </w:hyperlink>
    </w:p>
    <w:p w14:paraId="3F5526A6" w14:textId="4D970944" w:rsidR="00A633AE" w:rsidRDefault="008026B2">
      <w:pPr>
        <w:pStyle w:val="10"/>
        <w:tabs>
          <w:tab w:val="left" w:pos="720"/>
          <w:tab w:val="right" w:leader="dot" w:pos="10189"/>
        </w:tabs>
        <w:rPr>
          <w:rFonts w:asciiTheme="minorHAnsi" w:eastAsiaTheme="minorEastAsia" w:hAnsiTheme="minorHAnsi" w:cstheme="minorBidi"/>
          <w:b w:val="0"/>
          <w:bCs w:val="0"/>
          <w:caps w:val="0"/>
          <w:noProof/>
          <w:sz w:val="22"/>
          <w:szCs w:val="22"/>
          <w:lang w:eastAsia="en-AU"/>
        </w:rPr>
      </w:pPr>
      <w:hyperlink w:anchor="_Toc81572748" w:history="1">
        <w:r w:rsidR="00A633AE" w:rsidRPr="009C0917">
          <w:rPr>
            <w:rStyle w:val="a5"/>
            <w:rFonts w:cstheme="minorHAnsi"/>
            <w:noProof/>
          </w:rPr>
          <w:t>10.</w:t>
        </w:r>
        <w:r w:rsidR="00A633AE">
          <w:rPr>
            <w:rFonts w:asciiTheme="minorHAnsi" w:eastAsiaTheme="minorEastAsia" w:hAnsiTheme="minorHAnsi" w:cstheme="minorBidi"/>
            <w:b w:val="0"/>
            <w:bCs w:val="0"/>
            <w:caps w:val="0"/>
            <w:noProof/>
            <w:sz w:val="22"/>
            <w:szCs w:val="22"/>
            <w:lang w:eastAsia="en-AU"/>
          </w:rPr>
          <w:tab/>
        </w:r>
        <w:r w:rsidR="00A633AE" w:rsidRPr="009C0917">
          <w:rPr>
            <w:rStyle w:val="a5"/>
            <w:rFonts w:cstheme="minorHAnsi"/>
            <w:noProof/>
          </w:rPr>
          <w:t>APPENDIX</w:t>
        </w:r>
        <w:r w:rsidR="00A633AE">
          <w:rPr>
            <w:noProof/>
            <w:webHidden/>
          </w:rPr>
          <w:tab/>
        </w:r>
        <w:r w:rsidR="00A633AE">
          <w:rPr>
            <w:noProof/>
            <w:webHidden/>
          </w:rPr>
          <w:fldChar w:fldCharType="begin"/>
        </w:r>
        <w:r w:rsidR="00A633AE">
          <w:rPr>
            <w:noProof/>
            <w:webHidden/>
          </w:rPr>
          <w:instrText xml:space="preserve"> PAGEREF _Toc81572748 \h </w:instrText>
        </w:r>
        <w:r w:rsidR="00A633AE">
          <w:rPr>
            <w:noProof/>
            <w:webHidden/>
          </w:rPr>
        </w:r>
        <w:r w:rsidR="00A633AE">
          <w:rPr>
            <w:noProof/>
            <w:webHidden/>
          </w:rPr>
          <w:fldChar w:fldCharType="separate"/>
        </w:r>
        <w:r w:rsidR="00E530F0">
          <w:rPr>
            <w:noProof/>
            <w:webHidden/>
          </w:rPr>
          <w:t>36</w:t>
        </w:r>
        <w:r w:rsidR="00A633AE">
          <w:rPr>
            <w:noProof/>
            <w:webHidden/>
          </w:rPr>
          <w:fldChar w:fldCharType="end"/>
        </w:r>
      </w:hyperlink>
    </w:p>
    <w:p w14:paraId="32B056B2" w14:textId="40B88CF0" w:rsidR="00446F26" w:rsidRPr="00AE660B" w:rsidRDefault="00446F26">
      <w:pPr>
        <w:tabs>
          <w:tab w:val="left" w:pos="540"/>
        </w:tabs>
        <w:rPr>
          <w:rFonts w:asciiTheme="minorHAnsi" w:hAnsiTheme="minorHAnsi" w:cstheme="minorHAnsi"/>
          <w:sz w:val="18"/>
        </w:rPr>
      </w:pPr>
      <w:r w:rsidRPr="00AE660B">
        <w:rPr>
          <w:rFonts w:asciiTheme="minorHAnsi" w:hAnsiTheme="minorHAnsi" w:cstheme="minorHAnsi"/>
          <w:color w:val="2B579A"/>
          <w:sz w:val="18"/>
          <w:shd w:val="clear" w:color="auto" w:fill="E6E6E6"/>
        </w:rPr>
        <w:fldChar w:fldCharType="end"/>
      </w:r>
    </w:p>
    <w:p w14:paraId="32B056B3" w14:textId="77777777" w:rsidR="00446F26" w:rsidRPr="00AE660B" w:rsidRDefault="00E84D2C">
      <w:pPr>
        <w:tabs>
          <w:tab w:val="left" w:pos="540"/>
        </w:tabs>
        <w:rPr>
          <w:rFonts w:asciiTheme="minorHAnsi" w:hAnsiTheme="minorHAnsi" w:cstheme="minorHAnsi"/>
          <w:sz w:val="18"/>
        </w:rPr>
      </w:pPr>
      <w:r w:rsidRPr="00AE660B">
        <w:rPr>
          <w:rFonts w:asciiTheme="minorHAnsi" w:hAnsiTheme="minorHAnsi" w:cstheme="minorHAnsi"/>
          <w:sz w:val="18"/>
        </w:rPr>
        <w:br w:type="page"/>
      </w:r>
    </w:p>
    <w:p w14:paraId="32B056B4" w14:textId="77777777" w:rsidR="00446F26" w:rsidRPr="00AE660B" w:rsidRDefault="1BF83F14" w:rsidP="1BF83F14">
      <w:pPr>
        <w:pStyle w:val="StyleHeading1Arial12ptLeft"/>
        <w:rPr>
          <w:rFonts w:asciiTheme="minorHAnsi" w:hAnsiTheme="minorHAnsi" w:cstheme="minorHAnsi"/>
          <w:lang w:val="en-AU"/>
        </w:rPr>
      </w:pPr>
      <w:bookmarkStart w:id="1" w:name="_Toc81572688"/>
      <w:r w:rsidRPr="00AE660B">
        <w:rPr>
          <w:rFonts w:asciiTheme="minorHAnsi" w:hAnsiTheme="minorHAnsi" w:cstheme="minorHAnsi"/>
          <w:lang w:val="en-AU"/>
        </w:rPr>
        <w:lastRenderedPageBreak/>
        <w:t>GENERAL INFORMATION</w:t>
      </w:r>
      <w:bookmarkEnd w:id="1"/>
    </w:p>
    <w:p w14:paraId="32B056B5"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30"/>
        <w:gridCol w:w="6992"/>
      </w:tblGrid>
      <w:tr w:rsidR="009F75EA" w:rsidRPr="00AE660B" w14:paraId="32B056B9" w14:textId="77777777" w:rsidTr="1BF83F14">
        <w:tc>
          <w:tcPr>
            <w:tcW w:w="675" w:type="dxa"/>
          </w:tcPr>
          <w:p w14:paraId="32B056B6"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B7"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Requirement name</w:t>
            </w:r>
          </w:p>
        </w:tc>
        <w:tc>
          <w:tcPr>
            <w:tcW w:w="7087" w:type="dxa"/>
          </w:tcPr>
          <w:p w14:paraId="32B056B8" w14:textId="4FB97CF7" w:rsidR="00446F26" w:rsidRPr="00AE660B" w:rsidRDefault="00F66FC9"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OASiS Practice Growth Check Utility</w:t>
            </w:r>
          </w:p>
        </w:tc>
      </w:tr>
      <w:tr w:rsidR="009F75EA" w:rsidRPr="00AE660B" w14:paraId="32B056BD" w14:textId="77777777" w:rsidTr="1BF83F14">
        <w:tc>
          <w:tcPr>
            <w:tcW w:w="675" w:type="dxa"/>
          </w:tcPr>
          <w:p w14:paraId="32B056BA"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BB"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Purpose</w:t>
            </w:r>
          </w:p>
        </w:tc>
        <w:tc>
          <w:tcPr>
            <w:tcW w:w="7087" w:type="dxa"/>
          </w:tcPr>
          <w:p w14:paraId="32B056BC" w14:textId="3FDB052C" w:rsidR="00446F26" w:rsidRPr="00AE660B" w:rsidRDefault="00F66FC9"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 xml:space="preserve">To provide Centaur staff </w:t>
            </w:r>
            <w:r w:rsidR="002351D7">
              <w:rPr>
                <w:rFonts w:asciiTheme="minorHAnsi" w:eastAsia="Times New Roman" w:hAnsiTheme="minorHAnsi" w:cstheme="minorHAnsi"/>
                <w:sz w:val="22"/>
                <w:szCs w:val="22"/>
              </w:rPr>
              <w:t xml:space="preserve">a utility that automatically collects data from OASiS databases for a specified </w:t>
            </w:r>
            <w:r w:rsidR="00FE1248">
              <w:rPr>
                <w:rFonts w:asciiTheme="minorHAnsi" w:eastAsia="Times New Roman" w:hAnsiTheme="minorHAnsi" w:cstheme="minorHAnsi"/>
                <w:sz w:val="22"/>
                <w:szCs w:val="22"/>
              </w:rPr>
              <w:t>period</w:t>
            </w:r>
            <w:r w:rsidR="00472106">
              <w:rPr>
                <w:rFonts w:asciiTheme="minorHAnsi" w:eastAsia="Times New Roman" w:hAnsiTheme="minorHAnsi" w:cstheme="minorHAnsi"/>
                <w:sz w:val="22"/>
                <w:szCs w:val="22"/>
              </w:rPr>
              <w:t>.</w:t>
            </w:r>
          </w:p>
        </w:tc>
      </w:tr>
      <w:tr w:rsidR="009F75EA" w:rsidRPr="00AE660B" w14:paraId="32B056C1" w14:textId="77777777" w:rsidTr="1BF83F14">
        <w:tc>
          <w:tcPr>
            <w:tcW w:w="675" w:type="dxa"/>
          </w:tcPr>
          <w:p w14:paraId="32B056BE" w14:textId="77777777" w:rsidR="001109DC" w:rsidRPr="00AE660B" w:rsidRDefault="001109DC" w:rsidP="00307AED">
            <w:pPr>
              <w:numPr>
                <w:ilvl w:val="0"/>
                <w:numId w:val="1"/>
              </w:numPr>
              <w:tabs>
                <w:tab w:val="left" w:pos="540"/>
              </w:tabs>
              <w:rPr>
                <w:rFonts w:asciiTheme="minorHAnsi" w:hAnsiTheme="minorHAnsi" w:cstheme="minorHAnsi"/>
                <w:sz w:val="22"/>
                <w:szCs w:val="22"/>
              </w:rPr>
            </w:pPr>
          </w:p>
        </w:tc>
        <w:tc>
          <w:tcPr>
            <w:tcW w:w="2552" w:type="dxa"/>
          </w:tcPr>
          <w:p w14:paraId="32B056BF" w14:textId="77777777" w:rsidR="001109DC"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Priority </w:t>
            </w:r>
          </w:p>
        </w:tc>
        <w:tc>
          <w:tcPr>
            <w:tcW w:w="7087" w:type="dxa"/>
          </w:tcPr>
          <w:p w14:paraId="32B056C0" w14:textId="143A4661" w:rsidR="001109DC" w:rsidRPr="00AE660B" w:rsidRDefault="00472106" w:rsidP="00307AED">
            <w:pPr>
              <w:tabs>
                <w:tab w:val="left" w:pos="540"/>
              </w:tabs>
              <w:rPr>
                <w:rFonts w:asciiTheme="minorHAnsi" w:hAnsiTheme="minorHAnsi" w:cstheme="minorHAnsi"/>
                <w:sz w:val="22"/>
                <w:szCs w:val="22"/>
              </w:rPr>
            </w:pPr>
            <w:r>
              <w:rPr>
                <w:rFonts w:asciiTheme="minorHAnsi" w:hAnsiTheme="minorHAnsi" w:cstheme="minorHAnsi"/>
                <w:sz w:val="22"/>
                <w:szCs w:val="22"/>
              </w:rPr>
              <w:t>High</w:t>
            </w:r>
          </w:p>
        </w:tc>
      </w:tr>
      <w:tr w:rsidR="009F75EA" w:rsidRPr="00AE660B" w14:paraId="32B056C5" w14:textId="77777777" w:rsidTr="1BF83F14">
        <w:tc>
          <w:tcPr>
            <w:tcW w:w="675" w:type="dxa"/>
          </w:tcPr>
          <w:p w14:paraId="32B056C2" w14:textId="77777777" w:rsidR="001109DC" w:rsidRPr="00AE660B" w:rsidRDefault="001109DC" w:rsidP="00307AED">
            <w:pPr>
              <w:numPr>
                <w:ilvl w:val="0"/>
                <w:numId w:val="1"/>
              </w:numPr>
              <w:tabs>
                <w:tab w:val="left" w:pos="540"/>
              </w:tabs>
              <w:rPr>
                <w:rFonts w:asciiTheme="minorHAnsi" w:hAnsiTheme="minorHAnsi" w:cstheme="minorHAnsi"/>
                <w:sz w:val="22"/>
                <w:szCs w:val="22"/>
              </w:rPr>
            </w:pPr>
          </w:p>
        </w:tc>
        <w:tc>
          <w:tcPr>
            <w:tcW w:w="2552" w:type="dxa"/>
          </w:tcPr>
          <w:p w14:paraId="32B056C3" w14:textId="77777777" w:rsidR="001109DC"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Cause of requirement appearing</w:t>
            </w:r>
          </w:p>
        </w:tc>
        <w:tc>
          <w:tcPr>
            <w:tcW w:w="7087" w:type="dxa"/>
          </w:tcPr>
          <w:p w14:paraId="32B056C4" w14:textId="3C5C1D9C" w:rsidR="001109DC" w:rsidRPr="00AE660B" w:rsidRDefault="00472106"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Commercial Need</w:t>
            </w:r>
          </w:p>
        </w:tc>
      </w:tr>
      <w:tr w:rsidR="009F75EA" w:rsidRPr="00AE660B" w14:paraId="32B056C9" w14:textId="77777777" w:rsidTr="1BF83F14">
        <w:tc>
          <w:tcPr>
            <w:tcW w:w="675" w:type="dxa"/>
          </w:tcPr>
          <w:p w14:paraId="32B056C6"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7"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User </w:t>
            </w:r>
          </w:p>
        </w:tc>
        <w:tc>
          <w:tcPr>
            <w:tcW w:w="7087" w:type="dxa"/>
          </w:tcPr>
          <w:p w14:paraId="32B056C8" w14:textId="5BFDC0CD" w:rsidR="00446F26" w:rsidRPr="00AE660B" w:rsidRDefault="00A24CCD"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 xml:space="preserve">Centaur </w:t>
            </w:r>
            <w:r w:rsidR="001C6420">
              <w:rPr>
                <w:rFonts w:asciiTheme="minorHAnsi" w:eastAsia="Times New Roman" w:hAnsiTheme="minorHAnsi" w:cstheme="minorHAnsi"/>
                <w:sz w:val="22"/>
                <w:szCs w:val="22"/>
              </w:rPr>
              <w:t>Staff</w:t>
            </w:r>
          </w:p>
        </w:tc>
      </w:tr>
      <w:tr w:rsidR="009F75EA" w:rsidRPr="00AE660B" w14:paraId="32B056CD" w14:textId="77777777" w:rsidTr="1BF83F14">
        <w:tc>
          <w:tcPr>
            <w:tcW w:w="675" w:type="dxa"/>
          </w:tcPr>
          <w:p w14:paraId="32B056CA"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B"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 xml:space="preserve">Data Source </w:t>
            </w:r>
          </w:p>
        </w:tc>
        <w:tc>
          <w:tcPr>
            <w:tcW w:w="7087" w:type="dxa"/>
          </w:tcPr>
          <w:p w14:paraId="32B056CC" w14:textId="3484B9A2" w:rsidR="00446F26" w:rsidRPr="00AE660B" w:rsidRDefault="001C6420" w:rsidP="1BF83F14">
            <w:pPr>
              <w:tabs>
                <w:tab w:val="left" w:pos="540"/>
              </w:tabs>
              <w:rPr>
                <w:rFonts w:asciiTheme="minorHAnsi" w:eastAsia="Times New Roman" w:hAnsiTheme="minorHAnsi" w:cstheme="minorHAnsi"/>
                <w:sz w:val="22"/>
                <w:szCs w:val="22"/>
              </w:rPr>
            </w:pPr>
            <w:r>
              <w:rPr>
                <w:rFonts w:asciiTheme="minorHAnsi" w:eastAsia="Times New Roman" w:hAnsiTheme="minorHAnsi" w:cstheme="minorHAnsi"/>
                <w:sz w:val="22"/>
                <w:szCs w:val="22"/>
              </w:rPr>
              <w:t>OASIS</w:t>
            </w:r>
          </w:p>
        </w:tc>
      </w:tr>
      <w:tr w:rsidR="009F75EA" w:rsidRPr="00AE660B" w14:paraId="32B056D2" w14:textId="77777777" w:rsidTr="1BF83F14">
        <w:tc>
          <w:tcPr>
            <w:tcW w:w="675" w:type="dxa"/>
          </w:tcPr>
          <w:p w14:paraId="32B056CE" w14:textId="77777777" w:rsidR="00446F26" w:rsidRPr="00AE660B" w:rsidRDefault="00446F26">
            <w:pPr>
              <w:numPr>
                <w:ilvl w:val="0"/>
                <w:numId w:val="1"/>
              </w:numPr>
              <w:tabs>
                <w:tab w:val="left" w:pos="540"/>
              </w:tabs>
              <w:rPr>
                <w:rFonts w:asciiTheme="minorHAnsi" w:hAnsiTheme="minorHAnsi" w:cstheme="minorHAnsi"/>
                <w:sz w:val="22"/>
                <w:szCs w:val="22"/>
              </w:rPr>
            </w:pPr>
          </w:p>
        </w:tc>
        <w:tc>
          <w:tcPr>
            <w:tcW w:w="2552" w:type="dxa"/>
          </w:tcPr>
          <w:p w14:paraId="32B056CF" w14:textId="2266D129" w:rsidR="00446F26" w:rsidRPr="00AE660B" w:rsidRDefault="00641923" w:rsidP="1BF83F14">
            <w:pPr>
              <w:tabs>
                <w:tab w:val="left" w:pos="540"/>
              </w:tabs>
              <w:rPr>
                <w:rFonts w:asciiTheme="minorHAnsi" w:eastAsia="Times New Roman" w:hAnsiTheme="minorHAnsi" w:cstheme="minorHAnsi"/>
                <w:b/>
                <w:bCs/>
                <w:sz w:val="22"/>
                <w:szCs w:val="22"/>
              </w:rPr>
            </w:pPr>
            <w:r>
              <w:rPr>
                <w:rFonts w:asciiTheme="minorHAnsi" w:eastAsia="Times New Roman" w:hAnsiTheme="minorHAnsi" w:cstheme="minorHAnsi"/>
                <w:b/>
                <w:bCs/>
                <w:sz w:val="22"/>
                <w:szCs w:val="22"/>
              </w:rPr>
              <w:t xml:space="preserve">Resources supplied </w:t>
            </w:r>
            <w:r w:rsidR="004B5F4D">
              <w:rPr>
                <w:rFonts w:asciiTheme="minorHAnsi" w:eastAsia="Times New Roman" w:hAnsiTheme="minorHAnsi" w:cstheme="minorHAnsi"/>
                <w:b/>
                <w:bCs/>
                <w:sz w:val="22"/>
                <w:szCs w:val="22"/>
              </w:rPr>
              <w:t xml:space="preserve">to developer </w:t>
            </w:r>
            <w:r>
              <w:rPr>
                <w:rFonts w:asciiTheme="minorHAnsi" w:eastAsia="Times New Roman" w:hAnsiTheme="minorHAnsi" w:cstheme="minorHAnsi"/>
                <w:b/>
                <w:bCs/>
                <w:sz w:val="22"/>
                <w:szCs w:val="22"/>
              </w:rPr>
              <w:t>by Centaur Software</w:t>
            </w:r>
          </w:p>
        </w:tc>
        <w:tc>
          <w:tcPr>
            <w:tcW w:w="7087" w:type="dxa"/>
          </w:tcPr>
          <w:p w14:paraId="32B056D0" w14:textId="543A8BC7" w:rsidR="00446F26" w:rsidRPr="00060C17" w:rsidRDefault="00A63E15" w:rsidP="00060C17">
            <w:pPr>
              <w:pStyle w:val="ad"/>
              <w:numPr>
                <w:ilvl w:val="0"/>
                <w:numId w:val="34"/>
              </w:numPr>
              <w:tabs>
                <w:tab w:val="left" w:pos="540"/>
              </w:tabs>
              <w:rPr>
                <w:rFonts w:asciiTheme="minorHAnsi" w:eastAsia="Times New Roman" w:hAnsiTheme="minorHAnsi" w:cstheme="minorHAnsi"/>
                <w:sz w:val="22"/>
                <w:szCs w:val="22"/>
              </w:rPr>
            </w:pPr>
            <w:r w:rsidRPr="00060C17">
              <w:rPr>
                <w:rFonts w:asciiTheme="minorHAnsi" w:eastAsia="Times New Roman" w:hAnsiTheme="minorHAnsi" w:cstheme="minorHAnsi"/>
                <w:sz w:val="22"/>
                <w:szCs w:val="22"/>
              </w:rPr>
              <w:t xml:space="preserve">Mimer </w:t>
            </w:r>
            <w:r w:rsidR="00641923" w:rsidRPr="00060C17">
              <w:rPr>
                <w:rFonts w:asciiTheme="minorHAnsi" w:eastAsia="Times New Roman" w:hAnsiTheme="minorHAnsi" w:cstheme="minorHAnsi"/>
                <w:sz w:val="22"/>
                <w:szCs w:val="22"/>
              </w:rPr>
              <w:t>SQL queries</w:t>
            </w:r>
            <w:r w:rsidRPr="00060C17">
              <w:rPr>
                <w:rFonts w:asciiTheme="minorHAnsi" w:eastAsia="Times New Roman" w:hAnsiTheme="minorHAnsi" w:cstheme="minorHAnsi"/>
                <w:sz w:val="22"/>
                <w:szCs w:val="22"/>
              </w:rPr>
              <w:t xml:space="preserve"> with examples</w:t>
            </w:r>
            <w:r w:rsidR="00641923" w:rsidRPr="00060C17">
              <w:rPr>
                <w:rFonts w:asciiTheme="minorHAnsi" w:eastAsia="Times New Roman" w:hAnsiTheme="minorHAnsi" w:cstheme="minorHAnsi"/>
                <w:sz w:val="22"/>
                <w:szCs w:val="22"/>
              </w:rPr>
              <w:t xml:space="preserve"> to </w:t>
            </w:r>
            <w:r w:rsidR="00EC6B3A" w:rsidRPr="00060C17">
              <w:rPr>
                <w:rFonts w:asciiTheme="minorHAnsi" w:eastAsia="Times New Roman" w:hAnsiTheme="minorHAnsi" w:cstheme="minorHAnsi"/>
                <w:sz w:val="22"/>
                <w:szCs w:val="22"/>
              </w:rPr>
              <w:t>create temporary tables, functions, stored procedures.</w:t>
            </w:r>
          </w:p>
          <w:p w14:paraId="0C617628" w14:textId="759CFAFD" w:rsidR="00A63E15" w:rsidRPr="00060C17" w:rsidRDefault="00A63E15" w:rsidP="00060C17">
            <w:pPr>
              <w:pStyle w:val="ad"/>
              <w:numPr>
                <w:ilvl w:val="0"/>
                <w:numId w:val="34"/>
              </w:numPr>
              <w:tabs>
                <w:tab w:val="left" w:pos="540"/>
              </w:tabs>
              <w:rPr>
                <w:rFonts w:asciiTheme="minorHAnsi" w:eastAsia="Times New Roman" w:hAnsiTheme="minorHAnsi" w:cstheme="minorHAnsi"/>
                <w:sz w:val="22"/>
                <w:szCs w:val="22"/>
              </w:rPr>
            </w:pPr>
            <w:r w:rsidRPr="00060C17">
              <w:rPr>
                <w:rFonts w:asciiTheme="minorHAnsi" w:eastAsia="Times New Roman" w:hAnsiTheme="minorHAnsi" w:cstheme="minorHAnsi"/>
                <w:sz w:val="22"/>
                <w:szCs w:val="22"/>
              </w:rPr>
              <w:t>Mimer SQL queries with examples to create extract data</w:t>
            </w:r>
            <w:r w:rsidR="00060C17" w:rsidRPr="00060C17">
              <w:rPr>
                <w:rFonts w:asciiTheme="minorHAnsi" w:eastAsia="Times New Roman" w:hAnsiTheme="minorHAnsi" w:cstheme="minorHAnsi"/>
                <w:sz w:val="22"/>
                <w:szCs w:val="22"/>
              </w:rPr>
              <w:t>.</w:t>
            </w:r>
          </w:p>
          <w:p w14:paraId="32B056D1" w14:textId="4A248206" w:rsidR="00446F26" w:rsidRPr="00060C17" w:rsidRDefault="00AA6D26" w:rsidP="00060C17">
            <w:pPr>
              <w:pStyle w:val="ad"/>
              <w:numPr>
                <w:ilvl w:val="0"/>
                <w:numId w:val="34"/>
              </w:numPr>
              <w:tabs>
                <w:tab w:val="left" w:pos="540"/>
              </w:tabs>
              <w:rPr>
                <w:rFonts w:asciiTheme="minorHAnsi" w:hAnsiTheme="minorHAnsi" w:cstheme="minorHAnsi"/>
                <w:sz w:val="22"/>
                <w:szCs w:val="22"/>
              </w:rPr>
            </w:pPr>
            <w:r w:rsidRPr="00060C17">
              <w:rPr>
                <w:rFonts w:asciiTheme="minorHAnsi" w:eastAsia="Times New Roman" w:hAnsiTheme="minorHAnsi" w:cstheme="minorHAnsi"/>
                <w:sz w:val="22"/>
                <w:szCs w:val="22"/>
              </w:rPr>
              <w:t>Access to a virtual environment with OASiS and Mimer installed</w:t>
            </w:r>
            <w:r w:rsidR="00060C17" w:rsidRPr="00060C17">
              <w:rPr>
                <w:rFonts w:asciiTheme="minorHAnsi" w:eastAsia="Times New Roman" w:hAnsiTheme="minorHAnsi" w:cstheme="minorHAnsi"/>
                <w:sz w:val="22"/>
                <w:szCs w:val="22"/>
              </w:rPr>
              <w:t>, connected to a de-identified OASiS database.</w:t>
            </w:r>
          </w:p>
        </w:tc>
      </w:tr>
    </w:tbl>
    <w:p w14:paraId="32B056D3" w14:textId="77777777" w:rsidR="00446F26" w:rsidRPr="00AE660B" w:rsidRDefault="00446F26">
      <w:pPr>
        <w:tabs>
          <w:tab w:val="left" w:pos="540"/>
        </w:tabs>
        <w:rPr>
          <w:rFonts w:asciiTheme="minorHAnsi" w:hAnsiTheme="minorHAnsi" w:cstheme="minorHAnsi"/>
          <w:sz w:val="22"/>
          <w:szCs w:val="22"/>
        </w:rPr>
      </w:pPr>
    </w:p>
    <w:p w14:paraId="32B056D4" w14:textId="77777777" w:rsidR="00446F26" w:rsidRPr="00AE660B" w:rsidRDefault="00446F26">
      <w:pPr>
        <w:tabs>
          <w:tab w:val="left" w:pos="540"/>
        </w:tabs>
        <w:rPr>
          <w:rFonts w:asciiTheme="minorHAnsi" w:hAnsiTheme="minorHAnsi" w:cstheme="minorHAnsi"/>
          <w:sz w:val="20"/>
        </w:rPr>
      </w:pPr>
    </w:p>
    <w:p w14:paraId="32B056D5" w14:textId="77777777" w:rsidR="00446F26" w:rsidRPr="00AE660B" w:rsidRDefault="1BF83F14" w:rsidP="1BF83F14">
      <w:pPr>
        <w:pStyle w:val="StyleHeading1Arial12ptLeft"/>
        <w:rPr>
          <w:rFonts w:asciiTheme="minorHAnsi" w:hAnsiTheme="minorHAnsi" w:cstheme="minorHAnsi"/>
          <w:lang w:val="en-AU"/>
        </w:rPr>
      </w:pPr>
      <w:bookmarkStart w:id="2" w:name="_Toc180484303"/>
      <w:bookmarkStart w:id="3" w:name="_Toc180587064"/>
      <w:bookmarkStart w:id="4" w:name="_Toc180587107"/>
      <w:bookmarkStart w:id="5" w:name="_Toc180587282"/>
      <w:bookmarkStart w:id="6" w:name="_Toc180587577"/>
      <w:bookmarkStart w:id="7" w:name="_Toc81572689"/>
      <w:r w:rsidRPr="00AE660B">
        <w:rPr>
          <w:rFonts w:asciiTheme="minorHAnsi" w:hAnsiTheme="minorHAnsi" w:cstheme="minorHAnsi"/>
          <w:lang w:val="en-AU"/>
        </w:rPr>
        <w:t>ABBREVIATIONS</w:t>
      </w:r>
      <w:bookmarkEnd w:id="2"/>
      <w:bookmarkEnd w:id="3"/>
      <w:bookmarkEnd w:id="4"/>
      <w:bookmarkEnd w:id="5"/>
      <w:bookmarkEnd w:id="6"/>
      <w:bookmarkEnd w:id="7"/>
    </w:p>
    <w:p w14:paraId="32B056D6"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2532"/>
        <w:gridCol w:w="6990"/>
      </w:tblGrid>
      <w:tr w:rsidR="009F75EA" w:rsidRPr="00AE660B" w14:paraId="32B056DA" w14:textId="77777777" w:rsidTr="1BF83F14">
        <w:tc>
          <w:tcPr>
            <w:tcW w:w="675" w:type="dxa"/>
          </w:tcPr>
          <w:p w14:paraId="32B056D7" w14:textId="77777777" w:rsidR="00446F26" w:rsidRPr="00AE660B" w:rsidRDefault="00446F26">
            <w:pPr>
              <w:numPr>
                <w:ilvl w:val="0"/>
                <w:numId w:val="2"/>
              </w:numPr>
              <w:tabs>
                <w:tab w:val="left" w:pos="540"/>
              </w:tabs>
              <w:rPr>
                <w:rFonts w:asciiTheme="minorHAnsi" w:hAnsiTheme="minorHAnsi" w:cstheme="minorHAnsi"/>
                <w:sz w:val="22"/>
                <w:szCs w:val="22"/>
              </w:rPr>
            </w:pPr>
          </w:p>
        </w:tc>
        <w:tc>
          <w:tcPr>
            <w:tcW w:w="2552" w:type="dxa"/>
          </w:tcPr>
          <w:p w14:paraId="32B056D8"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Abbreviation</w:t>
            </w:r>
          </w:p>
        </w:tc>
        <w:tc>
          <w:tcPr>
            <w:tcW w:w="7087" w:type="dxa"/>
          </w:tcPr>
          <w:p w14:paraId="32B056D9" w14:textId="77777777" w:rsidR="00446F26" w:rsidRPr="00AE660B" w:rsidRDefault="1BF83F14"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Interpretation</w:t>
            </w:r>
          </w:p>
        </w:tc>
      </w:tr>
      <w:tr w:rsidR="00446F26" w:rsidRPr="00AE660B" w14:paraId="32B056DE" w14:textId="77777777" w:rsidTr="1BF83F14">
        <w:tc>
          <w:tcPr>
            <w:tcW w:w="675" w:type="dxa"/>
          </w:tcPr>
          <w:p w14:paraId="32B056DB" w14:textId="77777777" w:rsidR="00446F26" w:rsidRPr="00AE660B" w:rsidRDefault="00446F26">
            <w:pPr>
              <w:numPr>
                <w:ilvl w:val="0"/>
                <w:numId w:val="2"/>
              </w:numPr>
              <w:tabs>
                <w:tab w:val="left" w:pos="540"/>
              </w:tabs>
              <w:rPr>
                <w:rFonts w:asciiTheme="minorHAnsi" w:hAnsiTheme="minorHAnsi" w:cstheme="minorHAnsi"/>
                <w:sz w:val="22"/>
                <w:szCs w:val="22"/>
              </w:rPr>
            </w:pPr>
          </w:p>
        </w:tc>
        <w:tc>
          <w:tcPr>
            <w:tcW w:w="2552" w:type="dxa"/>
          </w:tcPr>
          <w:p w14:paraId="32B056DC" w14:textId="77777777" w:rsidR="00446F26" w:rsidRPr="00AE660B" w:rsidRDefault="00446F26">
            <w:pPr>
              <w:tabs>
                <w:tab w:val="left" w:pos="540"/>
              </w:tabs>
              <w:rPr>
                <w:rFonts w:asciiTheme="minorHAnsi" w:hAnsiTheme="minorHAnsi" w:cstheme="minorHAnsi"/>
                <w:b/>
                <w:sz w:val="22"/>
                <w:szCs w:val="22"/>
              </w:rPr>
            </w:pPr>
          </w:p>
        </w:tc>
        <w:tc>
          <w:tcPr>
            <w:tcW w:w="7087" w:type="dxa"/>
          </w:tcPr>
          <w:p w14:paraId="32B056DD" w14:textId="77777777" w:rsidR="00446F26" w:rsidRPr="00AE660B" w:rsidRDefault="00446F26">
            <w:pPr>
              <w:tabs>
                <w:tab w:val="left" w:pos="540"/>
              </w:tabs>
              <w:rPr>
                <w:rFonts w:asciiTheme="minorHAnsi" w:hAnsiTheme="minorHAnsi" w:cstheme="minorHAnsi"/>
                <w:sz w:val="22"/>
                <w:szCs w:val="22"/>
              </w:rPr>
            </w:pPr>
          </w:p>
        </w:tc>
      </w:tr>
    </w:tbl>
    <w:p w14:paraId="32B056DF" w14:textId="77777777" w:rsidR="00446F26" w:rsidRPr="00AE660B" w:rsidRDefault="00446F26">
      <w:pPr>
        <w:tabs>
          <w:tab w:val="left" w:pos="540"/>
        </w:tabs>
        <w:rPr>
          <w:rFonts w:asciiTheme="minorHAnsi" w:hAnsiTheme="minorHAnsi" w:cstheme="minorHAnsi"/>
          <w:sz w:val="20"/>
        </w:rPr>
      </w:pPr>
    </w:p>
    <w:p w14:paraId="32B056E0" w14:textId="77777777" w:rsidR="00446F26" w:rsidRPr="00AE660B" w:rsidRDefault="00446F26">
      <w:pPr>
        <w:tabs>
          <w:tab w:val="left" w:pos="540"/>
        </w:tabs>
        <w:rPr>
          <w:rFonts w:asciiTheme="minorHAnsi" w:hAnsiTheme="minorHAnsi" w:cstheme="minorHAnsi"/>
          <w:sz w:val="20"/>
        </w:rPr>
      </w:pPr>
      <w:r w:rsidRPr="00AE660B">
        <w:rPr>
          <w:rFonts w:asciiTheme="minorHAnsi" w:hAnsiTheme="minorHAnsi" w:cstheme="minorHAnsi"/>
          <w:sz w:val="20"/>
        </w:rPr>
        <w:tab/>
      </w:r>
      <w:r w:rsidRPr="00AE660B">
        <w:rPr>
          <w:rFonts w:asciiTheme="minorHAnsi" w:hAnsiTheme="minorHAnsi" w:cstheme="minorHAnsi"/>
          <w:sz w:val="20"/>
        </w:rPr>
        <w:tab/>
      </w:r>
      <w:r w:rsidRPr="00AE660B">
        <w:rPr>
          <w:rFonts w:asciiTheme="minorHAnsi" w:hAnsiTheme="minorHAnsi" w:cstheme="minorHAnsi"/>
          <w:sz w:val="20"/>
        </w:rPr>
        <w:tab/>
      </w:r>
    </w:p>
    <w:p w14:paraId="32B056E1" w14:textId="77777777" w:rsidR="00446F26" w:rsidRPr="00AE660B" w:rsidRDefault="1BF83F14" w:rsidP="1BF83F14">
      <w:pPr>
        <w:pStyle w:val="StyleHeading1Arial12ptLeft"/>
        <w:rPr>
          <w:rFonts w:asciiTheme="minorHAnsi" w:hAnsiTheme="minorHAnsi" w:cstheme="minorHAnsi"/>
          <w:lang w:val="en-AU"/>
        </w:rPr>
      </w:pPr>
      <w:bookmarkStart w:id="8" w:name="_Toc81572690"/>
      <w:r w:rsidRPr="00AE660B">
        <w:rPr>
          <w:rFonts w:asciiTheme="minorHAnsi" w:hAnsiTheme="minorHAnsi" w:cstheme="minorHAnsi"/>
          <w:lang w:val="en-AU"/>
        </w:rPr>
        <w:t>DEFINITIONS</w:t>
      </w:r>
      <w:bookmarkEnd w:id="8"/>
    </w:p>
    <w:p w14:paraId="32B056E2" w14:textId="77777777" w:rsidR="00446F26" w:rsidRPr="00AE660B" w:rsidRDefault="00446F26">
      <w:pPr>
        <w:tabs>
          <w:tab w:val="left" w:pos="540"/>
        </w:tabs>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8"/>
        <w:gridCol w:w="2528"/>
        <w:gridCol w:w="6993"/>
      </w:tblGrid>
      <w:tr w:rsidR="009F75EA" w:rsidRPr="00AE660B" w14:paraId="32B056E6" w14:textId="77777777" w:rsidTr="1BF83F14">
        <w:tc>
          <w:tcPr>
            <w:tcW w:w="675" w:type="dxa"/>
          </w:tcPr>
          <w:p w14:paraId="32B056E3" w14:textId="77777777" w:rsidR="00446F26" w:rsidRPr="00AE660B" w:rsidRDefault="00446F26">
            <w:pPr>
              <w:numPr>
                <w:ilvl w:val="0"/>
                <w:numId w:val="3"/>
              </w:numPr>
              <w:tabs>
                <w:tab w:val="left" w:pos="540"/>
              </w:tabs>
              <w:rPr>
                <w:rFonts w:asciiTheme="minorHAnsi" w:hAnsiTheme="minorHAnsi" w:cstheme="minorHAnsi"/>
                <w:sz w:val="22"/>
                <w:szCs w:val="22"/>
              </w:rPr>
            </w:pPr>
          </w:p>
        </w:tc>
        <w:tc>
          <w:tcPr>
            <w:tcW w:w="2552" w:type="dxa"/>
          </w:tcPr>
          <w:p w14:paraId="32B056E4" w14:textId="77777777" w:rsidR="00446F26" w:rsidRPr="00AE660B" w:rsidRDefault="1BF83F14" w:rsidP="1BF83F14">
            <w:pPr>
              <w:tabs>
                <w:tab w:val="left" w:pos="540"/>
              </w:tabs>
              <w:rPr>
                <w:rFonts w:asciiTheme="minorHAnsi" w:eastAsia="Times New Roman" w:hAnsiTheme="minorHAnsi" w:cstheme="minorHAnsi"/>
                <w:b/>
                <w:bCs/>
                <w:sz w:val="22"/>
                <w:szCs w:val="22"/>
              </w:rPr>
            </w:pPr>
            <w:r w:rsidRPr="00AE660B">
              <w:rPr>
                <w:rFonts w:asciiTheme="minorHAnsi" w:eastAsia="Times New Roman" w:hAnsiTheme="minorHAnsi" w:cstheme="minorHAnsi"/>
                <w:b/>
                <w:bCs/>
                <w:sz w:val="22"/>
                <w:szCs w:val="22"/>
              </w:rPr>
              <w:t>Definition</w:t>
            </w:r>
          </w:p>
        </w:tc>
        <w:tc>
          <w:tcPr>
            <w:tcW w:w="7087" w:type="dxa"/>
          </w:tcPr>
          <w:p w14:paraId="32B056E5" w14:textId="77777777" w:rsidR="00446F26" w:rsidRPr="00AE660B" w:rsidRDefault="1BF83F14" w:rsidP="1BF83F14">
            <w:pPr>
              <w:tabs>
                <w:tab w:val="left" w:pos="540"/>
              </w:tabs>
              <w:rPr>
                <w:rFonts w:asciiTheme="minorHAnsi" w:eastAsia="Times New Roman" w:hAnsiTheme="minorHAnsi" w:cstheme="minorHAnsi"/>
                <w:sz w:val="22"/>
                <w:szCs w:val="22"/>
              </w:rPr>
            </w:pPr>
            <w:r w:rsidRPr="00AE660B">
              <w:rPr>
                <w:rFonts w:asciiTheme="minorHAnsi" w:eastAsia="Times New Roman" w:hAnsiTheme="minorHAnsi" w:cstheme="minorHAnsi"/>
                <w:sz w:val="22"/>
                <w:szCs w:val="22"/>
              </w:rPr>
              <w:t>Interpretation</w:t>
            </w:r>
          </w:p>
        </w:tc>
      </w:tr>
      <w:tr w:rsidR="00446F26" w:rsidRPr="00AE660B" w14:paraId="32B056EA" w14:textId="77777777" w:rsidTr="1BF83F14">
        <w:tc>
          <w:tcPr>
            <w:tcW w:w="675" w:type="dxa"/>
          </w:tcPr>
          <w:p w14:paraId="32B056E7" w14:textId="77777777" w:rsidR="00446F26" w:rsidRPr="00AE660B" w:rsidRDefault="00446F26">
            <w:pPr>
              <w:numPr>
                <w:ilvl w:val="0"/>
                <w:numId w:val="3"/>
              </w:numPr>
              <w:tabs>
                <w:tab w:val="left" w:pos="540"/>
              </w:tabs>
              <w:rPr>
                <w:rFonts w:asciiTheme="minorHAnsi" w:hAnsiTheme="minorHAnsi" w:cstheme="minorHAnsi"/>
                <w:sz w:val="22"/>
                <w:szCs w:val="22"/>
              </w:rPr>
            </w:pPr>
          </w:p>
        </w:tc>
        <w:tc>
          <w:tcPr>
            <w:tcW w:w="2552" w:type="dxa"/>
          </w:tcPr>
          <w:p w14:paraId="32B056E8" w14:textId="32777E74" w:rsidR="00446F26" w:rsidRPr="00AE660B" w:rsidRDefault="001C6420">
            <w:pPr>
              <w:tabs>
                <w:tab w:val="left" w:pos="540"/>
              </w:tabs>
              <w:rPr>
                <w:rFonts w:asciiTheme="minorHAnsi" w:hAnsiTheme="minorHAnsi" w:cstheme="minorHAnsi"/>
                <w:b/>
                <w:sz w:val="22"/>
                <w:szCs w:val="22"/>
              </w:rPr>
            </w:pPr>
            <w:r>
              <w:rPr>
                <w:rFonts w:asciiTheme="minorHAnsi" w:hAnsiTheme="minorHAnsi" w:cstheme="minorHAnsi"/>
                <w:b/>
                <w:sz w:val="22"/>
                <w:szCs w:val="22"/>
              </w:rPr>
              <w:t>OASIS</w:t>
            </w:r>
          </w:p>
        </w:tc>
        <w:tc>
          <w:tcPr>
            <w:tcW w:w="7087" w:type="dxa"/>
          </w:tcPr>
          <w:p w14:paraId="32B056E9" w14:textId="53F3AF28" w:rsidR="00446F26" w:rsidRPr="00AE660B" w:rsidRDefault="00BC553D">
            <w:pPr>
              <w:tabs>
                <w:tab w:val="left" w:pos="540"/>
              </w:tabs>
              <w:rPr>
                <w:rFonts w:asciiTheme="minorHAnsi" w:hAnsiTheme="minorHAnsi" w:cstheme="minorHAnsi"/>
                <w:sz w:val="22"/>
                <w:szCs w:val="22"/>
              </w:rPr>
            </w:pPr>
            <w:r>
              <w:rPr>
                <w:rFonts w:asciiTheme="minorHAnsi" w:hAnsiTheme="minorHAnsi" w:cstheme="minorHAnsi"/>
                <w:sz w:val="22"/>
                <w:szCs w:val="22"/>
              </w:rPr>
              <w:t>A</w:t>
            </w:r>
            <w:r w:rsidR="002F2B51">
              <w:rPr>
                <w:rFonts w:asciiTheme="minorHAnsi" w:hAnsiTheme="minorHAnsi" w:cstheme="minorHAnsi"/>
                <w:sz w:val="22"/>
                <w:szCs w:val="22"/>
              </w:rPr>
              <w:t>n Australian</w:t>
            </w:r>
            <w:r>
              <w:rPr>
                <w:rFonts w:asciiTheme="minorHAnsi" w:hAnsiTheme="minorHAnsi" w:cstheme="minorHAnsi"/>
                <w:sz w:val="22"/>
                <w:szCs w:val="22"/>
              </w:rPr>
              <w:t xml:space="preserve"> dental practice management software product developed by Henry Schien One </w:t>
            </w:r>
          </w:p>
        </w:tc>
      </w:tr>
      <w:tr w:rsidR="00BC553D" w:rsidRPr="00AE660B" w14:paraId="278FD362" w14:textId="77777777" w:rsidTr="1BF83F14">
        <w:tc>
          <w:tcPr>
            <w:tcW w:w="675" w:type="dxa"/>
          </w:tcPr>
          <w:p w14:paraId="63F9CD56" w14:textId="77777777" w:rsidR="00BC553D" w:rsidRPr="00AE660B" w:rsidRDefault="00BC553D">
            <w:pPr>
              <w:numPr>
                <w:ilvl w:val="0"/>
                <w:numId w:val="3"/>
              </w:numPr>
              <w:tabs>
                <w:tab w:val="left" w:pos="540"/>
              </w:tabs>
              <w:rPr>
                <w:rFonts w:asciiTheme="minorHAnsi" w:hAnsiTheme="minorHAnsi" w:cstheme="minorHAnsi"/>
                <w:sz w:val="22"/>
                <w:szCs w:val="22"/>
              </w:rPr>
            </w:pPr>
          </w:p>
        </w:tc>
        <w:tc>
          <w:tcPr>
            <w:tcW w:w="2552" w:type="dxa"/>
          </w:tcPr>
          <w:p w14:paraId="014757A7" w14:textId="0AA978A3" w:rsidR="00BC553D" w:rsidRDefault="009F5D7E">
            <w:pPr>
              <w:tabs>
                <w:tab w:val="left" w:pos="540"/>
              </w:tabs>
              <w:rPr>
                <w:rFonts w:asciiTheme="minorHAnsi" w:hAnsiTheme="minorHAnsi" w:cstheme="minorHAnsi"/>
                <w:b/>
                <w:sz w:val="22"/>
                <w:szCs w:val="22"/>
              </w:rPr>
            </w:pPr>
            <w:r>
              <w:rPr>
                <w:rFonts w:asciiTheme="minorHAnsi" w:hAnsiTheme="minorHAnsi" w:cstheme="minorHAnsi"/>
                <w:b/>
                <w:sz w:val="22"/>
                <w:szCs w:val="22"/>
              </w:rPr>
              <w:t>Mimer</w:t>
            </w:r>
          </w:p>
        </w:tc>
        <w:tc>
          <w:tcPr>
            <w:tcW w:w="7087" w:type="dxa"/>
          </w:tcPr>
          <w:p w14:paraId="28FA5B5D" w14:textId="094669F3" w:rsidR="00BC553D" w:rsidRDefault="009F5D7E">
            <w:pPr>
              <w:tabs>
                <w:tab w:val="left" w:pos="540"/>
              </w:tabs>
              <w:rPr>
                <w:rFonts w:asciiTheme="minorHAnsi" w:hAnsiTheme="minorHAnsi" w:cstheme="minorHAnsi"/>
                <w:sz w:val="22"/>
                <w:szCs w:val="22"/>
              </w:rPr>
            </w:pPr>
            <w:r>
              <w:rPr>
                <w:rFonts w:asciiTheme="minorHAnsi" w:hAnsiTheme="minorHAnsi" w:cstheme="minorHAnsi"/>
                <w:sz w:val="22"/>
                <w:szCs w:val="22"/>
              </w:rPr>
              <w:t xml:space="preserve">The </w:t>
            </w:r>
            <w:r w:rsidR="00E07DAB">
              <w:rPr>
                <w:rFonts w:asciiTheme="minorHAnsi" w:hAnsiTheme="minorHAnsi" w:cstheme="minorHAnsi"/>
                <w:sz w:val="22"/>
                <w:szCs w:val="22"/>
              </w:rPr>
              <w:t xml:space="preserve">relational </w:t>
            </w:r>
            <w:r>
              <w:rPr>
                <w:rFonts w:asciiTheme="minorHAnsi" w:hAnsiTheme="minorHAnsi" w:cstheme="minorHAnsi"/>
                <w:sz w:val="22"/>
                <w:szCs w:val="22"/>
              </w:rPr>
              <w:t>database</w:t>
            </w:r>
            <w:r w:rsidR="00E07DAB">
              <w:rPr>
                <w:rFonts w:asciiTheme="minorHAnsi" w:hAnsiTheme="minorHAnsi" w:cstheme="minorHAnsi"/>
                <w:sz w:val="22"/>
                <w:szCs w:val="22"/>
              </w:rPr>
              <w:t xml:space="preserve"> management system that </w:t>
            </w:r>
            <w:r w:rsidR="00284820">
              <w:rPr>
                <w:rFonts w:asciiTheme="minorHAnsi" w:hAnsiTheme="minorHAnsi" w:cstheme="minorHAnsi"/>
                <w:sz w:val="22"/>
                <w:szCs w:val="22"/>
              </w:rPr>
              <w:t>provides the database backend for OASIS</w:t>
            </w:r>
            <w:r>
              <w:rPr>
                <w:rFonts w:asciiTheme="minorHAnsi" w:hAnsiTheme="minorHAnsi" w:cstheme="minorHAnsi"/>
                <w:sz w:val="22"/>
                <w:szCs w:val="22"/>
              </w:rPr>
              <w:t xml:space="preserve"> </w:t>
            </w:r>
          </w:p>
        </w:tc>
      </w:tr>
      <w:tr w:rsidR="00BC553D" w:rsidRPr="00AE660B" w14:paraId="368EAD4F" w14:textId="77777777" w:rsidTr="1BF83F14">
        <w:tc>
          <w:tcPr>
            <w:tcW w:w="675" w:type="dxa"/>
          </w:tcPr>
          <w:p w14:paraId="1B352C8E" w14:textId="77777777" w:rsidR="00BC553D" w:rsidRPr="00AE660B" w:rsidRDefault="00BC553D">
            <w:pPr>
              <w:numPr>
                <w:ilvl w:val="0"/>
                <w:numId w:val="3"/>
              </w:numPr>
              <w:tabs>
                <w:tab w:val="left" w:pos="540"/>
              </w:tabs>
              <w:rPr>
                <w:rFonts w:asciiTheme="minorHAnsi" w:hAnsiTheme="minorHAnsi" w:cstheme="minorHAnsi"/>
                <w:sz w:val="22"/>
                <w:szCs w:val="22"/>
              </w:rPr>
            </w:pPr>
          </w:p>
        </w:tc>
        <w:tc>
          <w:tcPr>
            <w:tcW w:w="2552" w:type="dxa"/>
          </w:tcPr>
          <w:p w14:paraId="61FB0DC3" w14:textId="1386AF86" w:rsidR="00BC553D" w:rsidRDefault="00FD21EF">
            <w:pPr>
              <w:tabs>
                <w:tab w:val="left" w:pos="540"/>
              </w:tabs>
              <w:rPr>
                <w:rFonts w:asciiTheme="minorHAnsi" w:hAnsiTheme="minorHAnsi" w:cstheme="minorHAnsi"/>
                <w:b/>
                <w:sz w:val="22"/>
                <w:szCs w:val="22"/>
              </w:rPr>
            </w:pPr>
            <w:r>
              <w:rPr>
                <w:rFonts w:asciiTheme="minorHAnsi" w:hAnsiTheme="minorHAnsi" w:cstheme="minorHAnsi"/>
                <w:b/>
                <w:sz w:val="22"/>
                <w:szCs w:val="22"/>
              </w:rPr>
              <w:t>DSN</w:t>
            </w:r>
          </w:p>
        </w:tc>
        <w:tc>
          <w:tcPr>
            <w:tcW w:w="7087" w:type="dxa"/>
          </w:tcPr>
          <w:p w14:paraId="774BEB4C" w14:textId="76C8E1AD" w:rsidR="00BC553D" w:rsidRDefault="00FD21EF">
            <w:pPr>
              <w:tabs>
                <w:tab w:val="left" w:pos="540"/>
              </w:tabs>
              <w:rPr>
                <w:rFonts w:asciiTheme="minorHAnsi" w:hAnsiTheme="minorHAnsi" w:cstheme="minorHAnsi"/>
                <w:sz w:val="22"/>
                <w:szCs w:val="22"/>
              </w:rPr>
            </w:pPr>
            <w:r>
              <w:rPr>
                <w:rFonts w:asciiTheme="minorHAnsi" w:hAnsiTheme="minorHAnsi" w:cstheme="minorHAnsi"/>
                <w:sz w:val="22"/>
                <w:szCs w:val="22"/>
              </w:rPr>
              <w:t>The ODBC DSN</w:t>
            </w:r>
            <w:r w:rsidR="00CE24C2">
              <w:rPr>
                <w:rFonts w:asciiTheme="minorHAnsi" w:hAnsiTheme="minorHAnsi" w:cstheme="minorHAnsi"/>
                <w:sz w:val="22"/>
                <w:szCs w:val="22"/>
              </w:rPr>
              <w:t xml:space="preserve"> for OASiS Databases - OASIS</w:t>
            </w:r>
          </w:p>
        </w:tc>
      </w:tr>
      <w:tr w:rsidR="00411871" w:rsidRPr="00AE660B" w14:paraId="6914DB7A" w14:textId="77777777" w:rsidTr="1BF83F14">
        <w:tc>
          <w:tcPr>
            <w:tcW w:w="675" w:type="dxa"/>
          </w:tcPr>
          <w:p w14:paraId="43891941" w14:textId="77777777" w:rsidR="00411871" w:rsidRPr="00AE660B" w:rsidRDefault="00411871">
            <w:pPr>
              <w:numPr>
                <w:ilvl w:val="0"/>
                <w:numId w:val="3"/>
              </w:numPr>
              <w:tabs>
                <w:tab w:val="left" w:pos="540"/>
              </w:tabs>
              <w:rPr>
                <w:rFonts w:asciiTheme="minorHAnsi" w:hAnsiTheme="minorHAnsi" w:cstheme="minorHAnsi"/>
                <w:sz w:val="22"/>
                <w:szCs w:val="22"/>
              </w:rPr>
            </w:pPr>
          </w:p>
        </w:tc>
        <w:tc>
          <w:tcPr>
            <w:tcW w:w="2552" w:type="dxa"/>
          </w:tcPr>
          <w:p w14:paraId="7D9AA1CF" w14:textId="3E51AFAE" w:rsidR="00411871" w:rsidRDefault="00411871">
            <w:pPr>
              <w:tabs>
                <w:tab w:val="left" w:pos="540"/>
              </w:tabs>
              <w:rPr>
                <w:rFonts w:asciiTheme="minorHAnsi" w:hAnsiTheme="minorHAnsi" w:cstheme="minorHAnsi"/>
                <w:b/>
                <w:sz w:val="22"/>
                <w:szCs w:val="22"/>
              </w:rPr>
            </w:pPr>
            <w:r>
              <w:rPr>
                <w:rFonts w:asciiTheme="minorHAnsi" w:hAnsiTheme="minorHAnsi" w:cstheme="minorHAnsi"/>
                <w:b/>
                <w:sz w:val="22"/>
                <w:szCs w:val="22"/>
              </w:rPr>
              <w:t>D4W</w:t>
            </w:r>
          </w:p>
        </w:tc>
        <w:tc>
          <w:tcPr>
            <w:tcW w:w="7087" w:type="dxa"/>
          </w:tcPr>
          <w:p w14:paraId="303E822E" w14:textId="06E9C87B" w:rsidR="00411871" w:rsidRDefault="00411871">
            <w:pPr>
              <w:tabs>
                <w:tab w:val="left" w:pos="540"/>
              </w:tabs>
              <w:rPr>
                <w:rFonts w:asciiTheme="minorHAnsi" w:hAnsiTheme="minorHAnsi" w:cstheme="minorHAnsi"/>
                <w:sz w:val="22"/>
                <w:szCs w:val="22"/>
              </w:rPr>
            </w:pPr>
            <w:r>
              <w:rPr>
                <w:rFonts w:asciiTheme="minorHAnsi" w:hAnsiTheme="minorHAnsi" w:cstheme="minorHAnsi"/>
                <w:sz w:val="22"/>
                <w:szCs w:val="22"/>
              </w:rPr>
              <w:t>The flagship dental practice management software developed by Centaur</w:t>
            </w:r>
          </w:p>
        </w:tc>
      </w:tr>
    </w:tbl>
    <w:p w14:paraId="32B056EB" w14:textId="77777777" w:rsidR="00446F26" w:rsidRPr="00AE660B" w:rsidRDefault="00446F26">
      <w:pPr>
        <w:tabs>
          <w:tab w:val="left" w:pos="540"/>
        </w:tabs>
        <w:rPr>
          <w:rFonts w:asciiTheme="minorHAnsi" w:hAnsiTheme="minorHAnsi" w:cstheme="minorHAnsi"/>
          <w:sz w:val="22"/>
          <w:szCs w:val="22"/>
        </w:rPr>
      </w:pPr>
    </w:p>
    <w:p w14:paraId="32B056EC" w14:textId="77777777" w:rsidR="00E84D2C" w:rsidRPr="00AE660B" w:rsidRDefault="00E84D2C">
      <w:pPr>
        <w:tabs>
          <w:tab w:val="left" w:pos="540"/>
        </w:tabs>
        <w:rPr>
          <w:rFonts w:asciiTheme="minorHAnsi" w:hAnsiTheme="minorHAnsi" w:cstheme="minorHAnsi"/>
          <w:sz w:val="22"/>
          <w:szCs w:val="22"/>
        </w:rPr>
      </w:pPr>
      <w:r w:rsidRPr="00AE660B">
        <w:rPr>
          <w:rFonts w:asciiTheme="minorHAnsi" w:hAnsiTheme="minorHAnsi" w:cstheme="minorHAnsi"/>
          <w:sz w:val="22"/>
          <w:szCs w:val="22"/>
        </w:rPr>
        <w:br w:type="page"/>
      </w:r>
    </w:p>
    <w:p w14:paraId="32B056ED" w14:textId="77777777" w:rsidR="00446F26" w:rsidRPr="00AE660B" w:rsidRDefault="1BF83F14" w:rsidP="1BF83F14">
      <w:pPr>
        <w:pStyle w:val="StyleHeading1Arial12ptLeft"/>
        <w:rPr>
          <w:rFonts w:asciiTheme="minorHAnsi" w:hAnsiTheme="minorHAnsi" w:cstheme="minorHAnsi"/>
          <w:lang w:val="en-AU"/>
        </w:rPr>
      </w:pPr>
      <w:bookmarkStart w:id="9" w:name="_Toc180846364"/>
      <w:bookmarkStart w:id="10" w:name="_Toc81572691"/>
      <w:r w:rsidRPr="00AE660B">
        <w:rPr>
          <w:rFonts w:asciiTheme="minorHAnsi" w:hAnsiTheme="minorHAnsi" w:cstheme="minorHAnsi"/>
          <w:lang w:val="en-AU"/>
        </w:rPr>
        <w:lastRenderedPageBreak/>
        <w:t>REQUIREMENT DESCRIPTION</w:t>
      </w:r>
      <w:bookmarkEnd w:id="9"/>
      <w:bookmarkEnd w:id="10"/>
    </w:p>
    <w:p w14:paraId="32B056EE" w14:textId="77777777" w:rsidR="00F71541" w:rsidRPr="00AE660B" w:rsidRDefault="00F71541">
      <w:pPr>
        <w:tabs>
          <w:tab w:val="left" w:pos="540"/>
        </w:tabs>
        <w:jc w:val="both"/>
        <w:rPr>
          <w:rFonts w:asciiTheme="minorHAnsi" w:hAnsiTheme="minorHAnsi" w:cstheme="minorHAnsi"/>
          <w:i/>
          <w:sz w:val="16"/>
          <w:szCs w:val="16"/>
        </w:rPr>
      </w:pPr>
    </w:p>
    <w:p w14:paraId="32B056EF" w14:textId="3918A01E" w:rsidR="00446F26" w:rsidRPr="00D82BB1" w:rsidRDefault="00570C4B" w:rsidP="1BF83F14">
      <w:pPr>
        <w:tabs>
          <w:tab w:val="left" w:pos="540"/>
        </w:tabs>
        <w:rPr>
          <w:rFonts w:asciiTheme="minorHAnsi" w:eastAsia="Times New Roman" w:hAnsiTheme="minorHAnsi" w:cstheme="minorHAnsi"/>
          <w:b/>
          <w:bCs/>
          <w:szCs w:val="24"/>
        </w:rPr>
      </w:pPr>
      <w:r>
        <w:rPr>
          <w:rFonts w:asciiTheme="minorHAnsi" w:eastAsia="Times New Roman" w:hAnsiTheme="minorHAnsi" w:cstheme="minorHAnsi"/>
          <w:b/>
          <w:bCs/>
          <w:szCs w:val="24"/>
        </w:rPr>
        <w:t>Purpose</w:t>
      </w:r>
    </w:p>
    <w:p w14:paraId="786C5AB3" w14:textId="77777777" w:rsidR="00AE2307" w:rsidRPr="00D82BB1" w:rsidRDefault="00AE2307" w:rsidP="004F49BB">
      <w:pPr>
        <w:tabs>
          <w:tab w:val="left" w:pos="540"/>
        </w:tabs>
        <w:rPr>
          <w:rFonts w:asciiTheme="minorHAnsi" w:eastAsia="Times New Roman" w:hAnsiTheme="minorHAnsi" w:cstheme="minorHAnsi"/>
          <w:szCs w:val="24"/>
        </w:rPr>
      </w:pPr>
    </w:p>
    <w:p w14:paraId="10D78E8B" w14:textId="396F3817" w:rsidR="00AE2307" w:rsidRPr="00D82BB1" w:rsidRDefault="00AE2307" w:rsidP="00F0617A">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OASiS Software was </w:t>
      </w:r>
      <w:r w:rsidR="008316E1" w:rsidRPr="00D82BB1">
        <w:rPr>
          <w:rFonts w:asciiTheme="minorHAnsi" w:eastAsia="Times New Roman" w:hAnsiTheme="minorHAnsi" w:cstheme="minorHAnsi"/>
          <w:szCs w:val="24"/>
        </w:rPr>
        <w:t>once</w:t>
      </w:r>
      <w:r w:rsidR="00F0617A">
        <w:rPr>
          <w:rFonts w:asciiTheme="minorHAnsi" w:eastAsia="Times New Roman" w:hAnsiTheme="minorHAnsi" w:cstheme="minorHAnsi"/>
          <w:szCs w:val="24"/>
        </w:rPr>
        <w:t xml:space="preserve"> </w:t>
      </w:r>
      <w:r w:rsidR="00E76A96">
        <w:rPr>
          <w:rFonts w:asciiTheme="minorHAnsi" w:eastAsia="Times New Roman" w:hAnsiTheme="minorHAnsi" w:cstheme="minorHAnsi"/>
          <w:szCs w:val="24"/>
        </w:rPr>
        <w:t xml:space="preserve">a </w:t>
      </w:r>
      <w:r w:rsidR="00E76A96" w:rsidRPr="00D82BB1">
        <w:rPr>
          <w:rFonts w:asciiTheme="minorHAnsi" w:eastAsia="Times New Roman" w:hAnsiTheme="minorHAnsi" w:cstheme="minorHAnsi"/>
          <w:szCs w:val="24"/>
        </w:rPr>
        <w:t>major</w:t>
      </w:r>
      <w:r w:rsidR="008316E1" w:rsidRPr="00D82BB1">
        <w:rPr>
          <w:rFonts w:asciiTheme="minorHAnsi" w:eastAsia="Times New Roman" w:hAnsiTheme="minorHAnsi" w:cstheme="minorHAnsi"/>
          <w:szCs w:val="24"/>
        </w:rPr>
        <w:t xml:space="preserve"> competitor of the Centaur practice management system, D4W. However, in recent years</w:t>
      </w:r>
      <w:r w:rsidR="007C2EB3" w:rsidRPr="00D82BB1">
        <w:rPr>
          <w:rFonts w:asciiTheme="minorHAnsi" w:eastAsia="Times New Roman" w:hAnsiTheme="minorHAnsi" w:cstheme="minorHAnsi"/>
          <w:szCs w:val="24"/>
        </w:rPr>
        <w:t xml:space="preserve"> any further developments to OASiS software </w:t>
      </w:r>
      <w:r w:rsidR="00CC625E" w:rsidRPr="00D82BB1">
        <w:rPr>
          <w:rFonts w:asciiTheme="minorHAnsi" w:eastAsia="Times New Roman" w:hAnsiTheme="minorHAnsi" w:cstheme="minorHAnsi"/>
          <w:szCs w:val="24"/>
        </w:rPr>
        <w:t>have</w:t>
      </w:r>
      <w:r w:rsidR="007C2EB3" w:rsidRPr="00D82BB1">
        <w:rPr>
          <w:rFonts w:asciiTheme="minorHAnsi" w:eastAsia="Times New Roman" w:hAnsiTheme="minorHAnsi" w:cstheme="minorHAnsi"/>
          <w:szCs w:val="24"/>
        </w:rPr>
        <w:t xml:space="preserve"> been ceased. </w:t>
      </w:r>
      <w:r w:rsidR="00CC625E" w:rsidRPr="00D82BB1">
        <w:rPr>
          <w:rFonts w:asciiTheme="minorHAnsi" w:eastAsia="Times New Roman" w:hAnsiTheme="minorHAnsi" w:cstheme="minorHAnsi"/>
          <w:szCs w:val="24"/>
        </w:rPr>
        <w:t>Therefore, the dental practices that use OASiS has become</w:t>
      </w:r>
      <w:r w:rsidR="001B221B" w:rsidRPr="00D82BB1">
        <w:rPr>
          <w:rFonts w:asciiTheme="minorHAnsi" w:eastAsia="Times New Roman" w:hAnsiTheme="minorHAnsi" w:cstheme="minorHAnsi"/>
          <w:szCs w:val="24"/>
        </w:rPr>
        <w:t xml:space="preserve"> the target of a specifically designed “Switch” campaign to </w:t>
      </w:r>
      <w:r w:rsidR="009A6EAE" w:rsidRPr="00D82BB1">
        <w:rPr>
          <w:rFonts w:asciiTheme="minorHAnsi" w:eastAsia="Times New Roman" w:hAnsiTheme="minorHAnsi" w:cstheme="minorHAnsi"/>
          <w:szCs w:val="24"/>
        </w:rPr>
        <w:t>encourage them to migrate to D4W.</w:t>
      </w:r>
    </w:p>
    <w:p w14:paraId="415615EB" w14:textId="77777777" w:rsidR="00AE2307" w:rsidRPr="00D82BB1" w:rsidRDefault="00AE2307" w:rsidP="004F49BB">
      <w:pPr>
        <w:tabs>
          <w:tab w:val="left" w:pos="540"/>
        </w:tabs>
        <w:rPr>
          <w:rFonts w:asciiTheme="minorHAnsi" w:eastAsia="Times New Roman" w:hAnsiTheme="minorHAnsi" w:cstheme="minorHAnsi"/>
          <w:szCs w:val="24"/>
        </w:rPr>
      </w:pPr>
    </w:p>
    <w:p w14:paraId="254ABAB8" w14:textId="1D2D7C4E" w:rsidR="00AE2307" w:rsidRPr="00D82BB1" w:rsidRDefault="009A6EAE" w:rsidP="00A75DC7">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As an ethical software developer, Centaur Software </w:t>
      </w:r>
      <w:r w:rsidR="00CE6D6E" w:rsidRPr="00D82BB1">
        <w:rPr>
          <w:rFonts w:asciiTheme="minorHAnsi" w:eastAsia="Times New Roman" w:hAnsiTheme="minorHAnsi" w:cstheme="minorHAnsi"/>
          <w:szCs w:val="24"/>
        </w:rPr>
        <w:t xml:space="preserve">plans to perform practice growth checks on potential customers’ OASiS databases </w:t>
      </w:r>
      <w:r w:rsidR="00296EDE" w:rsidRPr="00D82BB1">
        <w:rPr>
          <w:rFonts w:asciiTheme="minorHAnsi" w:eastAsia="Times New Roman" w:hAnsiTheme="minorHAnsi" w:cstheme="minorHAnsi"/>
          <w:szCs w:val="24"/>
        </w:rPr>
        <w:t>and identify the areas that need improving and demonstrate that D4W can assist in practice growth.</w:t>
      </w:r>
    </w:p>
    <w:p w14:paraId="56A22D18" w14:textId="17772CD4" w:rsidR="00A76B0A" w:rsidRPr="00D82BB1" w:rsidRDefault="00A76B0A" w:rsidP="004F49BB">
      <w:pPr>
        <w:tabs>
          <w:tab w:val="left" w:pos="540"/>
        </w:tabs>
        <w:rPr>
          <w:rFonts w:asciiTheme="minorHAnsi" w:eastAsia="Times New Roman" w:hAnsiTheme="minorHAnsi" w:cstheme="minorHAnsi"/>
          <w:szCs w:val="24"/>
        </w:rPr>
      </w:pPr>
    </w:p>
    <w:p w14:paraId="51FF8606" w14:textId="305895B2" w:rsidR="00A76B0A" w:rsidRPr="00D82BB1" w:rsidRDefault="00A76B0A" w:rsidP="00A75DC7">
      <w:pPr>
        <w:tabs>
          <w:tab w:val="left" w:pos="540"/>
        </w:tabs>
        <w:jc w:val="both"/>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aim of the “OASiS Practice Growth Check Utility” is to provide Centaur </w:t>
      </w:r>
      <w:r w:rsidR="001B38D4" w:rsidRPr="00D82BB1">
        <w:rPr>
          <w:rFonts w:asciiTheme="minorHAnsi" w:eastAsia="Times New Roman" w:hAnsiTheme="minorHAnsi" w:cstheme="minorHAnsi"/>
          <w:szCs w:val="24"/>
        </w:rPr>
        <w:t xml:space="preserve">sales team the ability to extract the relevant data </w:t>
      </w:r>
      <w:r w:rsidR="006577DD" w:rsidRPr="00D82BB1">
        <w:rPr>
          <w:rFonts w:asciiTheme="minorHAnsi" w:eastAsia="Times New Roman" w:hAnsiTheme="minorHAnsi" w:cstheme="minorHAnsi"/>
          <w:szCs w:val="24"/>
        </w:rPr>
        <w:t xml:space="preserve">from the OASiS database </w:t>
      </w:r>
      <w:r w:rsidR="001B38D4" w:rsidRPr="00D82BB1">
        <w:rPr>
          <w:rFonts w:asciiTheme="minorHAnsi" w:eastAsia="Times New Roman" w:hAnsiTheme="minorHAnsi" w:cstheme="minorHAnsi"/>
          <w:szCs w:val="24"/>
        </w:rPr>
        <w:t xml:space="preserve">to perform </w:t>
      </w:r>
      <w:r w:rsidR="006577DD" w:rsidRPr="00D82BB1">
        <w:rPr>
          <w:rFonts w:asciiTheme="minorHAnsi" w:eastAsia="Times New Roman" w:hAnsiTheme="minorHAnsi" w:cstheme="minorHAnsi"/>
          <w:szCs w:val="24"/>
        </w:rPr>
        <w:t>a thorough review of the practice growth.</w:t>
      </w:r>
    </w:p>
    <w:p w14:paraId="4657597B" w14:textId="20109FD9" w:rsidR="009A6EAE" w:rsidRPr="00D82BB1" w:rsidRDefault="009A6EAE" w:rsidP="004F49BB">
      <w:pPr>
        <w:tabs>
          <w:tab w:val="left" w:pos="540"/>
        </w:tabs>
        <w:rPr>
          <w:rFonts w:asciiTheme="minorHAnsi" w:eastAsia="Times New Roman" w:hAnsiTheme="minorHAnsi" w:cstheme="minorHAnsi"/>
          <w:szCs w:val="24"/>
        </w:rPr>
      </w:pPr>
    </w:p>
    <w:p w14:paraId="38D10B58" w14:textId="0953CC82" w:rsidR="009A6EAE" w:rsidRPr="00D82BB1" w:rsidRDefault="00387448" w:rsidP="004F49BB">
      <w:pPr>
        <w:tabs>
          <w:tab w:val="left" w:pos="540"/>
        </w:tabs>
        <w:rPr>
          <w:rFonts w:asciiTheme="minorHAnsi" w:eastAsia="Times New Roman" w:hAnsiTheme="minorHAnsi" w:cstheme="minorHAnsi"/>
          <w:b/>
          <w:bCs/>
          <w:szCs w:val="24"/>
        </w:rPr>
      </w:pPr>
      <w:r w:rsidRPr="00D82BB1">
        <w:rPr>
          <w:rFonts w:asciiTheme="minorHAnsi" w:eastAsia="Times New Roman" w:hAnsiTheme="minorHAnsi" w:cstheme="minorHAnsi"/>
          <w:b/>
          <w:bCs/>
          <w:szCs w:val="24"/>
        </w:rPr>
        <w:t>The need for development</w:t>
      </w:r>
      <w:r w:rsidR="00570C4B">
        <w:rPr>
          <w:rFonts w:asciiTheme="minorHAnsi" w:eastAsia="Times New Roman" w:hAnsiTheme="minorHAnsi" w:cstheme="minorHAnsi"/>
          <w:b/>
          <w:bCs/>
          <w:szCs w:val="24"/>
        </w:rPr>
        <w:t xml:space="preserve"> of a utility</w:t>
      </w:r>
    </w:p>
    <w:p w14:paraId="32B056F5" w14:textId="652C844A" w:rsidR="0056523A" w:rsidRPr="00D82BB1" w:rsidRDefault="0056523A">
      <w:pPr>
        <w:tabs>
          <w:tab w:val="left" w:pos="540"/>
        </w:tabs>
        <w:rPr>
          <w:rFonts w:asciiTheme="minorHAnsi" w:hAnsiTheme="minorHAnsi" w:cstheme="minorHAnsi"/>
          <w:szCs w:val="24"/>
        </w:rPr>
      </w:pPr>
    </w:p>
    <w:p w14:paraId="77DBFC79" w14:textId="5D0A45BC" w:rsidR="00387448" w:rsidRDefault="00387448" w:rsidP="00CA7128">
      <w:pPr>
        <w:tabs>
          <w:tab w:val="left" w:pos="540"/>
        </w:tabs>
        <w:jc w:val="both"/>
        <w:rPr>
          <w:rFonts w:asciiTheme="minorHAnsi" w:hAnsiTheme="minorHAnsi" w:cstheme="minorHAnsi"/>
          <w:szCs w:val="24"/>
        </w:rPr>
      </w:pPr>
      <w:r w:rsidRPr="00D82BB1">
        <w:rPr>
          <w:rFonts w:asciiTheme="minorHAnsi" w:hAnsiTheme="minorHAnsi" w:cstheme="minorHAnsi"/>
          <w:szCs w:val="24"/>
        </w:rPr>
        <w:t xml:space="preserve">Centaur software has technical staff </w:t>
      </w:r>
      <w:r w:rsidR="006E028D" w:rsidRPr="00D82BB1">
        <w:rPr>
          <w:rFonts w:asciiTheme="minorHAnsi" w:hAnsiTheme="minorHAnsi" w:cstheme="minorHAnsi"/>
          <w:szCs w:val="24"/>
        </w:rPr>
        <w:t xml:space="preserve">who are specialists in the OASiS database structure and the Mimer database engine. </w:t>
      </w:r>
      <w:r w:rsidR="0037670F" w:rsidRPr="00D82BB1">
        <w:rPr>
          <w:rFonts w:asciiTheme="minorHAnsi" w:hAnsiTheme="minorHAnsi" w:cstheme="minorHAnsi"/>
          <w:szCs w:val="24"/>
        </w:rPr>
        <w:t xml:space="preserve">They have developed extensive queries to extract the relevant data from OASiS databases. </w:t>
      </w:r>
      <w:r w:rsidR="00BE3335" w:rsidRPr="00D82BB1">
        <w:rPr>
          <w:rFonts w:asciiTheme="minorHAnsi" w:hAnsiTheme="minorHAnsi" w:cstheme="minorHAnsi"/>
          <w:szCs w:val="24"/>
        </w:rPr>
        <w:t>The developer’s task is to design the Graphical User Interface to run</w:t>
      </w:r>
      <w:r w:rsidR="003D2281" w:rsidRPr="00D82BB1">
        <w:rPr>
          <w:rFonts w:asciiTheme="minorHAnsi" w:hAnsiTheme="minorHAnsi" w:cstheme="minorHAnsi"/>
          <w:szCs w:val="24"/>
        </w:rPr>
        <w:t xml:space="preserve"> the queries supplied by Centaur software, capture the outputs, and output </w:t>
      </w:r>
      <w:r w:rsidR="00CA7128" w:rsidRPr="00D82BB1">
        <w:rPr>
          <w:rFonts w:asciiTheme="minorHAnsi" w:hAnsiTheme="minorHAnsi" w:cstheme="minorHAnsi"/>
          <w:szCs w:val="24"/>
        </w:rPr>
        <w:t>the results to a .csv file.</w:t>
      </w:r>
    </w:p>
    <w:p w14:paraId="6E2225E5" w14:textId="29F296DF" w:rsidR="00A75DC7" w:rsidRPr="00D82BB1" w:rsidRDefault="00A75DC7" w:rsidP="00CA7128">
      <w:pPr>
        <w:tabs>
          <w:tab w:val="left" w:pos="540"/>
        </w:tabs>
        <w:jc w:val="both"/>
        <w:rPr>
          <w:rFonts w:asciiTheme="minorHAnsi" w:hAnsiTheme="minorHAnsi" w:cstheme="minorHAnsi"/>
          <w:szCs w:val="24"/>
        </w:rPr>
      </w:pPr>
    </w:p>
    <w:p w14:paraId="62F19298" w14:textId="77777777" w:rsidR="00387448" w:rsidRPr="00D82BB1" w:rsidRDefault="00387448">
      <w:pPr>
        <w:tabs>
          <w:tab w:val="left" w:pos="540"/>
        </w:tabs>
        <w:rPr>
          <w:rFonts w:asciiTheme="minorHAnsi" w:hAnsiTheme="minorHAnsi" w:cstheme="minorHAnsi"/>
          <w:szCs w:val="24"/>
        </w:rPr>
      </w:pPr>
    </w:p>
    <w:p w14:paraId="32B056F6" w14:textId="5B616B1F" w:rsidR="0056523A" w:rsidRPr="00D82BB1" w:rsidRDefault="1BF83F14" w:rsidP="1BF83F14">
      <w:pPr>
        <w:tabs>
          <w:tab w:val="left" w:pos="540"/>
        </w:tabs>
        <w:rPr>
          <w:rFonts w:asciiTheme="minorHAnsi" w:eastAsia="Times New Roman" w:hAnsiTheme="minorHAnsi" w:cstheme="minorHAnsi"/>
          <w:b/>
          <w:bCs/>
          <w:szCs w:val="24"/>
        </w:rPr>
      </w:pPr>
      <w:r w:rsidRPr="00D82BB1">
        <w:rPr>
          <w:rFonts w:asciiTheme="minorHAnsi" w:eastAsia="Times New Roman" w:hAnsiTheme="minorHAnsi" w:cstheme="minorHAnsi"/>
          <w:b/>
          <w:bCs/>
          <w:szCs w:val="24"/>
        </w:rPr>
        <w:t>Requirements</w:t>
      </w:r>
    </w:p>
    <w:p w14:paraId="43575CFA" w14:textId="77777777" w:rsidR="004D0408" w:rsidRPr="00D82BB1" w:rsidRDefault="004D0408" w:rsidP="1BF83F14">
      <w:pPr>
        <w:tabs>
          <w:tab w:val="left" w:pos="540"/>
        </w:tabs>
        <w:rPr>
          <w:rFonts w:asciiTheme="minorHAnsi" w:eastAsia="Times New Roman" w:hAnsiTheme="minorHAnsi" w:cstheme="minorHAnsi"/>
          <w:b/>
          <w:bCs/>
          <w:szCs w:val="24"/>
        </w:rPr>
      </w:pPr>
    </w:p>
    <w:p w14:paraId="6765FFDE" w14:textId="626CE06A" w:rsidR="00CA7128" w:rsidRPr="00D82BB1" w:rsidRDefault="00370545"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must be portable and </w:t>
      </w:r>
      <w:r w:rsidR="00EA3F43" w:rsidRPr="00D82BB1">
        <w:rPr>
          <w:rFonts w:asciiTheme="minorHAnsi" w:eastAsia="Times New Roman" w:hAnsiTheme="minorHAnsi" w:cstheme="minorHAnsi"/>
          <w:szCs w:val="24"/>
        </w:rPr>
        <w:t>self-contained and</w:t>
      </w:r>
      <w:r w:rsidR="00765683" w:rsidRPr="00D82BB1">
        <w:rPr>
          <w:rFonts w:asciiTheme="minorHAnsi" w:eastAsia="Times New Roman" w:hAnsiTheme="minorHAnsi" w:cstheme="minorHAnsi"/>
          <w:szCs w:val="24"/>
        </w:rPr>
        <w:t xml:space="preserve"> must run with </w:t>
      </w:r>
      <w:r w:rsidR="00EA3F43" w:rsidRPr="00D82BB1">
        <w:rPr>
          <w:rFonts w:asciiTheme="minorHAnsi" w:eastAsia="Times New Roman" w:hAnsiTheme="minorHAnsi" w:cstheme="minorHAnsi"/>
          <w:szCs w:val="24"/>
        </w:rPr>
        <w:t>no</w:t>
      </w:r>
      <w:r w:rsidRPr="00D82BB1">
        <w:rPr>
          <w:rFonts w:asciiTheme="minorHAnsi" w:eastAsia="Times New Roman" w:hAnsiTheme="minorHAnsi" w:cstheme="minorHAnsi"/>
          <w:szCs w:val="24"/>
        </w:rPr>
        <w:t xml:space="preserve"> installation</w:t>
      </w:r>
      <w:r w:rsidR="00EA3F43" w:rsidRPr="00D82BB1">
        <w:rPr>
          <w:rFonts w:asciiTheme="minorHAnsi" w:eastAsia="Times New Roman" w:hAnsiTheme="minorHAnsi" w:cstheme="minorHAnsi"/>
          <w:szCs w:val="24"/>
        </w:rPr>
        <w:t xml:space="preserve"> of additional files</w:t>
      </w:r>
      <w:r w:rsidRPr="00D82BB1">
        <w:rPr>
          <w:rFonts w:asciiTheme="minorHAnsi" w:eastAsia="Times New Roman" w:hAnsiTheme="minorHAnsi" w:cstheme="minorHAnsi"/>
          <w:szCs w:val="24"/>
        </w:rPr>
        <w:t xml:space="preserve"> </w:t>
      </w:r>
      <w:r w:rsidR="00EB778D" w:rsidRPr="00D82BB1">
        <w:rPr>
          <w:rFonts w:asciiTheme="minorHAnsi" w:eastAsia="Times New Roman" w:hAnsiTheme="minorHAnsi" w:cstheme="minorHAnsi"/>
          <w:szCs w:val="24"/>
        </w:rPr>
        <w:t>on the customer computer.</w:t>
      </w:r>
    </w:p>
    <w:p w14:paraId="05EA2079" w14:textId="273D7539" w:rsidR="00B02BA4" w:rsidRPr="00D82BB1" w:rsidRDefault="00B02BA4"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to be named </w:t>
      </w:r>
      <w:r w:rsidR="005E1621" w:rsidRPr="00D82BB1">
        <w:rPr>
          <w:rFonts w:asciiTheme="minorHAnsi" w:eastAsia="Times New Roman" w:hAnsiTheme="minorHAnsi" w:cstheme="minorHAnsi"/>
          <w:szCs w:val="24"/>
        </w:rPr>
        <w:t>PGC.exe</w:t>
      </w:r>
    </w:p>
    <w:p w14:paraId="11D4BCC4" w14:textId="4AF24F7D" w:rsidR="00CA7128" w:rsidRPr="00D82BB1" w:rsidRDefault="00AE617C"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The utility must connect to the </w:t>
      </w:r>
      <w:r w:rsidR="009522B4" w:rsidRPr="00D82BB1">
        <w:rPr>
          <w:rFonts w:asciiTheme="minorHAnsi" w:eastAsia="Times New Roman" w:hAnsiTheme="minorHAnsi" w:cstheme="minorHAnsi"/>
          <w:szCs w:val="24"/>
        </w:rPr>
        <w:t>OASIS DSN on the local computer</w:t>
      </w:r>
      <w:r w:rsidR="00B321ED" w:rsidRPr="00D82BB1">
        <w:rPr>
          <w:rFonts w:asciiTheme="minorHAnsi" w:eastAsia="Times New Roman" w:hAnsiTheme="minorHAnsi" w:cstheme="minorHAnsi"/>
          <w:szCs w:val="24"/>
        </w:rPr>
        <w:t>.</w:t>
      </w:r>
    </w:p>
    <w:p w14:paraId="6FB2CD17" w14:textId="5C32EE80" w:rsidR="00CA7128" w:rsidRPr="00D82BB1" w:rsidRDefault="00B474CB"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A .csv output must be cr</w:t>
      </w:r>
      <w:r w:rsidR="008E765C" w:rsidRPr="00D82BB1">
        <w:rPr>
          <w:rFonts w:asciiTheme="minorHAnsi" w:eastAsia="Times New Roman" w:hAnsiTheme="minorHAnsi" w:cstheme="minorHAnsi"/>
          <w:szCs w:val="24"/>
        </w:rPr>
        <w:t>eated in a newly created C:\OASIS\</w:t>
      </w:r>
      <w:r w:rsidR="00156EDE" w:rsidRPr="00D82BB1">
        <w:rPr>
          <w:rFonts w:asciiTheme="minorHAnsi" w:eastAsia="Times New Roman" w:hAnsiTheme="minorHAnsi" w:cstheme="minorHAnsi"/>
          <w:szCs w:val="24"/>
        </w:rPr>
        <w:t>PGC folder</w:t>
      </w:r>
      <w:r w:rsidR="00B321ED" w:rsidRPr="00D82BB1">
        <w:rPr>
          <w:rFonts w:asciiTheme="minorHAnsi" w:eastAsia="Times New Roman" w:hAnsiTheme="minorHAnsi" w:cstheme="minorHAnsi"/>
          <w:szCs w:val="24"/>
        </w:rPr>
        <w:t>.</w:t>
      </w:r>
    </w:p>
    <w:p w14:paraId="73E3D6E6" w14:textId="07BF97E5" w:rsidR="00156EDE" w:rsidRPr="00D82BB1" w:rsidRDefault="00156EDE" w:rsidP="00156EDE">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The output file will have the timestamp included in the name</w:t>
      </w:r>
      <w:r w:rsidR="00B321ED" w:rsidRPr="00D82BB1">
        <w:rPr>
          <w:rFonts w:asciiTheme="minorHAnsi" w:eastAsia="Times New Roman" w:hAnsiTheme="minorHAnsi" w:cstheme="minorHAnsi"/>
          <w:szCs w:val="24"/>
        </w:rPr>
        <w:t>.</w:t>
      </w:r>
    </w:p>
    <w:p w14:paraId="33C6722C" w14:textId="40DA0A07" w:rsidR="009131C6" w:rsidRPr="00D82BB1" w:rsidRDefault="00F40213"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The user will specify the desired date range in the interface</w:t>
      </w:r>
      <w:r w:rsidR="00104F63" w:rsidRPr="00D82BB1">
        <w:rPr>
          <w:rFonts w:asciiTheme="minorHAnsi" w:eastAsia="Times New Roman" w:hAnsiTheme="minorHAnsi" w:cstheme="minorHAnsi"/>
          <w:szCs w:val="24"/>
        </w:rPr>
        <w:t xml:space="preserve"> and</w:t>
      </w:r>
      <w:r w:rsidR="0093452E" w:rsidRPr="00D82BB1">
        <w:rPr>
          <w:rFonts w:asciiTheme="minorHAnsi" w:eastAsia="Times New Roman" w:hAnsiTheme="minorHAnsi" w:cstheme="minorHAnsi"/>
          <w:szCs w:val="24"/>
        </w:rPr>
        <w:t xml:space="preserve"> enter</w:t>
      </w:r>
      <w:r w:rsidR="00104F63" w:rsidRPr="00D82BB1">
        <w:rPr>
          <w:rFonts w:asciiTheme="minorHAnsi" w:eastAsia="Times New Roman" w:hAnsiTheme="minorHAnsi" w:cstheme="minorHAnsi"/>
          <w:szCs w:val="24"/>
        </w:rPr>
        <w:t xml:space="preserve"> other data extraction parameters</w:t>
      </w:r>
      <w:r w:rsidR="00B321ED" w:rsidRPr="00D82BB1">
        <w:rPr>
          <w:rFonts w:asciiTheme="minorHAnsi" w:eastAsia="Times New Roman" w:hAnsiTheme="minorHAnsi" w:cstheme="minorHAnsi"/>
          <w:szCs w:val="24"/>
        </w:rPr>
        <w:t>.</w:t>
      </w:r>
    </w:p>
    <w:p w14:paraId="6016F973" w14:textId="367F5CD1" w:rsidR="007F5219" w:rsidRPr="00D82BB1" w:rsidRDefault="00B321ED" w:rsidP="007F5219">
      <w:pPr>
        <w:pStyle w:val="ad"/>
        <w:numPr>
          <w:ilvl w:val="0"/>
          <w:numId w:val="30"/>
        </w:numPr>
        <w:tabs>
          <w:tab w:val="left" w:pos="540"/>
        </w:tabs>
        <w:rPr>
          <w:rFonts w:asciiTheme="minorHAnsi" w:eastAsia="Times New Roman" w:hAnsiTheme="minorHAnsi" w:cstheme="minorHAnsi"/>
          <w:szCs w:val="24"/>
        </w:rPr>
      </w:pPr>
      <w:r w:rsidRPr="00D82BB1">
        <w:rPr>
          <w:rFonts w:asciiTheme="minorHAnsi" w:eastAsia="Times New Roman" w:hAnsiTheme="minorHAnsi" w:cstheme="minorHAnsi"/>
          <w:szCs w:val="24"/>
        </w:rPr>
        <w:t xml:space="preserve">Upon acceptance of the final product, the source code must be handed to Centaur </w:t>
      </w:r>
      <w:r w:rsidR="00B075D6" w:rsidRPr="00D82BB1">
        <w:rPr>
          <w:rFonts w:asciiTheme="minorHAnsi" w:eastAsia="Times New Roman" w:hAnsiTheme="minorHAnsi" w:cstheme="minorHAnsi"/>
          <w:szCs w:val="24"/>
        </w:rPr>
        <w:t>software</w:t>
      </w:r>
      <w:r w:rsidR="00FD7B1D">
        <w:rPr>
          <w:rFonts w:asciiTheme="minorHAnsi" w:eastAsia="Times New Roman" w:hAnsiTheme="minorHAnsi" w:cstheme="minorHAnsi"/>
          <w:szCs w:val="24"/>
        </w:rPr>
        <w:t xml:space="preserve"> (if developed by an external party) </w:t>
      </w:r>
      <w:r w:rsidR="00B075D6" w:rsidRPr="00D82BB1">
        <w:rPr>
          <w:rFonts w:asciiTheme="minorHAnsi" w:eastAsia="Times New Roman" w:hAnsiTheme="minorHAnsi" w:cstheme="minorHAnsi"/>
          <w:szCs w:val="24"/>
        </w:rPr>
        <w:t>,</w:t>
      </w:r>
      <w:r w:rsidRPr="00D82BB1">
        <w:rPr>
          <w:rFonts w:asciiTheme="minorHAnsi" w:eastAsia="Times New Roman" w:hAnsiTheme="minorHAnsi" w:cstheme="minorHAnsi"/>
          <w:szCs w:val="24"/>
        </w:rPr>
        <w:t xml:space="preserve"> and it will remain Centaur intellectual property</w:t>
      </w:r>
    </w:p>
    <w:p w14:paraId="731A50C1" w14:textId="77777777" w:rsidR="00904A16" w:rsidRPr="00AE660B" w:rsidRDefault="00904A16" w:rsidP="00904A16">
      <w:pPr>
        <w:tabs>
          <w:tab w:val="left" w:pos="540"/>
        </w:tabs>
        <w:rPr>
          <w:rFonts w:asciiTheme="minorHAnsi" w:eastAsia="Times New Roman" w:hAnsiTheme="minorHAnsi" w:cstheme="minorHAnsi"/>
          <w:sz w:val="20"/>
        </w:rPr>
      </w:pPr>
    </w:p>
    <w:p w14:paraId="32B05701" w14:textId="4A2F2DF8" w:rsidR="005E565D" w:rsidRDefault="005E565D">
      <w:pPr>
        <w:tabs>
          <w:tab w:val="left" w:pos="540"/>
        </w:tabs>
        <w:rPr>
          <w:rFonts w:asciiTheme="minorHAnsi" w:hAnsiTheme="minorHAnsi" w:cstheme="minorHAnsi"/>
          <w:sz w:val="20"/>
        </w:rPr>
      </w:pPr>
    </w:p>
    <w:p w14:paraId="0F035F8F" w14:textId="0F75A9F9" w:rsidR="00D82BB1" w:rsidRDefault="00D82BB1">
      <w:pPr>
        <w:tabs>
          <w:tab w:val="left" w:pos="540"/>
        </w:tabs>
        <w:rPr>
          <w:rFonts w:asciiTheme="minorHAnsi" w:hAnsiTheme="minorHAnsi" w:cstheme="minorHAnsi"/>
          <w:sz w:val="20"/>
        </w:rPr>
      </w:pPr>
    </w:p>
    <w:p w14:paraId="300671B3" w14:textId="35F18A58" w:rsidR="00D82BB1" w:rsidRDefault="009A2025">
      <w:pPr>
        <w:tabs>
          <w:tab w:val="left" w:pos="540"/>
        </w:tabs>
        <w:rPr>
          <w:rFonts w:asciiTheme="minorHAnsi" w:hAnsiTheme="minorHAnsi" w:cstheme="minorHAnsi"/>
          <w:sz w:val="20"/>
        </w:rPr>
      </w:pPr>
      <w:r>
        <w:rPr>
          <w:rFonts w:asciiTheme="minorHAnsi" w:eastAsia="Times New Roman" w:hAnsiTheme="minorHAnsi" w:cstheme="minorHAnsi"/>
          <w:b/>
          <w:bCs/>
          <w:szCs w:val="24"/>
        </w:rPr>
        <w:t xml:space="preserve">Application </w:t>
      </w:r>
    </w:p>
    <w:p w14:paraId="21D4C8BC" w14:textId="7B25A7FE" w:rsidR="00D82BB1" w:rsidRDefault="00D82BB1">
      <w:pPr>
        <w:tabs>
          <w:tab w:val="left" w:pos="540"/>
        </w:tabs>
        <w:rPr>
          <w:rFonts w:asciiTheme="minorHAnsi" w:hAnsiTheme="minorHAnsi" w:cstheme="minorHAnsi"/>
          <w:sz w:val="20"/>
        </w:rPr>
      </w:pPr>
    </w:p>
    <w:p w14:paraId="6EAAA7FE" w14:textId="2B1E8FFA" w:rsidR="00D82BB1" w:rsidRPr="009A2025" w:rsidRDefault="009A2025" w:rsidP="009A2025">
      <w:pPr>
        <w:tabs>
          <w:tab w:val="left" w:pos="540"/>
        </w:tabs>
        <w:jc w:val="both"/>
        <w:rPr>
          <w:rFonts w:asciiTheme="minorHAnsi" w:hAnsiTheme="minorHAnsi" w:cstheme="minorHAnsi"/>
          <w:szCs w:val="24"/>
        </w:rPr>
      </w:pPr>
      <w:r w:rsidRPr="009A2025">
        <w:rPr>
          <w:rFonts w:asciiTheme="minorHAnsi" w:hAnsiTheme="minorHAnsi" w:cstheme="minorHAnsi"/>
          <w:szCs w:val="24"/>
        </w:rPr>
        <w:t>The utility will connect to the OASiS database, create temporary tables, functions, and procedures, then run SELECT SQL queries to extract data from the temporary tables and other existing database tables. Finally, the tool will clean up the temporary objects by dropping them before exiting the database and closing the connection.</w:t>
      </w:r>
    </w:p>
    <w:p w14:paraId="08D0260A" w14:textId="34500A07" w:rsidR="00D82BB1" w:rsidRPr="009A2025" w:rsidRDefault="00D82BB1" w:rsidP="009A2025">
      <w:pPr>
        <w:tabs>
          <w:tab w:val="left" w:pos="540"/>
        </w:tabs>
        <w:jc w:val="both"/>
        <w:rPr>
          <w:rFonts w:asciiTheme="minorHAnsi" w:hAnsiTheme="minorHAnsi" w:cstheme="minorHAnsi"/>
          <w:szCs w:val="24"/>
        </w:rPr>
      </w:pPr>
    </w:p>
    <w:p w14:paraId="7D9D7173" w14:textId="1C1650DA" w:rsidR="00D82BB1" w:rsidRDefault="00D82BB1">
      <w:pPr>
        <w:tabs>
          <w:tab w:val="left" w:pos="540"/>
        </w:tabs>
        <w:rPr>
          <w:rFonts w:asciiTheme="minorHAnsi" w:hAnsiTheme="minorHAnsi" w:cstheme="minorHAnsi"/>
          <w:sz w:val="20"/>
        </w:rPr>
      </w:pPr>
    </w:p>
    <w:p w14:paraId="1F286947" w14:textId="6C5B9777" w:rsidR="00D82BB1" w:rsidRDefault="00D82BB1">
      <w:pPr>
        <w:tabs>
          <w:tab w:val="left" w:pos="540"/>
        </w:tabs>
        <w:rPr>
          <w:rFonts w:asciiTheme="minorHAnsi" w:hAnsiTheme="minorHAnsi" w:cstheme="minorHAnsi"/>
          <w:sz w:val="20"/>
        </w:rPr>
      </w:pPr>
    </w:p>
    <w:p w14:paraId="10CEA5CC" w14:textId="62BB366F" w:rsidR="00D82BB1" w:rsidRDefault="00D82BB1">
      <w:pPr>
        <w:tabs>
          <w:tab w:val="left" w:pos="540"/>
        </w:tabs>
        <w:rPr>
          <w:rFonts w:asciiTheme="minorHAnsi" w:hAnsiTheme="minorHAnsi" w:cstheme="minorHAnsi"/>
          <w:sz w:val="20"/>
        </w:rPr>
      </w:pPr>
    </w:p>
    <w:p w14:paraId="25C460BC" w14:textId="77777777" w:rsidR="005A6EC0" w:rsidRPr="00AE660B" w:rsidRDefault="005A6EC0" w:rsidP="7B5DC66E">
      <w:pPr>
        <w:tabs>
          <w:tab w:val="left" w:pos="540"/>
        </w:tabs>
        <w:rPr>
          <w:rFonts w:asciiTheme="minorHAnsi" w:hAnsiTheme="minorHAnsi" w:cstheme="minorHAnsi"/>
          <w:sz w:val="20"/>
        </w:rPr>
      </w:pPr>
    </w:p>
    <w:p w14:paraId="32B05702" w14:textId="2FA15193" w:rsidR="00446F26" w:rsidRPr="00AE660B" w:rsidRDefault="00D82BB1" w:rsidP="1BF83F14">
      <w:pPr>
        <w:pStyle w:val="StyleHeading1Arial12ptLeft"/>
        <w:rPr>
          <w:rFonts w:asciiTheme="minorHAnsi" w:hAnsiTheme="minorHAnsi" w:cstheme="minorHAnsi"/>
          <w:lang w:val="en-AU"/>
        </w:rPr>
      </w:pPr>
      <w:bookmarkStart w:id="11" w:name="_Toc81572692"/>
      <w:r>
        <w:rPr>
          <w:rFonts w:asciiTheme="minorHAnsi" w:hAnsiTheme="minorHAnsi" w:cstheme="minorHAnsi"/>
          <w:lang w:val="en-AU"/>
        </w:rPr>
        <w:t>Graphical user interface</w:t>
      </w:r>
      <w:bookmarkEnd w:id="11"/>
    </w:p>
    <w:p w14:paraId="32B05703" w14:textId="5AC3385C" w:rsidR="00F71541" w:rsidRDefault="00F71541">
      <w:pPr>
        <w:tabs>
          <w:tab w:val="left" w:pos="540"/>
        </w:tabs>
        <w:rPr>
          <w:rFonts w:asciiTheme="minorHAnsi" w:hAnsiTheme="minorHAnsi" w:cstheme="minorHAnsi"/>
          <w:i/>
          <w:sz w:val="22"/>
          <w:szCs w:val="22"/>
        </w:rPr>
      </w:pPr>
    </w:p>
    <w:p w14:paraId="0E5617F6" w14:textId="26251EAE" w:rsidR="00D82BB1" w:rsidRDefault="00EC4B93" w:rsidP="00D82BB1">
      <w:pPr>
        <w:tabs>
          <w:tab w:val="left" w:pos="540"/>
        </w:tabs>
        <w:jc w:val="center"/>
        <w:rPr>
          <w:rFonts w:asciiTheme="minorHAnsi" w:hAnsiTheme="minorHAnsi" w:cstheme="minorHAnsi"/>
          <w:i/>
          <w:sz w:val="22"/>
          <w:szCs w:val="22"/>
        </w:rPr>
      </w:pPr>
      <w:r>
        <w:rPr>
          <w:noProof/>
          <w:lang w:val="ru-RU" w:eastAsia="ru-RU"/>
        </w:rPr>
        <w:drawing>
          <wp:inline distT="0" distB="0" distL="0" distR="0" wp14:anchorId="134456E4" wp14:editId="3FC63435">
            <wp:extent cx="6476365" cy="4673600"/>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6476365" cy="4673600"/>
                    </a:xfrm>
                    <a:prstGeom prst="rect">
                      <a:avLst/>
                    </a:prstGeom>
                  </pic:spPr>
                </pic:pic>
              </a:graphicData>
            </a:graphic>
          </wp:inline>
        </w:drawing>
      </w:r>
      <w:r>
        <w:rPr>
          <w:noProof/>
        </w:rPr>
        <w:t xml:space="preserve"> </w:t>
      </w:r>
    </w:p>
    <w:p w14:paraId="1BDDC242" w14:textId="22A3F2D7" w:rsidR="00F26803" w:rsidRDefault="00F26803" w:rsidP="00D82BB1">
      <w:pPr>
        <w:tabs>
          <w:tab w:val="left" w:pos="540"/>
        </w:tabs>
        <w:jc w:val="center"/>
        <w:rPr>
          <w:rFonts w:asciiTheme="minorHAnsi" w:hAnsiTheme="minorHAnsi" w:cstheme="minorHAnsi"/>
          <w:i/>
          <w:sz w:val="22"/>
          <w:szCs w:val="22"/>
        </w:rPr>
      </w:pPr>
    </w:p>
    <w:tbl>
      <w:tblPr>
        <w:tblStyle w:val="ae"/>
        <w:tblW w:w="0" w:type="auto"/>
        <w:tblLook w:val="04A0" w:firstRow="1" w:lastRow="0" w:firstColumn="1" w:lastColumn="0" w:noHBand="0" w:noVBand="1"/>
      </w:tblPr>
      <w:tblGrid>
        <w:gridCol w:w="982"/>
        <w:gridCol w:w="2132"/>
        <w:gridCol w:w="4111"/>
        <w:gridCol w:w="2551"/>
      </w:tblGrid>
      <w:tr w:rsidR="00EA36BD" w14:paraId="7C577976" w14:textId="11DAAE6C" w:rsidTr="00EA36BD">
        <w:tc>
          <w:tcPr>
            <w:tcW w:w="982" w:type="dxa"/>
          </w:tcPr>
          <w:p w14:paraId="23695432" w14:textId="77777777" w:rsidR="00EA36BD"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Screen</w:t>
            </w:r>
          </w:p>
          <w:p w14:paraId="5B864BDE" w14:textId="2AB355A8"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Element</w:t>
            </w:r>
          </w:p>
        </w:tc>
        <w:tc>
          <w:tcPr>
            <w:tcW w:w="2132" w:type="dxa"/>
          </w:tcPr>
          <w:p w14:paraId="4A19705E" w14:textId="536B95EF" w:rsidR="00EA36BD" w:rsidRPr="00D60BA4" w:rsidRDefault="00EA36BD" w:rsidP="00F26803">
            <w:pPr>
              <w:tabs>
                <w:tab w:val="left" w:pos="540"/>
              </w:tabs>
              <w:rPr>
                <w:rFonts w:asciiTheme="minorHAnsi" w:hAnsiTheme="minorHAnsi" w:cstheme="minorHAnsi"/>
                <w:b/>
                <w:bCs/>
                <w:iCs/>
                <w:sz w:val="22"/>
                <w:szCs w:val="22"/>
              </w:rPr>
            </w:pPr>
            <w:r>
              <w:rPr>
                <w:rFonts w:asciiTheme="minorHAnsi" w:hAnsiTheme="minorHAnsi" w:cstheme="minorHAnsi"/>
                <w:b/>
                <w:bCs/>
                <w:iCs/>
                <w:sz w:val="22"/>
                <w:szCs w:val="22"/>
              </w:rPr>
              <w:t>Type</w:t>
            </w:r>
          </w:p>
        </w:tc>
        <w:tc>
          <w:tcPr>
            <w:tcW w:w="4111" w:type="dxa"/>
          </w:tcPr>
          <w:p w14:paraId="5093C5BD" w14:textId="5EFE31C1"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Description</w:t>
            </w:r>
          </w:p>
        </w:tc>
        <w:tc>
          <w:tcPr>
            <w:tcW w:w="2551" w:type="dxa"/>
          </w:tcPr>
          <w:p w14:paraId="4CF8B57E" w14:textId="7B8C4DDB" w:rsidR="00EA36BD" w:rsidRPr="00D60BA4" w:rsidRDefault="00EA36BD" w:rsidP="00F26803">
            <w:pPr>
              <w:tabs>
                <w:tab w:val="left" w:pos="540"/>
              </w:tabs>
              <w:rPr>
                <w:rFonts w:asciiTheme="minorHAnsi" w:hAnsiTheme="minorHAnsi" w:cstheme="minorHAnsi"/>
                <w:b/>
                <w:bCs/>
                <w:iCs/>
                <w:sz w:val="22"/>
                <w:szCs w:val="22"/>
              </w:rPr>
            </w:pPr>
            <w:r w:rsidRPr="00D60BA4">
              <w:rPr>
                <w:rFonts w:asciiTheme="minorHAnsi" w:hAnsiTheme="minorHAnsi" w:cstheme="minorHAnsi"/>
                <w:b/>
                <w:bCs/>
                <w:iCs/>
                <w:sz w:val="22"/>
                <w:szCs w:val="22"/>
              </w:rPr>
              <w:t>Source</w:t>
            </w:r>
          </w:p>
        </w:tc>
      </w:tr>
      <w:tr w:rsidR="00EA36BD" w14:paraId="5AA0E060" w14:textId="139FC534" w:rsidTr="00EA36BD">
        <w:tc>
          <w:tcPr>
            <w:tcW w:w="982" w:type="dxa"/>
          </w:tcPr>
          <w:p w14:paraId="42DBAA24" w14:textId="074185F2"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A</w:t>
            </w:r>
          </w:p>
        </w:tc>
        <w:tc>
          <w:tcPr>
            <w:tcW w:w="2132" w:type="dxa"/>
          </w:tcPr>
          <w:p w14:paraId="001AEDBD" w14:textId="4D7367C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Date picker dialogue</w:t>
            </w:r>
          </w:p>
        </w:tc>
        <w:tc>
          <w:tcPr>
            <w:tcW w:w="4111" w:type="dxa"/>
          </w:tcPr>
          <w:p w14:paraId="2558EF40" w14:textId="01955C5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Start date of the extraction period</w:t>
            </w:r>
          </w:p>
        </w:tc>
        <w:tc>
          <w:tcPr>
            <w:tcW w:w="2551" w:type="dxa"/>
          </w:tcPr>
          <w:p w14:paraId="241F2A27" w14:textId="25217FB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Generic</w:t>
            </w:r>
          </w:p>
        </w:tc>
      </w:tr>
      <w:tr w:rsidR="00EA36BD" w14:paraId="41C80E96" w14:textId="725910CD" w:rsidTr="00EA36BD">
        <w:tc>
          <w:tcPr>
            <w:tcW w:w="982" w:type="dxa"/>
          </w:tcPr>
          <w:p w14:paraId="68CCB2AA" w14:textId="77BC3CF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w:t>
            </w:r>
          </w:p>
        </w:tc>
        <w:tc>
          <w:tcPr>
            <w:tcW w:w="2132" w:type="dxa"/>
          </w:tcPr>
          <w:p w14:paraId="0FEF2443" w14:textId="0555F677"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Date picker dialogue</w:t>
            </w:r>
          </w:p>
        </w:tc>
        <w:tc>
          <w:tcPr>
            <w:tcW w:w="4111" w:type="dxa"/>
          </w:tcPr>
          <w:p w14:paraId="0F2D83FB" w14:textId="3A0C9800"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End date of the extraction period</w:t>
            </w:r>
          </w:p>
        </w:tc>
        <w:tc>
          <w:tcPr>
            <w:tcW w:w="2551" w:type="dxa"/>
          </w:tcPr>
          <w:p w14:paraId="644EE585" w14:textId="477F5DFE"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Generic</w:t>
            </w:r>
          </w:p>
        </w:tc>
      </w:tr>
      <w:tr w:rsidR="00EA36BD" w14:paraId="2A866C0A" w14:textId="369CA4A2" w:rsidTr="00EA36BD">
        <w:tc>
          <w:tcPr>
            <w:tcW w:w="982" w:type="dxa"/>
          </w:tcPr>
          <w:p w14:paraId="32E46038" w14:textId="0B7D09A9"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w:t>
            </w:r>
          </w:p>
        </w:tc>
        <w:tc>
          <w:tcPr>
            <w:tcW w:w="2132" w:type="dxa"/>
          </w:tcPr>
          <w:p w14:paraId="7E4C0202" w14:textId="4AFF89B4"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Numeric dropdown</w:t>
            </w:r>
          </w:p>
        </w:tc>
        <w:tc>
          <w:tcPr>
            <w:tcW w:w="4111" w:type="dxa"/>
          </w:tcPr>
          <w:p w14:paraId="50B3FCE8" w14:textId="51E3E34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The number of production columns</w:t>
            </w:r>
          </w:p>
        </w:tc>
        <w:tc>
          <w:tcPr>
            <w:tcW w:w="2551" w:type="dxa"/>
          </w:tcPr>
          <w:p w14:paraId="44F5F35F" w14:textId="5445DA6F"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Numeric values 1-15</w:t>
            </w:r>
          </w:p>
        </w:tc>
      </w:tr>
      <w:tr w:rsidR="00EA36BD" w14:paraId="42FAB680" w14:textId="3A28B44B" w:rsidTr="00EA36BD">
        <w:tc>
          <w:tcPr>
            <w:tcW w:w="982" w:type="dxa"/>
          </w:tcPr>
          <w:p w14:paraId="01EB7E06" w14:textId="56E85828"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D</w:t>
            </w:r>
          </w:p>
        </w:tc>
        <w:tc>
          <w:tcPr>
            <w:tcW w:w="2132" w:type="dxa"/>
          </w:tcPr>
          <w:p w14:paraId="424E5D1C" w14:textId="1BECF4FF" w:rsidR="00EA36BD" w:rsidRDefault="00EA36BD" w:rsidP="00F26803">
            <w:pPr>
              <w:tabs>
                <w:tab w:val="left" w:pos="540"/>
              </w:tabs>
              <w:rPr>
                <w:rFonts w:asciiTheme="minorHAnsi" w:hAnsiTheme="minorHAnsi" w:cstheme="minorHAnsi"/>
                <w:iCs/>
                <w:sz w:val="22"/>
                <w:szCs w:val="22"/>
              </w:rPr>
            </w:pPr>
            <w:r w:rsidRPr="00F363CD">
              <w:rPr>
                <w:rFonts w:asciiTheme="minorHAnsi" w:hAnsiTheme="minorHAnsi" w:cstheme="minorHAnsi"/>
                <w:iCs/>
                <w:sz w:val="22"/>
                <w:szCs w:val="22"/>
              </w:rPr>
              <w:t>Multi select dropdown</w:t>
            </w:r>
          </w:p>
        </w:tc>
        <w:tc>
          <w:tcPr>
            <w:tcW w:w="4111" w:type="dxa"/>
          </w:tcPr>
          <w:p w14:paraId="10DABD45" w14:textId="653E69E8"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The appointment books selection</w:t>
            </w:r>
          </w:p>
        </w:tc>
        <w:tc>
          <w:tcPr>
            <w:tcW w:w="2551" w:type="dxa"/>
          </w:tcPr>
          <w:p w14:paraId="5356C61A" w14:textId="730964F7" w:rsidR="00EA36BD" w:rsidRDefault="005F1E61" w:rsidP="00F26803">
            <w:pPr>
              <w:tabs>
                <w:tab w:val="left" w:pos="540"/>
              </w:tabs>
              <w:rPr>
                <w:rFonts w:asciiTheme="minorHAnsi" w:hAnsiTheme="minorHAnsi" w:cstheme="minorHAnsi"/>
                <w:iCs/>
                <w:sz w:val="22"/>
                <w:szCs w:val="22"/>
              </w:rPr>
            </w:pPr>
            <w:r w:rsidRPr="005F1E61">
              <w:rPr>
                <w:rFonts w:asciiTheme="minorHAnsi" w:hAnsiTheme="minorHAnsi" w:cstheme="minorHAnsi"/>
                <w:iCs/>
                <w:sz w:val="22"/>
                <w:szCs w:val="22"/>
              </w:rPr>
              <w:t>Please refer to section 7.2.5 for the source query</w:t>
            </w:r>
          </w:p>
        </w:tc>
      </w:tr>
      <w:tr w:rsidR="00F908B5" w14:paraId="173844C5" w14:textId="77777777" w:rsidTr="00EA36BD">
        <w:tc>
          <w:tcPr>
            <w:tcW w:w="982" w:type="dxa"/>
          </w:tcPr>
          <w:p w14:paraId="72FD6BC4" w14:textId="64B2FCDA" w:rsidR="00F908B5"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w:t>
            </w:r>
          </w:p>
        </w:tc>
        <w:tc>
          <w:tcPr>
            <w:tcW w:w="2132" w:type="dxa"/>
          </w:tcPr>
          <w:p w14:paraId="7F1C4119" w14:textId="73A6FF65" w:rsidR="00F908B5"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Text</w:t>
            </w:r>
            <w:r w:rsidR="008F5E65">
              <w:rPr>
                <w:rFonts w:asciiTheme="minorHAnsi" w:hAnsiTheme="minorHAnsi" w:cstheme="minorHAnsi"/>
                <w:iCs/>
                <w:sz w:val="22"/>
                <w:szCs w:val="22"/>
              </w:rPr>
              <w:t xml:space="preserve"> Box</w:t>
            </w:r>
          </w:p>
        </w:tc>
        <w:tc>
          <w:tcPr>
            <w:tcW w:w="4111" w:type="dxa"/>
          </w:tcPr>
          <w:p w14:paraId="79FA68DE" w14:textId="2CE72038" w:rsidR="00F908B5" w:rsidRDefault="008F5E6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Practice Name</w:t>
            </w:r>
          </w:p>
        </w:tc>
        <w:tc>
          <w:tcPr>
            <w:tcW w:w="2551" w:type="dxa"/>
          </w:tcPr>
          <w:p w14:paraId="1696188B" w14:textId="56896D67" w:rsidR="00F908B5" w:rsidRDefault="008F5E6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User enters the value</w:t>
            </w:r>
          </w:p>
        </w:tc>
      </w:tr>
      <w:tr w:rsidR="00EA36BD" w14:paraId="7F9BA0AE" w14:textId="6D16E0C3" w:rsidTr="00EA36BD">
        <w:tc>
          <w:tcPr>
            <w:tcW w:w="982" w:type="dxa"/>
          </w:tcPr>
          <w:p w14:paraId="27382B49" w14:textId="75901070"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F</w:t>
            </w:r>
          </w:p>
        </w:tc>
        <w:tc>
          <w:tcPr>
            <w:tcW w:w="2132" w:type="dxa"/>
          </w:tcPr>
          <w:p w14:paraId="30E160BE" w14:textId="2544C034"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Button</w:t>
            </w:r>
          </w:p>
        </w:tc>
        <w:tc>
          <w:tcPr>
            <w:tcW w:w="4111" w:type="dxa"/>
          </w:tcPr>
          <w:p w14:paraId="766D1D67" w14:textId="513A673B"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Extraction command</w:t>
            </w:r>
          </w:p>
        </w:tc>
        <w:tc>
          <w:tcPr>
            <w:tcW w:w="2551" w:type="dxa"/>
          </w:tcPr>
          <w:p w14:paraId="51492EF7" w14:textId="2502791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r w:rsidR="00EA36BD" w14:paraId="48312A5C" w14:textId="61B6BBFC" w:rsidTr="00EA36BD">
        <w:tc>
          <w:tcPr>
            <w:tcW w:w="982" w:type="dxa"/>
          </w:tcPr>
          <w:p w14:paraId="10702315" w14:textId="7938C49C"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G</w:t>
            </w:r>
          </w:p>
        </w:tc>
        <w:tc>
          <w:tcPr>
            <w:tcW w:w="2132" w:type="dxa"/>
          </w:tcPr>
          <w:p w14:paraId="38FE9773" w14:textId="518EF927"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Button</w:t>
            </w:r>
          </w:p>
        </w:tc>
        <w:tc>
          <w:tcPr>
            <w:tcW w:w="4111" w:type="dxa"/>
          </w:tcPr>
          <w:p w14:paraId="263A74CF" w14:textId="76C3B1FC"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Cancel/Exit</w:t>
            </w:r>
          </w:p>
        </w:tc>
        <w:tc>
          <w:tcPr>
            <w:tcW w:w="2551" w:type="dxa"/>
          </w:tcPr>
          <w:p w14:paraId="1A04E0CF" w14:textId="15827BF1"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r w:rsidR="00EA36BD" w14:paraId="11BD9A06" w14:textId="0497C16D" w:rsidTr="00EA36BD">
        <w:tc>
          <w:tcPr>
            <w:tcW w:w="982" w:type="dxa"/>
          </w:tcPr>
          <w:p w14:paraId="2132D800" w14:textId="2CFCE8F4" w:rsidR="00EA36BD" w:rsidRDefault="00F908B5"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w:t>
            </w:r>
          </w:p>
        </w:tc>
        <w:tc>
          <w:tcPr>
            <w:tcW w:w="2132" w:type="dxa"/>
          </w:tcPr>
          <w:p w14:paraId="369543E7" w14:textId="797FED33"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Logo</w:t>
            </w:r>
          </w:p>
        </w:tc>
        <w:tc>
          <w:tcPr>
            <w:tcW w:w="4111" w:type="dxa"/>
          </w:tcPr>
          <w:p w14:paraId="35FB4411" w14:textId="1FC4FA1B"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Centaur Logo</w:t>
            </w:r>
          </w:p>
        </w:tc>
        <w:tc>
          <w:tcPr>
            <w:tcW w:w="2551" w:type="dxa"/>
          </w:tcPr>
          <w:p w14:paraId="175ACED6" w14:textId="26B7FE33" w:rsidR="00EA36BD" w:rsidRDefault="00EA36BD" w:rsidP="00F26803">
            <w:pPr>
              <w:tabs>
                <w:tab w:val="left" w:pos="540"/>
              </w:tabs>
              <w:rPr>
                <w:rFonts w:asciiTheme="minorHAnsi" w:hAnsiTheme="minorHAnsi" w:cstheme="minorHAnsi"/>
                <w:iCs/>
                <w:sz w:val="22"/>
                <w:szCs w:val="22"/>
              </w:rPr>
            </w:pPr>
            <w:r>
              <w:rPr>
                <w:rFonts w:asciiTheme="minorHAnsi" w:hAnsiTheme="minorHAnsi" w:cstheme="minorHAnsi"/>
                <w:iCs/>
                <w:sz w:val="22"/>
                <w:szCs w:val="22"/>
              </w:rPr>
              <w:t>Hard coded</w:t>
            </w:r>
          </w:p>
        </w:tc>
      </w:tr>
    </w:tbl>
    <w:p w14:paraId="06A7F222" w14:textId="77777777" w:rsidR="00F26803" w:rsidRPr="00F26803" w:rsidRDefault="00F26803" w:rsidP="00F26803">
      <w:pPr>
        <w:tabs>
          <w:tab w:val="left" w:pos="540"/>
        </w:tabs>
        <w:rPr>
          <w:rFonts w:asciiTheme="minorHAnsi" w:hAnsiTheme="minorHAnsi" w:cstheme="minorHAnsi"/>
          <w:iCs/>
          <w:sz w:val="22"/>
          <w:szCs w:val="22"/>
        </w:rPr>
      </w:pPr>
    </w:p>
    <w:p w14:paraId="6DB3B67C" w14:textId="609ACDF4" w:rsidR="00D82BB1" w:rsidRDefault="00D82BB1" w:rsidP="00D82BB1">
      <w:pPr>
        <w:tabs>
          <w:tab w:val="left" w:pos="540"/>
        </w:tabs>
        <w:jc w:val="center"/>
        <w:rPr>
          <w:rFonts w:asciiTheme="minorHAnsi" w:hAnsiTheme="minorHAnsi" w:cstheme="minorHAnsi"/>
          <w:i/>
          <w:sz w:val="22"/>
          <w:szCs w:val="22"/>
        </w:rPr>
      </w:pPr>
    </w:p>
    <w:p w14:paraId="2DDBE8F3" w14:textId="3854A3CE" w:rsidR="00D82BB1" w:rsidRDefault="00D82BB1" w:rsidP="00D82BB1">
      <w:pPr>
        <w:tabs>
          <w:tab w:val="left" w:pos="540"/>
        </w:tabs>
        <w:jc w:val="center"/>
        <w:rPr>
          <w:rFonts w:asciiTheme="minorHAnsi" w:hAnsiTheme="minorHAnsi" w:cstheme="minorHAnsi"/>
          <w:i/>
          <w:sz w:val="22"/>
          <w:szCs w:val="22"/>
        </w:rPr>
      </w:pPr>
    </w:p>
    <w:p w14:paraId="221CED0E" w14:textId="50251AE2" w:rsidR="00D82BB1" w:rsidRDefault="00D82BB1" w:rsidP="00843636">
      <w:pPr>
        <w:tabs>
          <w:tab w:val="left" w:pos="540"/>
        </w:tabs>
        <w:rPr>
          <w:rFonts w:asciiTheme="minorHAnsi" w:hAnsiTheme="minorHAnsi" w:cstheme="minorHAnsi"/>
          <w:i/>
          <w:sz w:val="22"/>
          <w:szCs w:val="22"/>
        </w:rPr>
      </w:pPr>
    </w:p>
    <w:p w14:paraId="3A852406" w14:textId="5CA1954A" w:rsidR="00D82BB1" w:rsidRDefault="00D82BB1" w:rsidP="00D82BB1">
      <w:pPr>
        <w:tabs>
          <w:tab w:val="left" w:pos="540"/>
        </w:tabs>
        <w:jc w:val="center"/>
        <w:rPr>
          <w:rFonts w:asciiTheme="minorHAnsi" w:hAnsiTheme="minorHAnsi" w:cstheme="minorHAnsi"/>
          <w:i/>
          <w:sz w:val="22"/>
          <w:szCs w:val="22"/>
        </w:rPr>
      </w:pPr>
    </w:p>
    <w:p w14:paraId="3DE90D4D" w14:textId="2677A041" w:rsidR="00D82BB1" w:rsidRDefault="00D82BB1" w:rsidP="00D82BB1">
      <w:pPr>
        <w:tabs>
          <w:tab w:val="left" w:pos="540"/>
        </w:tabs>
        <w:jc w:val="center"/>
        <w:rPr>
          <w:rFonts w:asciiTheme="minorHAnsi" w:hAnsiTheme="minorHAnsi" w:cstheme="minorHAnsi"/>
          <w:i/>
          <w:sz w:val="22"/>
          <w:szCs w:val="22"/>
        </w:rPr>
      </w:pPr>
    </w:p>
    <w:p w14:paraId="564B9309" w14:textId="115BFFA8" w:rsidR="00D82BB1" w:rsidRDefault="00D82BB1" w:rsidP="00D82BB1">
      <w:pPr>
        <w:tabs>
          <w:tab w:val="left" w:pos="540"/>
        </w:tabs>
        <w:jc w:val="center"/>
        <w:rPr>
          <w:rFonts w:asciiTheme="minorHAnsi" w:hAnsiTheme="minorHAnsi" w:cstheme="minorHAnsi"/>
          <w:i/>
          <w:sz w:val="22"/>
          <w:szCs w:val="22"/>
        </w:rPr>
      </w:pPr>
    </w:p>
    <w:p w14:paraId="116B8875" w14:textId="655E9B5C" w:rsidR="00FB42DE" w:rsidRDefault="00FB42DE" w:rsidP="00D82BB1">
      <w:pPr>
        <w:tabs>
          <w:tab w:val="left" w:pos="540"/>
        </w:tabs>
        <w:jc w:val="center"/>
        <w:rPr>
          <w:rFonts w:asciiTheme="minorHAnsi" w:hAnsiTheme="minorHAnsi" w:cstheme="minorHAnsi"/>
          <w:i/>
          <w:sz w:val="22"/>
          <w:szCs w:val="22"/>
        </w:rPr>
      </w:pPr>
    </w:p>
    <w:p w14:paraId="797B14BA" w14:textId="77777777" w:rsidR="00FB42DE" w:rsidRDefault="00FB42DE" w:rsidP="00D82BB1">
      <w:pPr>
        <w:tabs>
          <w:tab w:val="left" w:pos="540"/>
        </w:tabs>
        <w:jc w:val="center"/>
        <w:rPr>
          <w:rFonts w:asciiTheme="minorHAnsi" w:hAnsiTheme="minorHAnsi" w:cstheme="minorHAnsi"/>
          <w:i/>
          <w:sz w:val="22"/>
          <w:szCs w:val="22"/>
        </w:rPr>
      </w:pPr>
    </w:p>
    <w:p w14:paraId="7E1BE311" w14:textId="1A00BD4C" w:rsidR="00D82BB1" w:rsidRDefault="00D82BB1" w:rsidP="00D82BB1">
      <w:pPr>
        <w:tabs>
          <w:tab w:val="left" w:pos="540"/>
        </w:tabs>
        <w:jc w:val="center"/>
        <w:rPr>
          <w:rFonts w:asciiTheme="minorHAnsi" w:hAnsiTheme="minorHAnsi" w:cstheme="minorHAnsi"/>
          <w:i/>
          <w:sz w:val="22"/>
          <w:szCs w:val="22"/>
        </w:rPr>
      </w:pPr>
    </w:p>
    <w:p w14:paraId="32B05766" w14:textId="77777777" w:rsidR="00446F26" w:rsidRPr="00AE660B" w:rsidRDefault="1BF83F14" w:rsidP="1BF83F14">
      <w:pPr>
        <w:pStyle w:val="StyleHeading1Arial12ptLeft"/>
        <w:rPr>
          <w:rFonts w:asciiTheme="minorHAnsi" w:hAnsiTheme="minorHAnsi" w:cstheme="minorHAnsi"/>
          <w:lang w:val="en-AU"/>
        </w:rPr>
      </w:pPr>
      <w:bookmarkStart w:id="12" w:name="_Toc181589675"/>
      <w:bookmarkStart w:id="13" w:name="_Toc81572693"/>
      <w:r w:rsidRPr="00AE660B">
        <w:rPr>
          <w:rFonts w:asciiTheme="minorHAnsi" w:hAnsiTheme="minorHAnsi" w:cstheme="minorHAnsi"/>
          <w:lang w:val="en-AU"/>
        </w:rPr>
        <w:t>import/export data descRIPTION</w:t>
      </w:r>
      <w:bookmarkEnd w:id="12"/>
      <w:bookmarkEnd w:id="13"/>
    </w:p>
    <w:p w14:paraId="32B05768" w14:textId="77777777" w:rsidR="00446F26" w:rsidRPr="00AE660B" w:rsidRDefault="00446F26">
      <w:pPr>
        <w:tabs>
          <w:tab w:val="left" w:pos="540"/>
        </w:tabs>
        <w:rPr>
          <w:rFonts w:asciiTheme="minorHAnsi" w:hAnsiTheme="minorHAnsi" w:cstheme="minorHAnsi"/>
          <w:sz w:val="22"/>
          <w:szCs w:val="22"/>
        </w:rPr>
      </w:pPr>
    </w:p>
    <w:p w14:paraId="7D2DEBA5" w14:textId="77777777" w:rsidR="000A7A03" w:rsidRPr="00615892" w:rsidRDefault="000A7A03">
      <w:pPr>
        <w:tabs>
          <w:tab w:val="left" w:pos="540"/>
        </w:tabs>
        <w:rPr>
          <w:rFonts w:asciiTheme="minorHAnsi" w:eastAsia="Times New Roman" w:hAnsiTheme="minorHAnsi" w:cstheme="minorHAnsi"/>
          <w:szCs w:val="24"/>
        </w:rPr>
      </w:pPr>
    </w:p>
    <w:p w14:paraId="145A2480" w14:textId="6D2682A3" w:rsidR="000A7A03" w:rsidRPr="00827197" w:rsidRDefault="00B94C98" w:rsidP="00827197">
      <w:pPr>
        <w:pStyle w:val="ad"/>
        <w:numPr>
          <w:ilvl w:val="0"/>
          <w:numId w:val="38"/>
        </w:numPr>
        <w:tabs>
          <w:tab w:val="left" w:pos="540"/>
        </w:tabs>
        <w:rPr>
          <w:rFonts w:asciiTheme="minorHAnsi" w:eastAsia="Times New Roman" w:hAnsiTheme="minorHAnsi" w:cstheme="minorHAnsi"/>
          <w:szCs w:val="24"/>
        </w:rPr>
      </w:pPr>
      <w:r w:rsidRPr="00827197">
        <w:rPr>
          <w:rFonts w:asciiTheme="minorHAnsi" w:eastAsia="Times New Roman" w:hAnsiTheme="minorHAnsi" w:cstheme="minorHAnsi"/>
          <w:szCs w:val="24"/>
        </w:rPr>
        <w:t>All the data captured should be output to a .csv file</w:t>
      </w:r>
      <w:r w:rsidR="00EE3F2A" w:rsidRPr="00827197">
        <w:rPr>
          <w:rFonts w:asciiTheme="minorHAnsi" w:eastAsia="Times New Roman" w:hAnsiTheme="minorHAnsi" w:cstheme="minorHAnsi"/>
          <w:szCs w:val="24"/>
        </w:rPr>
        <w:t>.</w:t>
      </w:r>
    </w:p>
    <w:p w14:paraId="17644884" w14:textId="77777777" w:rsidR="000A7A03" w:rsidRPr="00615892" w:rsidRDefault="000A7A03">
      <w:pPr>
        <w:tabs>
          <w:tab w:val="left" w:pos="540"/>
        </w:tabs>
        <w:rPr>
          <w:rFonts w:asciiTheme="minorHAnsi" w:eastAsia="Times New Roman" w:hAnsiTheme="minorHAnsi" w:cstheme="minorHAnsi"/>
          <w:szCs w:val="24"/>
        </w:rPr>
      </w:pPr>
    </w:p>
    <w:p w14:paraId="1C8BC2F4" w14:textId="321A838D" w:rsidR="00EE3F2A" w:rsidRPr="00827197" w:rsidRDefault="00EE3F2A" w:rsidP="00827197">
      <w:pPr>
        <w:pStyle w:val="ad"/>
        <w:numPr>
          <w:ilvl w:val="0"/>
          <w:numId w:val="38"/>
        </w:numPr>
        <w:tabs>
          <w:tab w:val="left" w:pos="540"/>
        </w:tabs>
        <w:rPr>
          <w:rFonts w:asciiTheme="minorHAnsi" w:hAnsiTheme="minorHAnsi" w:cstheme="minorHAnsi"/>
          <w:bCs/>
          <w:iCs/>
          <w:szCs w:val="24"/>
        </w:rPr>
      </w:pPr>
      <w:r w:rsidRPr="00827197">
        <w:rPr>
          <w:rFonts w:asciiTheme="minorHAnsi" w:hAnsiTheme="minorHAnsi" w:cstheme="minorHAnsi"/>
          <w:bCs/>
          <w:iCs/>
          <w:szCs w:val="24"/>
        </w:rPr>
        <w:t>Example naming convention – Practice_Growth_Check_</w:t>
      </w:r>
      <w:r w:rsidR="00927191" w:rsidRPr="00827197">
        <w:rPr>
          <w:rFonts w:asciiTheme="minorHAnsi" w:hAnsiTheme="minorHAnsi" w:cstheme="minorHAnsi"/>
          <w:bCs/>
          <w:iCs/>
          <w:szCs w:val="24"/>
        </w:rPr>
        <w:t>0209</w:t>
      </w:r>
      <w:r w:rsidRPr="00827197">
        <w:rPr>
          <w:rFonts w:asciiTheme="minorHAnsi" w:hAnsiTheme="minorHAnsi" w:cstheme="minorHAnsi"/>
          <w:bCs/>
          <w:iCs/>
          <w:szCs w:val="24"/>
        </w:rPr>
        <w:t>2021.csv</w:t>
      </w:r>
    </w:p>
    <w:p w14:paraId="01ACCA78" w14:textId="77777777" w:rsidR="000A7A03" w:rsidRPr="00615892" w:rsidRDefault="000A7A03">
      <w:pPr>
        <w:tabs>
          <w:tab w:val="left" w:pos="540"/>
        </w:tabs>
        <w:rPr>
          <w:rFonts w:asciiTheme="minorHAnsi" w:eastAsia="Times New Roman" w:hAnsiTheme="minorHAnsi" w:cstheme="minorHAnsi"/>
          <w:szCs w:val="24"/>
        </w:rPr>
      </w:pPr>
    </w:p>
    <w:p w14:paraId="158754BA" w14:textId="1F49F6E4" w:rsidR="005A6EC0" w:rsidRPr="00827197" w:rsidRDefault="00EE3F2A" w:rsidP="00827197">
      <w:pPr>
        <w:pStyle w:val="ad"/>
        <w:numPr>
          <w:ilvl w:val="0"/>
          <w:numId w:val="38"/>
        </w:numPr>
        <w:tabs>
          <w:tab w:val="left" w:pos="540"/>
        </w:tabs>
        <w:rPr>
          <w:rFonts w:asciiTheme="minorHAnsi" w:hAnsiTheme="minorHAnsi" w:cstheme="minorHAnsi"/>
          <w:bCs/>
          <w:iCs/>
          <w:szCs w:val="24"/>
        </w:rPr>
      </w:pPr>
      <w:r w:rsidRPr="00827197">
        <w:rPr>
          <w:rFonts w:asciiTheme="minorHAnsi" w:hAnsiTheme="minorHAnsi" w:cstheme="minorHAnsi"/>
          <w:bCs/>
          <w:iCs/>
          <w:szCs w:val="24"/>
        </w:rPr>
        <w:t>The sample format is found in the Appendix. A sample .csv file will be provided in addition to this document.</w:t>
      </w:r>
    </w:p>
    <w:p w14:paraId="02A9526E" w14:textId="4F6FFD2F" w:rsidR="0056328B" w:rsidRDefault="0056328B" w:rsidP="00E27F69">
      <w:pPr>
        <w:tabs>
          <w:tab w:val="left" w:pos="540"/>
        </w:tabs>
        <w:jc w:val="center"/>
        <w:rPr>
          <w:rFonts w:asciiTheme="minorHAnsi" w:hAnsiTheme="minorHAnsi" w:cstheme="minorHAnsi"/>
        </w:rPr>
      </w:pPr>
    </w:p>
    <w:p w14:paraId="1650DD5A" w14:textId="3748810A" w:rsidR="00D033C7" w:rsidRDefault="00D033C7" w:rsidP="00E27F69">
      <w:pPr>
        <w:tabs>
          <w:tab w:val="left" w:pos="540"/>
        </w:tabs>
        <w:jc w:val="center"/>
        <w:rPr>
          <w:rFonts w:asciiTheme="minorHAnsi" w:hAnsiTheme="minorHAnsi" w:cstheme="minorHAnsi"/>
        </w:rPr>
      </w:pPr>
    </w:p>
    <w:p w14:paraId="738B3113" w14:textId="3DE69AF1" w:rsidR="00D033C7" w:rsidRDefault="00D033C7" w:rsidP="00E27F69">
      <w:pPr>
        <w:tabs>
          <w:tab w:val="left" w:pos="540"/>
        </w:tabs>
        <w:jc w:val="center"/>
        <w:rPr>
          <w:rFonts w:asciiTheme="minorHAnsi" w:hAnsiTheme="minorHAnsi" w:cstheme="minorHAnsi"/>
        </w:rPr>
      </w:pPr>
    </w:p>
    <w:p w14:paraId="52D2DEE6" w14:textId="7EBE051A" w:rsidR="00D033C7" w:rsidRDefault="00D033C7" w:rsidP="00E27F69">
      <w:pPr>
        <w:tabs>
          <w:tab w:val="left" w:pos="540"/>
        </w:tabs>
        <w:jc w:val="center"/>
        <w:rPr>
          <w:rFonts w:asciiTheme="minorHAnsi" w:hAnsiTheme="minorHAnsi" w:cstheme="minorHAnsi"/>
        </w:rPr>
      </w:pPr>
    </w:p>
    <w:p w14:paraId="5AD6B7B2" w14:textId="7A520E3D" w:rsidR="00D033C7" w:rsidRDefault="00D033C7" w:rsidP="00E27F69">
      <w:pPr>
        <w:tabs>
          <w:tab w:val="left" w:pos="540"/>
        </w:tabs>
        <w:jc w:val="center"/>
        <w:rPr>
          <w:rFonts w:asciiTheme="minorHAnsi" w:hAnsiTheme="minorHAnsi" w:cstheme="minorHAnsi"/>
        </w:rPr>
      </w:pPr>
    </w:p>
    <w:p w14:paraId="38F92D8D" w14:textId="4A554992" w:rsidR="00D033C7" w:rsidRDefault="00D033C7" w:rsidP="00E27F69">
      <w:pPr>
        <w:tabs>
          <w:tab w:val="left" w:pos="540"/>
        </w:tabs>
        <w:jc w:val="center"/>
        <w:rPr>
          <w:rFonts w:asciiTheme="minorHAnsi" w:hAnsiTheme="minorHAnsi" w:cstheme="minorHAnsi"/>
        </w:rPr>
      </w:pPr>
    </w:p>
    <w:p w14:paraId="44F44D97" w14:textId="6B5174BE" w:rsidR="00D033C7" w:rsidRDefault="00D033C7" w:rsidP="00E27F69">
      <w:pPr>
        <w:tabs>
          <w:tab w:val="left" w:pos="540"/>
        </w:tabs>
        <w:jc w:val="center"/>
        <w:rPr>
          <w:rFonts w:asciiTheme="minorHAnsi" w:hAnsiTheme="minorHAnsi" w:cstheme="minorHAnsi"/>
        </w:rPr>
      </w:pPr>
    </w:p>
    <w:p w14:paraId="2EF88387" w14:textId="0EDA981B" w:rsidR="00D033C7" w:rsidRDefault="00D033C7" w:rsidP="00E27F69">
      <w:pPr>
        <w:tabs>
          <w:tab w:val="left" w:pos="540"/>
        </w:tabs>
        <w:jc w:val="center"/>
        <w:rPr>
          <w:rFonts w:asciiTheme="minorHAnsi" w:hAnsiTheme="minorHAnsi" w:cstheme="minorHAnsi"/>
        </w:rPr>
      </w:pPr>
    </w:p>
    <w:p w14:paraId="7309F0EA" w14:textId="5F6C282F" w:rsidR="00D033C7" w:rsidRDefault="00D033C7" w:rsidP="00E27F69">
      <w:pPr>
        <w:tabs>
          <w:tab w:val="left" w:pos="540"/>
        </w:tabs>
        <w:jc w:val="center"/>
        <w:rPr>
          <w:rFonts w:asciiTheme="minorHAnsi" w:hAnsiTheme="minorHAnsi" w:cstheme="minorHAnsi"/>
        </w:rPr>
      </w:pPr>
    </w:p>
    <w:p w14:paraId="534E718F" w14:textId="036756AA" w:rsidR="00D033C7" w:rsidRDefault="00D033C7" w:rsidP="00E27F69">
      <w:pPr>
        <w:tabs>
          <w:tab w:val="left" w:pos="540"/>
        </w:tabs>
        <w:jc w:val="center"/>
        <w:rPr>
          <w:rFonts w:asciiTheme="minorHAnsi" w:hAnsiTheme="minorHAnsi" w:cstheme="minorHAnsi"/>
        </w:rPr>
      </w:pPr>
    </w:p>
    <w:p w14:paraId="2E7477D3" w14:textId="452598BE" w:rsidR="00D033C7" w:rsidRDefault="00D033C7" w:rsidP="00E27F69">
      <w:pPr>
        <w:tabs>
          <w:tab w:val="left" w:pos="540"/>
        </w:tabs>
        <w:jc w:val="center"/>
        <w:rPr>
          <w:rFonts w:asciiTheme="minorHAnsi" w:hAnsiTheme="minorHAnsi" w:cstheme="minorHAnsi"/>
        </w:rPr>
      </w:pPr>
    </w:p>
    <w:p w14:paraId="4E61889D" w14:textId="0EC2D5D7" w:rsidR="00D033C7" w:rsidRDefault="00D033C7" w:rsidP="00E27F69">
      <w:pPr>
        <w:tabs>
          <w:tab w:val="left" w:pos="540"/>
        </w:tabs>
        <w:jc w:val="center"/>
        <w:rPr>
          <w:rFonts w:asciiTheme="minorHAnsi" w:hAnsiTheme="minorHAnsi" w:cstheme="minorHAnsi"/>
        </w:rPr>
      </w:pPr>
    </w:p>
    <w:p w14:paraId="639254AC" w14:textId="7FC733D4" w:rsidR="00D033C7" w:rsidRDefault="00D033C7" w:rsidP="00E27F69">
      <w:pPr>
        <w:tabs>
          <w:tab w:val="left" w:pos="540"/>
        </w:tabs>
        <w:jc w:val="center"/>
        <w:rPr>
          <w:rFonts w:asciiTheme="minorHAnsi" w:hAnsiTheme="minorHAnsi" w:cstheme="minorHAnsi"/>
        </w:rPr>
      </w:pPr>
    </w:p>
    <w:p w14:paraId="181C5B0E" w14:textId="12DDF87D" w:rsidR="00D033C7" w:rsidRDefault="00D033C7" w:rsidP="00E27F69">
      <w:pPr>
        <w:tabs>
          <w:tab w:val="left" w:pos="540"/>
        </w:tabs>
        <w:jc w:val="center"/>
        <w:rPr>
          <w:rFonts w:asciiTheme="minorHAnsi" w:hAnsiTheme="minorHAnsi" w:cstheme="minorHAnsi"/>
        </w:rPr>
      </w:pPr>
    </w:p>
    <w:p w14:paraId="68928310" w14:textId="57BAEABB" w:rsidR="00D033C7" w:rsidRDefault="00D033C7" w:rsidP="00E27F69">
      <w:pPr>
        <w:tabs>
          <w:tab w:val="left" w:pos="540"/>
        </w:tabs>
        <w:jc w:val="center"/>
        <w:rPr>
          <w:rFonts w:asciiTheme="minorHAnsi" w:hAnsiTheme="minorHAnsi" w:cstheme="minorHAnsi"/>
        </w:rPr>
      </w:pPr>
    </w:p>
    <w:p w14:paraId="38CBF3AE" w14:textId="03503BB2" w:rsidR="00D033C7" w:rsidRDefault="00D033C7" w:rsidP="00E27F69">
      <w:pPr>
        <w:tabs>
          <w:tab w:val="left" w:pos="540"/>
        </w:tabs>
        <w:jc w:val="center"/>
        <w:rPr>
          <w:rFonts w:asciiTheme="minorHAnsi" w:hAnsiTheme="minorHAnsi" w:cstheme="minorHAnsi"/>
        </w:rPr>
      </w:pPr>
    </w:p>
    <w:p w14:paraId="380EDB34" w14:textId="2CFC34EF" w:rsidR="00D033C7" w:rsidRDefault="00D033C7" w:rsidP="00E27F69">
      <w:pPr>
        <w:tabs>
          <w:tab w:val="left" w:pos="540"/>
        </w:tabs>
        <w:jc w:val="center"/>
        <w:rPr>
          <w:rFonts w:asciiTheme="minorHAnsi" w:hAnsiTheme="minorHAnsi" w:cstheme="minorHAnsi"/>
        </w:rPr>
      </w:pPr>
    </w:p>
    <w:p w14:paraId="6287738A" w14:textId="01685040" w:rsidR="00D033C7" w:rsidRDefault="00D033C7" w:rsidP="00E27F69">
      <w:pPr>
        <w:tabs>
          <w:tab w:val="left" w:pos="540"/>
        </w:tabs>
        <w:jc w:val="center"/>
        <w:rPr>
          <w:rFonts w:asciiTheme="minorHAnsi" w:hAnsiTheme="minorHAnsi" w:cstheme="minorHAnsi"/>
        </w:rPr>
      </w:pPr>
    </w:p>
    <w:p w14:paraId="19DB55EF" w14:textId="0E7C6B86" w:rsidR="00D033C7" w:rsidRDefault="00D033C7" w:rsidP="00E27F69">
      <w:pPr>
        <w:tabs>
          <w:tab w:val="left" w:pos="540"/>
        </w:tabs>
        <w:jc w:val="center"/>
        <w:rPr>
          <w:rFonts w:asciiTheme="minorHAnsi" w:hAnsiTheme="minorHAnsi" w:cstheme="minorHAnsi"/>
        </w:rPr>
      </w:pPr>
    </w:p>
    <w:p w14:paraId="5635AD69" w14:textId="644A8067" w:rsidR="00D033C7" w:rsidRDefault="00D033C7" w:rsidP="00E27F69">
      <w:pPr>
        <w:tabs>
          <w:tab w:val="left" w:pos="540"/>
        </w:tabs>
        <w:jc w:val="center"/>
        <w:rPr>
          <w:rFonts w:asciiTheme="minorHAnsi" w:hAnsiTheme="minorHAnsi" w:cstheme="minorHAnsi"/>
        </w:rPr>
      </w:pPr>
    </w:p>
    <w:p w14:paraId="192CDD1E" w14:textId="692B7860" w:rsidR="00D033C7" w:rsidRDefault="00D033C7" w:rsidP="00E27F69">
      <w:pPr>
        <w:tabs>
          <w:tab w:val="left" w:pos="540"/>
        </w:tabs>
        <w:jc w:val="center"/>
        <w:rPr>
          <w:rFonts w:asciiTheme="minorHAnsi" w:hAnsiTheme="minorHAnsi" w:cstheme="minorHAnsi"/>
        </w:rPr>
      </w:pPr>
    </w:p>
    <w:p w14:paraId="43B5E8B8" w14:textId="34ADBFA0" w:rsidR="00D033C7" w:rsidRDefault="00D033C7" w:rsidP="00E27F69">
      <w:pPr>
        <w:tabs>
          <w:tab w:val="left" w:pos="540"/>
        </w:tabs>
        <w:jc w:val="center"/>
        <w:rPr>
          <w:rFonts w:asciiTheme="minorHAnsi" w:hAnsiTheme="minorHAnsi" w:cstheme="minorHAnsi"/>
        </w:rPr>
      </w:pPr>
    </w:p>
    <w:p w14:paraId="089D1C5E" w14:textId="0E560151" w:rsidR="00D033C7" w:rsidRDefault="00D033C7" w:rsidP="00E27F69">
      <w:pPr>
        <w:tabs>
          <w:tab w:val="left" w:pos="540"/>
        </w:tabs>
        <w:jc w:val="center"/>
        <w:rPr>
          <w:rFonts w:asciiTheme="minorHAnsi" w:hAnsiTheme="minorHAnsi" w:cstheme="minorHAnsi"/>
        </w:rPr>
      </w:pPr>
    </w:p>
    <w:p w14:paraId="147D38A0" w14:textId="22F20E72" w:rsidR="00D033C7" w:rsidRDefault="00D033C7" w:rsidP="00E27F69">
      <w:pPr>
        <w:tabs>
          <w:tab w:val="left" w:pos="540"/>
        </w:tabs>
        <w:jc w:val="center"/>
        <w:rPr>
          <w:rFonts w:asciiTheme="minorHAnsi" w:hAnsiTheme="minorHAnsi" w:cstheme="minorHAnsi"/>
        </w:rPr>
      </w:pPr>
    </w:p>
    <w:p w14:paraId="3B20E75B" w14:textId="785873E2" w:rsidR="00D033C7" w:rsidRDefault="00D033C7" w:rsidP="00E27F69">
      <w:pPr>
        <w:tabs>
          <w:tab w:val="left" w:pos="540"/>
        </w:tabs>
        <w:jc w:val="center"/>
        <w:rPr>
          <w:rFonts w:asciiTheme="minorHAnsi" w:hAnsiTheme="minorHAnsi" w:cstheme="minorHAnsi"/>
        </w:rPr>
      </w:pPr>
    </w:p>
    <w:p w14:paraId="74629F88" w14:textId="068F1D1F" w:rsidR="00D033C7" w:rsidRDefault="00D033C7" w:rsidP="00E27F69">
      <w:pPr>
        <w:tabs>
          <w:tab w:val="left" w:pos="540"/>
        </w:tabs>
        <w:jc w:val="center"/>
        <w:rPr>
          <w:rFonts w:asciiTheme="minorHAnsi" w:hAnsiTheme="minorHAnsi" w:cstheme="minorHAnsi"/>
        </w:rPr>
      </w:pPr>
    </w:p>
    <w:p w14:paraId="3B5CD35A" w14:textId="7324FA29" w:rsidR="00D033C7" w:rsidRDefault="00D033C7" w:rsidP="00E27F69">
      <w:pPr>
        <w:tabs>
          <w:tab w:val="left" w:pos="540"/>
        </w:tabs>
        <w:jc w:val="center"/>
        <w:rPr>
          <w:rFonts w:asciiTheme="minorHAnsi" w:hAnsiTheme="minorHAnsi" w:cstheme="minorHAnsi"/>
        </w:rPr>
      </w:pPr>
    </w:p>
    <w:p w14:paraId="6C9DE842" w14:textId="00E42571" w:rsidR="00D033C7" w:rsidRDefault="00D033C7" w:rsidP="00E27F69">
      <w:pPr>
        <w:tabs>
          <w:tab w:val="left" w:pos="540"/>
        </w:tabs>
        <w:jc w:val="center"/>
        <w:rPr>
          <w:rFonts w:asciiTheme="minorHAnsi" w:hAnsiTheme="minorHAnsi" w:cstheme="minorHAnsi"/>
        </w:rPr>
      </w:pPr>
    </w:p>
    <w:p w14:paraId="4B7CFE19" w14:textId="152CD8B5" w:rsidR="00D033C7" w:rsidRDefault="00D033C7" w:rsidP="00E27F69">
      <w:pPr>
        <w:tabs>
          <w:tab w:val="left" w:pos="540"/>
        </w:tabs>
        <w:jc w:val="center"/>
        <w:rPr>
          <w:rFonts w:asciiTheme="minorHAnsi" w:hAnsiTheme="minorHAnsi" w:cstheme="minorHAnsi"/>
        </w:rPr>
      </w:pPr>
    </w:p>
    <w:p w14:paraId="74824B9A" w14:textId="459B4775" w:rsidR="00D033C7" w:rsidRDefault="00D033C7" w:rsidP="00E27F69">
      <w:pPr>
        <w:tabs>
          <w:tab w:val="left" w:pos="540"/>
        </w:tabs>
        <w:jc w:val="center"/>
        <w:rPr>
          <w:rFonts w:asciiTheme="minorHAnsi" w:hAnsiTheme="minorHAnsi" w:cstheme="minorHAnsi"/>
        </w:rPr>
      </w:pPr>
    </w:p>
    <w:p w14:paraId="71113EB9" w14:textId="3DA03CA3" w:rsidR="00D033C7" w:rsidRDefault="00D033C7" w:rsidP="00E27F69">
      <w:pPr>
        <w:tabs>
          <w:tab w:val="left" w:pos="540"/>
        </w:tabs>
        <w:jc w:val="center"/>
        <w:rPr>
          <w:rFonts w:asciiTheme="minorHAnsi" w:hAnsiTheme="minorHAnsi" w:cstheme="minorHAnsi"/>
        </w:rPr>
      </w:pPr>
    </w:p>
    <w:p w14:paraId="474315C0" w14:textId="73A64D19" w:rsidR="00D033C7" w:rsidRDefault="00D033C7" w:rsidP="00E27F69">
      <w:pPr>
        <w:tabs>
          <w:tab w:val="left" w:pos="540"/>
        </w:tabs>
        <w:jc w:val="center"/>
        <w:rPr>
          <w:rFonts w:asciiTheme="minorHAnsi" w:hAnsiTheme="minorHAnsi" w:cstheme="minorHAnsi"/>
        </w:rPr>
      </w:pPr>
    </w:p>
    <w:p w14:paraId="4DE8BCEE" w14:textId="74A4D23F" w:rsidR="00D033C7" w:rsidRDefault="00D033C7" w:rsidP="00E27F69">
      <w:pPr>
        <w:tabs>
          <w:tab w:val="left" w:pos="540"/>
        </w:tabs>
        <w:jc w:val="center"/>
        <w:rPr>
          <w:rFonts w:asciiTheme="minorHAnsi" w:hAnsiTheme="minorHAnsi" w:cstheme="minorHAnsi"/>
        </w:rPr>
      </w:pPr>
    </w:p>
    <w:p w14:paraId="7222A847" w14:textId="369EB37D" w:rsidR="00D033C7" w:rsidRDefault="00D033C7" w:rsidP="00E27F69">
      <w:pPr>
        <w:tabs>
          <w:tab w:val="left" w:pos="540"/>
        </w:tabs>
        <w:jc w:val="center"/>
        <w:rPr>
          <w:rFonts w:asciiTheme="minorHAnsi" w:hAnsiTheme="minorHAnsi" w:cstheme="minorHAnsi"/>
        </w:rPr>
      </w:pPr>
    </w:p>
    <w:p w14:paraId="01589A74" w14:textId="3F2A1807" w:rsidR="00D033C7" w:rsidRDefault="00D033C7" w:rsidP="00E27F69">
      <w:pPr>
        <w:tabs>
          <w:tab w:val="left" w:pos="540"/>
        </w:tabs>
        <w:jc w:val="center"/>
        <w:rPr>
          <w:rFonts w:asciiTheme="minorHAnsi" w:hAnsiTheme="minorHAnsi" w:cstheme="minorHAnsi"/>
        </w:rPr>
      </w:pPr>
    </w:p>
    <w:p w14:paraId="4CE88DC0" w14:textId="1092CF73" w:rsidR="00D033C7" w:rsidRDefault="00D033C7" w:rsidP="00E27F69">
      <w:pPr>
        <w:tabs>
          <w:tab w:val="left" w:pos="540"/>
        </w:tabs>
        <w:jc w:val="center"/>
        <w:rPr>
          <w:rFonts w:asciiTheme="minorHAnsi" w:hAnsiTheme="minorHAnsi" w:cstheme="minorHAnsi"/>
        </w:rPr>
      </w:pPr>
    </w:p>
    <w:p w14:paraId="6B2D3A4E" w14:textId="41229FC6" w:rsidR="00D033C7" w:rsidRDefault="00D033C7" w:rsidP="00E27F69">
      <w:pPr>
        <w:tabs>
          <w:tab w:val="left" w:pos="540"/>
        </w:tabs>
        <w:jc w:val="center"/>
        <w:rPr>
          <w:rFonts w:asciiTheme="minorHAnsi" w:hAnsiTheme="minorHAnsi" w:cstheme="minorHAnsi"/>
        </w:rPr>
      </w:pPr>
    </w:p>
    <w:p w14:paraId="685835E2" w14:textId="77777777" w:rsidR="00D033C7" w:rsidRPr="00AE660B" w:rsidRDefault="00D033C7" w:rsidP="00E27F69">
      <w:pPr>
        <w:tabs>
          <w:tab w:val="left" w:pos="540"/>
        </w:tabs>
        <w:jc w:val="center"/>
        <w:rPr>
          <w:rFonts w:asciiTheme="minorHAnsi" w:hAnsiTheme="minorHAnsi" w:cstheme="minorHAnsi"/>
        </w:rPr>
      </w:pPr>
    </w:p>
    <w:p w14:paraId="32B0578E" w14:textId="05367B48" w:rsidR="00446F26" w:rsidRPr="00AE660B" w:rsidRDefault="009129AD" w:rsidP="1BF83F14">
      <w:pPr>
        <w:pStyle w:val="StyleHeading1Arial12ptLeft"/>
        <w:rPr>
          <w:rFonts w:asciiTheme="minorHAnsi" w:hAnsiTheme="minorHAnsi" w:cstheme="minorHAnsi"/>
          <w:lang w:val="en-AU"/>
        </w:rPr>
      </w:pPr>
      <w:bookmarkStart w:id="14" w:name="_Toc81572694"/>
      <w:r>
        <w:rPr>
          <w:rFonts w:asciiTheme="minorHAnsi" w:hAnsiTheme="minorHAnsi" w:cstheme="minorHAnsi"/>
          <w:lang w:val="en-AU"/>
        </w:rPr>
        <w:lastRenderedPageBreak/>
        <w:t xml:space="preserve">MIMER </w:t>
      </w:r>
      <w:r w:rsidR="00FE5FC7">
        <w:rPr>
          <w:rFonts w:asciiTheme="minorHAnsi" w:hAnsiTheme="minorHAnsi" w:cstheme="minorHAnsi"/>
          <w:lang w:val="en-AU"/>
        </w:rPr>
        <w:t>SQL SYNTAX and EXAMPLES</w:t>
      </w:r>
      <w:bookmarkEnd w:id="14"/>
    </w:p>
    <w:p w14:paraId="32B05882" w14:textId="4AAD4459" w:rsidR="007E5B0A" w:rsidRDefault="007E5B0A">
      <w:pPr>
        <w:tabs>
          <w:tab w:val="left" w:pos="540"/>
        </w:tabs>
        <w:jc w:val="both"/>
        <w:rPr>
          <w:rFonts w:asciiTheme="minorHAnsi" w:hAnsiTheme="minorHAnsi" w:cstheme="minorHAnsi"/>
          <w:sz w:val="20"/>
        </w:rPr>
      </w:pPr>
    </w:p>
    <w:p w14:paraId="3BE9E334" w14:textId="391EA5C1" w:rsidR="00F43D08" w:rsidRDefault="00A13A8F" w:rsidP="00F43D08">
      <w:pPr>
        <w:pStyle w:val="StyleStyleHeading210ptTimesNewRoman11pt"/>
      </w:pPr>
      <w:bookmarkStart w:id="15" w:name="_Toc81572695"/>
      <w:r>
        <w:t>Data</w:t>
      </w:r>
      <w:r w:rsidR="00F82D3D">
        <w:t>base C</w:t>
      </w:r>
      <w:r w:rsidR="00F43D08">
        <w:t>onnection</w:t>
      </w:r>
      <w:bookmarkEnd w:id="15"/>
    </w:p>
    <w:p w14:paraId="3B19AC0D" w14:textId="77777777" w:rsidR="00B1177B" w:rsidRDefault="00B1177B" w:rsidP="00B1177B">
      <w:pPr>
        <w:pStyle w:val="StyleStyleHeading210ptTimesNewRoman11pt"/>
        <w:numPr>
          <w:ilvl w:val="0"/>
          <w:numId w:val="0"/>
        </w:numPr>
      </w:pPr>
    </w:p>
    <w:p w14:paraId="2B9E37FE" w14:textId="2E7FED5F"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 xml:space="preserve">DSN </w:t>
      </w:r>
      <w:r w:rsidR="00B1177B" w:rsidRPr="004F382C">
        <w:rPr>
          <w:rFonts w:asciiTheme="minorHAnsi" w:hAnsiTheme="minorHAnsi" w:cstheme="minorHAnsi"/>
          <w:b/>
          <w:iCs/>
          <w:szCs w:val="24"/>
        </w:rPr>
        <w:t>Name:</w:t>
      </w:r>
      <w:r w:rsidRPr="00C11B7C">
        <w:rPr>
          <w:rFonts w:asciiTheme="minorHAnsi" w:hAnsiTheme="minorHAnsi" w:cstheme="minorHAnsi"/>
          <w:bCs/>
          <w:iCs/>
          <w:szCs w:val="24"/>
        </w:rPr>
        <w:t xml:space="preserve"> OASIS</w:t>
      </w:r>
    </w:p>
    <w:p w14:paraId="6FD6CC3C" w14:textId="77777777"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Username:</w:t>
      </w:r>
      <w:r w:rsidRPr="00C11B7C">
        <w:rPr>
          <w:rFonts w:asciiTheme="minorHAnsi" w:hAnsiTheme="minorHAnsi" w:cstheme="minorHAnsi"/>
          <w:bCs/>
          <w:iCs/>
          <w:szCs w:val="24"/>
        </w:rPr>
        <w:t xml:space="preserve"> sysadm</w:t>
      </w:r>
    </w:p>
    <w:p w14:paraId="1E660625" w14:textId="77777777" w:rsidR="007B7F85" w:rsidRPr="00C11B7C"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Password:</w:t>
      </w:r>
      <w:r w:rsidRPr="00C11B7C">
        <w:rPr>
          <w:rFonts w:asciiTheme="minorHAnsi" w:hAnsiTheme="minorHAnsi" w:cstheme="minorHAnsi"/>
          <w:bCs/>
          <w:iCs/>
          <w:szCs w:val="24"/>
        </w:rPr>
        <w:t xml:space="preserve"> 12345pass</w:t>
      </w:r>
    </w:p>
    <w:p w14:paraId="5C41D17E" w14:textId="525DBF30" w:rsidR="001E70F6" w:rsidRDefault="007B7F85" w:rsidP="00C11B7C">
      <w:pPr>
        <w:tabs>
          <w:tab w:val="left" w:pos="540"/>
        </w:tabs>
        <w:rPr>
          <w:rFonts w:asciiTheme="minorHAnsi" w:hAnsiTheme="minorHAnsi" w:cstheme="minorHAnsi"/>
          <w:bCs/>
          <w:iCs/>
          <w:szCs w:val="24"/>
        </w:rPr>
      </w:pPr>
      <w:r w:rsidRPr="004F382C">
        <w:rPr>
          <w:rFonts w:asciiTheme="minorHAnsi" w:hAnsiTheme="minorHAnsi" w:cstheme="minorHAnsi"/>
          <w:b/>
          <w:iCs/>
          <w:szCs w:val="24"/>
        </w:rPr>
        <w:t>Sample Connection String :</w:t>
      </w:r>
      <w:r w:rsidRPr="00C11B7C">
        <w:rPr>
          <w:rFonts w:asciiTheme="minorHAnsi" w:hAnsiTheme="minorHAnsi" w:cstheme="minorHAnsi"/>
          <w:bCs/>
          <w:iCs/>
          <w:szCs w:val="24"/>
        </w:rPr>
        <w:t xml:space="preserve"> DSN=oasis;UID=sysadm;PWD=12345pass</w:t>
      </w:r>
    </w:p>
    <w:p w14:paraId="717C87F9" w14:textId="51795F1B" w:rsidR="00E358F3" w:rsidRDefault="00E358F3" w:rsidP="00C11B7C">
      <w:pPr>
        <w:tabs>
          <w:tab w:val="left" w:pos="540"/>
        </w:tabs>
        <w:rPr>
          <w:rFonts w:asciiTheme="minorHAnsi" w:hAnsiTheme="minorHAnsi" w:cstheme="minorHAnsi"/>
          <w:bCs/>
          <w:iCs/>
          <w:szCs w:val="24"/>
        </w:rPr>
      </w:pPr>
    </w:p>
    <w:p w14:paraId="678A3068" w14:textId="50033B27" w:rsidR="00E358F3" w:rsidRDefault="004F686B" w:rsidP="00E358F3">
      <w:pPr>
        <w:pStyle w:val="StyleStyleHeading210ptTimesNewRoman11pt"/>
      </w:pPr>
      <w:bookmarkStart w:id="16" w:name="_Toc81572696"/>
      <w:r>
        <w:t>Temporary objects</w:t>
      </w:r>
      <w:bookmarkEnd w:id="16"/>
    </w:p>
    <w:p w14:paraId="2701182B" w14:textId="3B3D2889" w:rsidR="004F686B" w:rsidRDefault="00450167" w:rsidP="00450167">
      <w:pPr>
        <w:pStyle w:val="StyleStyleHeading210ptTimesNewRoman11pt"/>
        <w:numPr>
          <w:ilvl w:val="2"/>
          <w:numId w:val="35"/>
        </w:numPr>
      </w:pPr>
      <w:bookmarkStart w:id="17" w:name="_Toc81572697"/>
      <w:r>
        <w:t>First Invoice</w:t>
      </w:r>
      <w:bookmarkEnd w:id="17"/>
    </w:p>
    <w:p w14:paraId="38426E31" w14:textId="77777777" w:rsidR="00E358F3" w:rsidRDefault="00E358F3" w:rsidP="00C11B7C">
      <w:pPr>
        <w:tabs>
          <w:tab w:val="left" w:pos="540"/>
        </w:tabs>
        <w:rPr>
          <w:rFonts w:asciiTheme="minorHAnsi" w:hAnsiTheme="minorHAnsi" w:cstheme="minorHAnsi"/>
          <w:bCs/>
          <w:iCs/>
          <w:szCs w:val="24"/>
        </w:rPr>
      </w:pPr>
    </w:p>
    <w:p w14:paraId="63FFBC2F" w14:textId="64E3375B" w:rsidR="00DC2923" w:rsidRDefault="00DC2923" w:rsidP="00C11B7C">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358F3" w:rsidRPr="00D033C7" w14:paraId="2D1E3BCD" w14:textId="77777777" w:rsidTr="00932368">
        <w:trPr>
          <w:trHeight w:val="449"/>
          <w:jc w:val="center"/>
        </w:trPr>
        <w:tc>
          <w:tcPr>
            <w:tcW w:w="3080" w:type="dxa"/>
            <w:shd w:val="clear" w:color="auto" w:fill="auto"/>
          </w:tcPr>
          <w:p w14:paraId="216145D8" w14:textId="428411EC" w:rsidR="00E358F3" w:rsidRPr="00180197" w:rsidRDefault="004A4EC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BC12E69" w14:textId="3533394B" w:rsidR="00E358F3" w:rsidRPr="00D033C7" w:rsidRDefault="004A4EC2" w:rsidP="00643D27">
            <w:pPr>
              <w:rPr>
                <w:rFonts w:ascii="Calibri" w:eastAsia="Times New Roman" w:hAnsi="Calibri" w:cs="Calibri"/>
                <w:b/>
                <w:bCs/>
                <w:color w:val="000000"/>
                <w:sz w:val="22"/>
                <w:szCs w:val="22"/>
                <w:lang w:eastAsia="en-AU"/>
              </w:rPr>
            </w:pPr>
            <w:r w:rsidRPr="004A4EC2">
              <w:rPr>
                <w:rFonts w:ascii="Calibri" w:eastAsia="Times New Roman" w:hAnsi="Calibri" w:cs="Calibri"/>
                <w:color w:val="000000"/>
                <w:sz w:val="22"/>
                <w:szCs w:val="22"/>
                <w:lang w:eastAsia="en-AU"/>
              </w:rPr>
              <w:t>FIRST_INV</w:t>
            </w:r>
          </w:p>
        </w:tc>
      </w:tr>
      <w:tr w:rsidR="00E358F3" w:rsidRPr="00D033C7" w14:paraId="0B71EBCE" w14:textId="77777777" w:rsidTr="00932368">
        <w:trPr>
          <w:trHeight w:val="413"/>
          <w:jc w:val="center"/>
        </w:trPr>
        <w:tc>
          <w:tcPr>
            <w:tcW w:w="3080" w:type="dxa"/>
            <w:shd w:val="clear" w:color="auto" w:fill="auto"/>
          </w:tcPr>
          <w:p w14:paraId="7BE8F026" w14:textId="1B70B457" w:rsidR="00E358F3" w:rsidRPr="00D033C7" w:rsidRDefault="004A4EC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3251E95A" w14:textId="0FD49D0B" w:rsidR="00E358F3" w:rsidRPr="00D033C7" w:rsidRDefault="00235221" w:rsidP="00643D27">
            <w:pPr>
              <w:rPr>
                <w:rFonts w:ascii="Calibri" w:eastAsia="Times New Roman" w:hAnsi="Calibri" w:cs="Calibri"/>
                <w:color w:val="000000"/>
                <w:sz w:val="22"/>
                <w:szCs w:val="22"/>
                <w:lang w:eastAsia="en-AU"/>
              </w:rPr>
            </w:pPr>
            <w:r w:rsidRPr="00235221">
              <w:rPr>
                <w:rFonts w:ascii="Calibri" w:eastAsia="Times New Roman" w:hAnsi="Calibri" w:cs="Calibri"/>
                <w:color w:val="000000"/>
                <w:sz w:val="22"/>
                <w:szCs w:val="22"/>
                <w:lang w:eastAsia="en-AU"/>
              </w:rPr>
              <w:t>First Invoice Date</w:t>
            </w:r>
          </w:p>
        </w:tc>
      </w:tr>
      <w:tr w:rsidR="00E358F3" w:rsidRPr="00D033C7" w14:paraId="253B62B2" w14:textId="77777777" w:rsidTr="00932368">
        <w:trPr>
          <w:trHeight w:val="420"/>
          <w:jc w:val="center"/>
        </w:trPr>
        <w:tc>
          <w:tcPr>
            <w:tcW w:w="3080" w:type="dxa"/>
            <w:shd w:val="clear" w:color="auto" w:fill="auto"/>
          </w:tcPr>
          <w:p w14:paraId="2C6FE39A" w14:textId="367EA98C" w:rsidR="00E358F3" w:rsidRPr="00D033C7" w:rsidRDefault="0023522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5B7B5366" w14:textId="0F68D471" w:rsidR="00E358F3" w:rsidRPr="00D033C7" w:rsidRDefault="0023522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E358F3" w:rsidRPr="00D033C7" w14:paraId="497B4830" w14:textId="77777777" w:rsidTr="00932368">
        <w:trPr>
          <w:trHeight w:val="284"/>
          <w:jc w:val="center"/>
        </w:trPr>
        <w:tc>
          <w:tcPr>
            <w:tcW w:w="3080" w:type="dxa"/>
            <w:shd w:val="clear" w:color="auto" w:fill="auto"/>
          </w:tcPr>
          <w:p w14:paraId="72461D0E" w14:textId="257E9FFD" w:rsidR="00E358F3" w:rsidRPr="00D033C7" w:rsidRDefault="0023522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6D58C7D" w14:textId="3429892E" w:rsidR="00E358F3"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E358F3" w:rsidRPr="00D033C7" w14:paraId="7E74C2BB" w14:textId="77777777" w:rsidTr="00932368">
        <w:trPr>
          <w:trHeight w:val="273"/>
          <w:jc w:val="center"/>
        </w:trPr>
        <w:tc>
          <w:tcPr>
            <w:tcW w:w="3080" w:type="dxa"/>
            <w:shd w:val="clear" w:color="auto" w:fill="auto"/>
          </w:tcPr>
          <w:p w14:paraId="198D3CCC" w14:textId="70AB566B" w:rsidR="00E358F3" w:rsidRPr="00D033C7" w:rsidRDefault="006E53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5A620C0A" w14:textId="70CB55F2" w:rsidR="00E358F3" w:rsidRPr="00D033C7" w:rsidRDefault="00E154DF" w:rsidP="00643D27">
            <w:pPr>
              <w:rPr>
                <w:rFonts w:ascii="Calibri" w:eastAsia="Times New Roman" w:hAnsi="Calibri" w:cs="Calibri"/>
                <w:color w:val="000000"/>
                <w:sz w:val="22"/>
                <w:szCs w:val="22"/>
                <w:lang w:eastAsia="en-AU"/>
              </w:rPr>
            </w:pPr>
            <w:r w:rsidRPr="00E154DF">
              <w:rPr>
                <w:rFonts w:ascii="Calibri" w:eastAsia="Times New Roman" w:hAnsi="Calibri" w:cs="Calibri"/>
                <w:color w:val="000000"/>
                <w:sz w:val="22"/>
                <w:szCs w:val="22"/>
                <w:lang w:eastAsia="en-AU"/>
              </w:rPr>
              <w:t>CREATE TABLE FIRST_INV( PTNO CHARACTER(6), INV DATE)</w:t>
            </w:r>
          </w:p>
        </w:tc>
      </w:tr>
      <w:tr w:rsidR="00E358F3" w:rsidRPr="00D033C7" w14:paraId="19BB77B0" w14:textId="77777777" w:rsidTr="00E358F3">
        <w:trPr>
          <w:trHeight w:val="576"/>
          <w:jc w:val="center"/>
        </w:trPr>
        <w:tc>
          <w:tcPr>
            <w:tcW w:w="3080" w:type="dxa"/>
            <w:shd w:val="clear" w:color="auto" w:fill="auto"/>
          </w:tcPr>
          <w:p w14:paraId="605F7DBD" w14:textId="4847C43D" w:rsidR="00E358F3" w:rsidRPr="00D033C7" w:rsidRDefault="00E154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2BCA2BA" w14:textId="787AF53C" w:rsidR="00E358F3" w:rsidRPr="00D033C7" w:rsidRDefault="00E154DF" w:rsidP="00643D27">
            <w:pPr>
              <w:rPr>
                <w:rFonts w:ascii="Calibri" w:eastAsia="Times New Roman" w:hAnsi="Calibri" w:cs="Calibri"/>
                <w:color w:val="000000"/>
                <w:sz w:val="22"/>
                <w:szCs w:val="22"/>
                <w:lang w:eastAsia="en-AU"/>
              </w:rPr>
            </w:pPr>
            <w:r w:rsidRPr="00E154DF">
              <w:rPr>
                <w:rFonts w:ascii="Calibri" w:eastAsia="Times New Roman" w:hAnsi="Calibri" w:cs="Calibri"/>
                <w:color w:val="000000"/>
                <w:sz w:val="22"/>
                <w:szCs w:val="22"/>
                <w:lang w:eastAsia="en-AU"/>
              </w:rPr>
              <w:t>INSERT INTO FIRST_INV SELECT PATNUMBER , min(consultdate)  from pbarcmas where deleted &lt;&gt; -1 and transtype =1 group by patnumber;</w:t>
            </w:r>
          </w:p>
        </w:tc>
      </w:tr>
      <w:tr w:rsidR="00E358F3" w:rsidRPr="00D033C7" w14:paraId="3E609C53" w14:textId="77777777" w:rsidTr="00932368">
        <w:trPr>
          <w:trHeight w:val="445"/>
          <w:jc w:val="center"/>
        </w:trPr>
        <w:tc>
          <w:tcPr>
            <w:tcW w:w="3080" w:type="dxa"/>
            <w:shd w:val="clear" w:color="auto" w:fill="auto"/>
          </w:tcPr>
          <w:p w14:paraId="2C81DAC6" w14:textId="5920633A" w:rsidR="00E358F3" w:rsidRPr="00D033C7" w:rsidRDefault="00E154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w:t>
            </w:r>
            <w:r w:rsidR="00180197" w:rsidRPr="00180197">
              <w:rPr>
                <w:rFonts w:ascii="Calibri" w:eastAsia="Times New Roman" w:hAnsi="Calibri" w:cs="Calibri"/>
                <w:b/>
                <w:bCs/>
                <w:color w:val="000000"/>
                <w:sz w:val="22"/>
                <w:szCs w:val="22"/>
                <w:lang w:eastAsia="en-AU"/>
              </w:rPr>
              <w:t>cable)</w:t>
            </w:r>
          </w:p>
        </w:tc>
        <w:tc>
          <w:tcPr>
            <w:tcW w:w="5987" w:type="dxa"/>
            <w:shd w:val="clear" w:color="auto" w:fill="auto"/>
          </w:tcPr>
          <w:p w14:paraId="0CB2B1EE" w14:textId="322C40BA" w:rsidR="00E358F3"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358F3" w:rsidRPr="00D033C7" w14:paraId="344AFAC0" w14:textId="77777777" w:rsidTr="00932368">
        <w:trPr>
          <w:trHeight w:val="410"/>
          <w:jc w:val="center"/>
        </w:trPr>
        <w:tc>
          <w:tcPr>
            <w:tcW w:w="3080" w:type="dxa"/>
            <w:shd w:val="clear" w:color="auto" w:fill="auto"/>
          </w:tcPr>
          <w:p w14:paraId="1B5A0415" w14:textId="527DFC56" w:rsidR="00E358F3"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75B4AA1" w14:textId="0BD031B2" w:rsidR="00E358F3" w:rsidRPr="00D033C7" w:rsidRDefault="00180197" w:rsidP="00643D27">
            <w:pPr>
              <w:rPr>
                <w:rFonts w:ascii="Calibri" w:eastAsia="Times New Roman" w:hAnsi="Calibri" w:cs="Calibri"/>
                <w:color w:val="000000"/>
                <w:sz w:val="22"/>
                <w:szCs w:val="22"/>
                <w:lang w:eastAsia="en-AU"/>
              </w:rPr>
            </w:pPr>
            <w:r w:rsidRPr="00180197">
              <w:rPr>
                <w:rFonts w:ascii="Calibri" w:eastAsia="Times New Roman" w:hAnsi="Calibri" w:cs="Calibri"/>
                <w:color w:val="000000"/>
                <w:sz w:val="22"/>
                <w:szCs w:val="22"/>
                <w:lang w:eastAsia="en-AU"/>
              </w:rPr>
              <w:t>DROP TABLE FIRST_INV;</w:t>
            </w:r>
          </w:p>
        </w:tc>
      </w:tr>
    </w:tbl>
    <w:p w14:paraId="7BCF878E" w14:textId="36516A68" w:rsidR="00DC2923" w:rsidRDefault="00DC2923" w:rsidP="00C11B7C">
      <w:pPr>
        <w:tabs>
          <w:tab w:val="left" w:pos="540"/>
        </w:tabs>
        <w:rPr>
          <w:rFonts w:asciiTheme="minorHAnsi" w:hAnsiTheme="minorHAnsi" w:cstheme="minorHAnsi"/>
          <w:bCs/>
          <w:iCs/>
          <w:szCs w:val="24"/>
        </w:rPr>
      </w:pPr>
    </w:p>
    <w:p w14:paraId="144FDB1D" w14:textId="077E29E3" w:rsidR="00180197" w:rsidRDefault="00765B38" w:rsidP="00180197">
      <w:pPr>
        <w:pStyle w:val="StyleStyleHeading210ptTimesNewRoman11pt"/>
        <w:numPr>
          <w:ilvl w:val="2"/>
          <w:numId w:val="35"/>
        </w:numPr>
      </w:pPr>
      <w:bookmarkStart w:id="18" w:name="_Toc81572698"/>
      <w:r>
        <w:t>last invoice</w:t>
      </w:r>
      <w:bookmarkEnd w:id="18"/>
    </w:p>
    <w:p w14:paraId="56959C3F" w14:textId="77777777" w:rsidR="00180197" w:rsidRDefault="00180197" w:rsidP="00180197">
      <w:pPr>
        <w:tabs>
          <w:tab w:val="left" w:pos="540"/>
        </w:tabs>
        <w:rPr>
          <w:rFonts w:asciiTheme="minorHAnsi" w:hAnsiTheme="minorHAnsi" w:cstheme="minorHAnsi"/>
          <w:bCs/>
          <w:iCs/>
          <w:szCs w:val="24"/>
        </w:rPr>
      </w:pPr>
    </w:p>
    <w:p w14:paraId="449801A1" w14:textId="77777777" w:rsidR="00180197" w:rsidRDefault="00180197" w:rsidP="00180197">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80197" w:rsidRPr="00D033C7" w14:paraId="503727AE" w14:textId="77777777" w:rsidTr="00643D27">
        <w:trPr>
          <w:trHeight w:val="576"/>
          <w:jc w:val="center"/>
        </w:trPr>
        <w:tc>
          <w:tcPr>
            <w:tcW w:w="3080" w:type="dxa"/>
            <w:shd w:val="clear" w:color="auto" w:fill="auto"/>
          </w:tcPr>
          <w:p w14:paraId="16834C77" w14:textId="77777777" w:rsidR="00180197" w:rsidRPr="0018019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61935F1" w14:textId="456E21F2" w:rsidR="00180197" w:rsidRPr="00D033C7" w:rsidRDefault="007F27F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LAST</w:t>
            </w:r>
            <w:r w:rsidR="00180197" w:rsidRPr="004A4EC2">
              <w:rPr>
                <w:rFonts w:ascii="Calibri" w:eastAsia="Times New Roman" w:hAnsi="Calibri" w:cs="Calibri"/>
                <w:color w:val="000000"/>
                <w:sz w:val="22"/>
                <w:szCs w:val="22"/>
                <w:lang w:eastAsia="en-AU"/>
              </w:rPr>
              <w:t>_INV</w:t>
            </w:r>
          </w:p>
        </w:tc>
      </w:tr>
      <w:tr w:rsidR="00180197" w:rsidRPr="00D033C7" w14:paraId="5641987C" w14:textId="77777777" w:rsidTr="00932368">
        <w:trPr>
          <w:trHeight w:val="344"/>
          <w:jc w:val="center"/>
        </w:trPr>
        <w:tc>
          <w:tcPr>
            <w:tcW w:w="3080" w:type="dxa"/>
            <w:shd w:val="clear" w:color="auto" w:fill="auto"/>
          </w:tcPr>
          <w:p w14:paraId="6EFA22D6"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0D1769C6" w14:textId="2B70A755" w:rsidR="00180197" w:rsidRPr="00D033C7" w:rsidRDefault="007F27F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Las</w:t>
            </w:r>
            <w:r w:rsidR="00932368">
              <w:rPr>
                <w:rFonts w:ascii="Calibri" w:eastAsia="Times New Roman" w:hAnsi="Calibri" w:cs="Calibri"/>
                <w:color w:val="000000"/>
                <w:sz w:val="22"/>
                <w:szCs w:val="22"/>
                <w:lang w:eastAsia="en-AU"/>
              </w:rPr>
              <w:t>t</w:t>
            </w:r>
            <w:r w:rsidR="00180197" w:rsidRPr="00235221">
              <w:rPr>
                <w:rFonts w:ascii="Calibri" w:eastAsia="Times New Roman" w:hAnsi="Calibri" w:cs="Calibri"/>
                <w:color w:val="000000"/>
                <w:sz w:val="22"/>
                <w:szCs w:val="22"/>
                <w:lang w:eastAsia="en-AU"/>
              </w:rPr>
              <w:t xml:space="preserve"> Invoice Date</w:t>
            </w:r>
          </w:p>
        </w:tc>
      </w:tr>
      <w:tr w:rsidR="00180197" w:rsidRPr="00D033C7" w14:paraId="2A8207F9" w14:textId="77777777" w:rsidTr="00932368">
        <w:trPr>
          <w:trHeight w:val="323"/>
          <w:jc w:val="center"/>
        </w:trPr>
        <w:tc>
          <w:tcPr>
            <w:tcW w:w="3080" w:type="dxa"/>
            <w:shd w:val="clear" w:color="auto" w:fill="auto"/>
          </w:tcPr>
          <w:p w14:paraId="2D83B8CC"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155253B" w14:textId="77777777" w:rsidR="00180197"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180197" w:rsidRPr="00D033C7" w14:paraId="578E9FCC" w14:textId="77777777" w:rsidTr="00932368">
        <w:trPr>
          <w:trHeight w:val="459"/>
          <w:jc w:val="center"/>
        </w:trPr>
        <w:tc>
          <w:tcPr>
            <w:tcW w:w="3080" w:type="dxa"/>
            <w:shd w:val="clear" w:color="auto" w:fill="auto"/>
          </w:tcPr>
          <w:p w14:paraId="5978B67E"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6FDF437" w14:textId="5ED34CFC" w:rsidR="00180197"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180197" w:rsidRPr="00D033C7" w14:paraId="634BCADD" w14:textId="77777777" w:rsidTr="00643D27">
        <w:trPr>
          <w:trHeight w:val="576"/>
          <w:jc w:val="center"/>
        </w:trPr>
        <w:tc>
          <w:tcPr>
            <w:tcW w:w="3080" w:type="dxa"/>
            <w:shd w:val="clear" w:color="auto" w:fill="auto"/>
          </w:tcPr>
          <w:p w14:paraId="15952955"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165F5BA7" w14:textId="22D35908" w:rsidR="00180197" w:rsidRPr="00D033C7" w:rsidRDefault="00FE2AE4" w:rsidP="00643D27">
            <w:pPr>
              <w:rPr>
                <w:rFonts w:ascii="Calibri" w:eastAsia="Times New Roman" w:hAnsi="Calibri" w:cs="Calibri"/>
                <w:color w:val="000000"/>
                <w:sz w:val="22"/>
                <w:szCs w:val="22"/>
                <w:lang w:eastAsia="en-AU"/>
              </w:rPr>
            </w:pPr>
            <w:r w:rsidRPr="00FE2AE4">
              <w:rPr>
                <w:rFonts w:ascii="Calibri" w:eastAsia="Times New Roman" w:hAnsi="Calibri" w:cs="Calibri"/>
                <w:color w:val="000000"/>
                <w:sz w:val="22"/>
                <w:szCs w:val="22"/>
                <w:lang w:eastAsia="en-AU"/>
              </w:rPr>
              <w:t>CREATE TABLE LAST_INV( PTNO CHARACTER(6), LASTVISITDATE DATE) ;</w:t>
            </w:r>
          </w:p>
        </w:tc>
      </w:tr>
      <w:tr w:rsidR="00180197" w:rsidRPr="00D033C7" w14:paraId="4D2745FC" w14:textId="77777777" w:rsidTr="00643D27">
        <w:trPr>
          <w:trHeight w:val="576"/>
          <w:jc w:val="center"/>
        </w:trPr>
        <w:tc>
          <w:tcPr>
            <w:tcW w:w="3080" w:type="dxa"/>
            <w:shd w:val="clear" w:color="auto" w:fill="auto"/>
          </w:tcPr>
          <w:p w14:paraId="6DB27F23"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73C44F68" w14:textId="50F32F39" w:rsidR="00180197" w:rsidRPr="00D033C7" w:rsidRDefault="00FE2AE4" w:rsidP="00643D27">
            <w:pPr>
              <w:rPr>
                <w:rFonts w:ascii="Calibri" w:eastAsia="Times New Roman" w:hAnsi="Calibri" w:cs="Calibri"/>
                <w:color w:val="000000"/>
                <w:sz w:val="22"/>
                <w:szCs w:val="22"/>
                <w:lang w:eastAsia="en-AU"/>
              </w:rPr>
            </w:pPr>
            <w:r w:rsidRPr="00FE2AE4">
              <w:rPr>
                <w:rFonts w:ascii="Calibri" w:eastAsia="Times New Roman" w:hAnsi="Calibri" w:cs="Calibri"/>
                <w:color w:val="000000"/>
                <w:sz w:val="22"/>
                <w:szCs w:val="22"/>
                <w:lang w:eastAsia="en-AU"/>
              </w:rPr>
              <w:t>INSERT INTO LAST_INV SELECT PATNUMBER , max(consultdate)  from pbarcmas where deleted &lt;&gt; -1 and transtype =1 group by patnumber;</w:t>
            </w:r>
          </w:p>
        </w:tc>
      </w:tr>
      <w:tr w:rsidR="00180197" w:rsidRPr="00D033C7" w14:paraId="6B046A73" w14:textId="77777777" w:rsidTr="00932368">
        <w:trPr>
          <w:trHeight w:val="431"/>
          <w:jc w:val="center"/>
        </w:trPr>
        <w:tc>
          <w:tcPr>
            <w:tcW w:w="3080" w:type="dxa"/>
            <w:shd w:val="clear" w:color="auto" w:fill="auto"/>
          </w:tcPr>
          <w:p w14:paraId="76B4C277"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F953AFB" w14:textId="77777777" w:rsidR="00180197" w:rsidRPr="00D033C7" w:rsidRDefault="0018019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80197" w:rsidRPr="00D033C7" w14:paraId="6EA885BA" w14:textId="77777777" w:rsidTr="00932368">
        <w:trPr>
          <w:trHeight w:val="396"/>
          <w:jc w:val="center"/>
        </w:trPr>
        <w:tc>
          <w:tcPr>
            <w:tcW w:w="3080" w:type="dxa"/>
            <w:shd w:val="clear" w:color="auto" w:fill="auto"/>
          </w:tcPr>
          <w:p w14:paraId="2374B19E" w14:textId="77777777" w:rsidR="00180197" w:rsidRPr="00D033C7" w:rsidRDefault="0018019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4ECECD58" w14:textId="0EAC4B00" w:rsidR="00180197" w:rsidRPr="00D033C7" w:rsidRDefault="00932368" w:rsidP="00643D27">
            <w:pPr>
              <w:rPr>
                <w:rFonts w:ascii="Calibri" w:eastAsia="Times New Roman" w:hAnsi="Calibri" w:cs="Calibri"/>
                <w:color w:val="000000"/>
                <w:sz w:val="22"/>
                <w:szCs w:val="22"/>
                <w:lang w:eastAsia="en-AU"/>
              </w:rPr>
            </w:pPr>
            <w:r w:rsidRPr="00932368">
              <w:rPr>
                <w:rFonts w:ascii="Calibri" w:eastAsia="Times New Roman" w:hAnsi="Calibri" w:cs="Calibri"/>
                <w:color w:val="000000"/>
                <w:sz w:val="22"/>
                <w:szCs w:val="22"/>
                <w:lang w:eastAsia="en-AU"/>
              </w:rPr>
              <w:t>DROP TABLE LAST_INV;</w:t>
            </w:r>
          </w:p>
        </w:tc>
      </w:tr>
    </w:tbl>
    <w:p w14:paraId="6C40A24B" w14:textId="1C01C8E6" w:rsidR="00932368" w:rsidRDefault="00541DB8" w:rsidP="00932368">
      <w:pPr>
        <w:pStyle w:val="StyleStyleHeading210ptTimesNewRoman11pt"/>
        <w:numPr>
          <w:ilvl w:val="2"/>
          <w:numId w:val="35"/>
        </w:numPr>
      </w:pPr>
      <w:bookmarkStart w:id="19" w:name="_Toc81572699"/>
      <w:r>
        <w:lastRenderedPageBreak/>
        <w:t>F</w:t>
      </w:r>
      <w:r w:rsidR="00765B38">
        <w:t xml:space="preserve">uture </w:t>
      </w:r>
      <w:r>
        <w:t>A</w:t>
      </w:r>
      <w:r w:rsidR="00765B38">
        <w:t>ppointment</w:t>
      </w:r>
      <w:bookmarkEnd w:id="19"/>
    </w:p>
    <w:p w14:paraId="069F12BB" w14:textId="77777777" w:rsidR="00932368" w:rsidRDefault="00932368" w:rsidP="00932368">
      <w:pPr>
        <w:tabs>
          <w:tab w:val="left" w:pos="540"/>
        </w:tabs>
        <w:rPr>
          <w:rFonts w:asciiTheme="minorHAnsi" w:hAnsiTheme="minorHAnsi" w:cstheme="minorHAnsi"/>
          <w:bCs/>
          <w:iCs/>
          <w:szCs w:val="24"/>
        </w:rPr>
      </w:pPr>
    </w:p>
    <w:p w14:paraId="1F9E5099" w14:textId="77777777" w:rsidR="00932368" w:rsidRDefault="00932368" w:rsidP="00932368">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32368" w:rsidRPr="00D033C7" w14:paraId="58F0B856" w14:textId="77777777" w:rsidTr="00643D27">
        <w:trPr>
          <w:trHeight w:val="576"/>
          <w:jc w:val="center"/>
        </w:trPr>
        <w:tc>
          <w:tcPr>
            <w:tcW w:w="3080" w:type="dxa"/>
            <w:shd w:val="clear" w:color="auto" w:fill="auto"/>
          </w:tcPr>
          <w:p w14:paraId="1786CE0F" w14:textId="77777777" w:rsidR="00932368" w:rsidRPr="0018019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99BCC13" w14:textId="684032C4" w:rsidR="00932368" w:rsidRPr="00D033C7" w:rsidRDefault="008D5A75" w:rsidP="00643D27">
            <w:pPr>
              <w:rPr>
                <w:rFonts w:ascii="Calibri" w:eastAsia="Times New Roman" w:hAnsi="Calibri" w:cs="Calibri"/>
                <w:b/>
                <w:bCs/>
                <w:color w:val="000000"/>
                <w:sz w:val="22"/>
                <w:szCs w:val="22"/>
                <w:lang w:eastAsia="en-AU"/>
              </w:rPr>
            </w:pPr>
            <w:r w:rsidRPr="008D5A75">
              <w:rPr>
                <w:rFonts w:ascii="Calibri" w:eastAsia="Times New Roman" w:hAnsi="Calibri" w:cs="Calibri"/>
                <w:color w:val="000000"/>
                <w:sz w:val="22"/>
                <w:szCs w:val="22"/>
                <w:lang w:eastAsia="en-AU"/>
              </w:rPr>
              <w:t>FUT_APP</w:t>
            </w:r>
          </w:p>
        </w:tc>
      </w:tr>
      <w:tr w:rsidR="00932368" w:rsidRPr="00D033C7" w14:paraId="28DE08B0" w14:textId="77777777" w:rsidTr="00643D27">
        <w:trPr>
          <w:trHeight w:val="344"/>
          <w:jc w:val="center"/>
        </w:trPr>
        <w:tc>
          <w:tcPr>
            <w:tcW w:w="3080" w:type="dxa"/>
            <w:shd w:val="clear" w:color="auto" w:fill="auto"/>
          </w:tcPr>
          <w:p w14:paraId="25DCA75E"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1D0D78BF" w14:textId="6A5374DE" w:rsidR="00932368" w:rsidRPr="00D033C7" w:rsidRDefault="00A1476F" w:rsidP="00643D27">
            <w:pPr>
              <w:rPr>
                <w:rFonts w:ascii="Calibri" w:eastAsia="Times New Roman" w:hAnsi="Calibri" w:cs="Calibri"/>
                <w:color w:val="000000"/>
                <w:sz w:val="22"/>
                <w:szCs w:val="22"/>
                <w:lang w:eastAsia="en-AU"/>
              </w:rPr>
            </w:pPr>
            <w:r w:rsidRPr="00A1476F">
              <w:rPr>
                <w:rFonts w:ascii="Calibri" w:eastAsia="Times New Roman" w:hAnsi="Calibri" w:cs="Calibri"/>
                <w:color w:val="000000"/>
                <w:sz w:val="22"/>
                <w:szCs w:val="22"/>
                <w:lang w:eastAsia="en-AU"/>
              </w:rPr>
              <w:t>Future Appointment</w:t>
            </w:r>
          </w:p>
        </w:tc>
      </w:tr>
      <w:tr w:rsidR="00932368" w:rsidRPr="00D033C7" w14:paraId="12CB2A9F" w14:textId="77777777" w:rsidTr="00643D27">
        <w:trPr>
          <w:trHeight w:val="323"/>
          <w:jc w:val="center"/>
        </w:trPr>
        <w:tc>
          <w:tcPr>
            <w:tcW w:w="3080" w:type="dxa"/>
            <w:shd w:val="clear" w:color="auto" w:fill="auto"/>
          </w:tcPr>
          <w:p w14:paraId="68FFFE7C"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FD2BDE1" w14:textId="77777777" w:rsidR="00932368" w:rsidRPr="00D033C7" w:rsidRDefault="0093236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932368" w:rsidRPr="00D033C7" w14:paraId="7366454C" w14:textId="77777777" w:rsidTr="00643D27">
        <w:trPr>
          <w:trHeight w:val="459"/>
          <w:jc w:val="center"/>
        </w:trPr>
        <w:tc>
          <w:tcPr>
            <w:tcW w:w="3080" w:type="dxa"/>
            <w:shd w:val="clear" w:color="auto" w:fill="auto"/>
          </w:tcPr>
          <w:p w14:paraId="172ECCFD"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797AB45D" w14:textId="307E48B1" w:rsidR="00932368" w:rsidRPr="00D033C7" w:rsidRDefault="00B61E4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932368" w:rsidRPr="00D033C7" w14:paraId="062D6991" w14:textId="77777777" w:rsidTr="00643D27">
        <w:trPr>
          <w:trHeight w:val="576"/>
          <w:jc w:val="center"/>
        </w:trPr>
        <w:tc>
          <w:tcPr>
            <w:tcW w:w="3080" w:type="dxa"/>
            <w:shd w:val="clear" w:color="auto" w:fill="auto"/>
          </w:tcPr>
          <w:p w14:paraId="357D7C01"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A0B14E5" w14:textId="2446A2BE" w:rsidR="00932368" w:rsidRPr="00D033C7" w:rsidRDefault="008D5A75" w:rsidP="00643D27">
            <w:pPr>
              <w:rPr>
                <w:rFonts w:ascii="Calibri" w:eastAsia="Times New Roman" w:hAnsi="Calibri" w:cs="Calibri"/>
                <w:color w:val="000000"/>
                <w:sz w:val="22"/>
                <w:szCs w:val="22"/>
                <w:lang w:eastAsia="en-AU"/>
              </w:rPr>
            </w:pPr>
            <w:r w:rsidRPr="008D5A75">
              <w:rPr>
                <w:rFonts w:ascii="Calibri" w:eastAsia="Times New Roman" w:hAnsi="Calibri" w:cs="Calibri"/>
                <w:color w:val="000000"/>
                <w:sz w:val="22"/>
                <w:szCs w:val="22"/>
                <w:lang w:eastAsia="en-AU"/>
              </w:rPr>
              <w:t>CREATE TABLE FUT_APP( PTNO CHARACTER(6)) ;</w:t>
            </w:r>
          </w:p>
        </w:tc>
      </w:tr>
      <w:tr w:rsidR="00932368" w:rsidRPr="00D033C7" w14:paraId="66A3C7F4" w14:textId="77777777" w:rsidTr="00643D27">
        <w:trPr>
          <w:trHeight w:val="576"/>
          <w:jc w:val="center"/>
        </w:trPr>
        <w:tc>
          <w:tcPr>
            <w:tcW w:w="3080" w:type="dxa"/>
            <w:shd w:val="clear" w:color="auto" w:fill="auto"/>
          </w:tcPr>
          <w:p w14:paraId="17378106"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475D7023" w14:textId="46F1195B" w:rsidR="00932368" w:rsidRPr="00D033C7" w:rsidRDefault="00DB5D71" w:rsidP="00643D27">
            <w:pPr>
              <w:rPr>
                <w:rFonts w:ascii="Calibri" w:eastAsia="Times New Roman" w:hAnsi="Calibri" w:cs="Calibri"/>
                <w:color w:val="000000"/>
                <w:sz w:val="22"/>
                <w:szCs w:val="22"/>
                <w:lang w:eastAsia="en-AU"/>
              </w:rPr>
            </w:pPr>
            <w:r w:rsidRPr="00DB5D71">
              <w:rPr>
                <w:rFonts w:ascii="Calibri" w:eastAsia="Times New Roman" w:hAnsi="Calibri" w:cs="Calibri"/>
                <w:color w:val="000000"/>
                <w:sz w:val="22"/>
                <w:szCs w:val="22"/>
                <w:lang w:eastAsia="en-AU"/>
              </w:rPr>
              <w:t>INSERT INTO FUT_APP SELECT DISTINCT PATNUMBER   from PAAPPLNS where SKEY &gt; SUBSTRING(CAST(CURRENT_DATE AS CHAR(16)) FROM 6 FOR 4) || SUBSTRING(CAST(CURRENT_DATE AS CHAR(16)) FROM 11 FOR 2) || SUBSTRING(CAST(CURRENT_DATE AS CHAR(16)) FROM 14 FOR 2);</w:t>
            </w:r>
          </w:p>
        </w:tc>
      </w:tr>
      <w:tr w:rsidR="00932368" w:rsidRPr="00D033C7" w14:paraId="26B694C1" w14:textId="77777777" w:rsidTr="00643D27">
        <w:trPr>
          <w:trHeight w:val="431"/>
          <w:jc w:val="center"/>
        </w:trPr>
        <w:tc>
          <w:tcPr>
            <w:tcW w:w="3080" w:type="dxa"/>
            <w:shd w:val="clear" w:color="auto" w:fill="auto"/>
          </w:tcPr>
          <w:p w14:paraId="343AC24B"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D3C8B3D" w14:textId="77777777" w:rsidR="00932368" w:rsidRPr="00D033C7" w:rsidRDefault="0093236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32368" w:rsidRPr="00D033C7" w14:paraId="45E4FCE1" w14:textId="77777777" w:rsidTr="00643D27">
        <w:trPr>
          <w:trHeight w:val="396"/>
          <w:jc w:val="center"/>
        </w:trPr>
        <w:tc>
          <w:tcPr>
            <w:tcW w:w="3080" w:type="dxa"/>
            <w:shd w:val="clear" w:color="auto" w:fill="auto"/>
          </w:tcPr>
          <w:p w14:paraId="457571AD" w14:textId="77777777" w:rsidR="00932368" w:rsidRPr="00D033C7" w:rsidRDefault="0093236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4596D137" w14:textId="617806A8" w:rsidR="00932368" w:rsidRPr="00D033C7" w:rsidRDefault="00DB5D71" w:rsidP="00643D27">
            <w:pPr>
              <w:rPr>
                <w:rFonts w:ascii="Calibri" w:eastAsia="Times New Roman" w:hAnsi="Calibri" w:cs="Calibri"/>
                <w:color w:val="000000"/>
                <w:sz w:val="22"/>
                <w:szCs w:val="22"/>
                <w:lang w:eastAsia="en-AU"/>
              </w:rPr>
            </w:pPr>
            <w:r w:rsidRPr="00DB5D71">
              <w:rPr>
                <w:rFonts w:ascii="Calibri" w:eastAsia="Times New Roman" w:hAnsi="Calibri" w:cs="Calibri"/>
                <w:color w:val="000000"/>
                <w:sz w:val="22"/>
                <w:szCs w:val="22"/>
                <w:lang w:eastAsia="en-AU"/>
              </w:rPr>
              <w:t>DROP TABLE FUT_APP;</w:t>
            </w:r>
          </w:p>
        </w:tc>
      </w:tr>
    </w:tbl>
    <w:p w14:paraId="521F2BD4" w14:textId="77777777" w:rsidR="00180197" w:rsidRPr="00C11B7C" w:rsidRDefault="00180197" w:rsidP="00180197">
      <w:pPr>
        <w:tabs>
          <w:tab w:val="left" w:pos="540"/>
        </w:tabs>
        <w:rPr>
          <w:rFonts w:asciiTheme="minorHAnsi" w:hAnsiTheme="minorHAnsi" w:cstheme="minorHAnsi"/>
          <w:bCs/>
          <w:iCs/>
          <w:szCs w:val="24"/>
        </w:rPr>
      </w:pPr>
    </w:p>
    <w:p w14:paraId="356128F8" w14:textId="6F15DF62" w:rsidR="00DB5D71" w:rsidRDefault="00541DB8" w:rsidP="00DB5D71">
      <w:pPr>
        <w:pStyle w:val="StyleStyleHeading210ptTimesNewRoman11pt"/>
        <w:numPr>
          <w:ilvl w:val="2"/>
          <w:numId w:val="35"/>
        </w:numPr>
      </w:pPr>
      <w:bookmarkStart w:id="20" w:name="_Toc81572700"/>
      <w:r>
        <w:t>A</w:t>
      </w:r>
      <w:r w:rsidR="002C2038">
        <w:t xml:space="preserve">ppointment </w:t>
      </w:r>
      <w:r>
        <w:t>B</w:t>
      </w:r>
      <w:r w:rsidR="002C2038">
        <w:t>ooks</w:t>
      </w:r>
      <w:bookmarkEnd w:id="20"/>
    </w:p>
    <w:p w14:paraId="637BCE8E" w14:textId="77777777" w:rsidR="00DB5D71" w:rsidRDefault="00DB5D71" w:rsidP="00DB5D71">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DB5D71" w:rsidRPr="00D033C7" w14:paraId="16422772" w14:textId="77777777" w:rsidTr="00643D27">
        <w:trPr>
          <w:trHeight w:val="576"/>
          <w:jc w:val="center"/>
        </w:trPr>
        <w:tc>
          <w:tcPr>
            <w:tcW w:w="3080" w:type="dxa"/>
            <w:shd w:val="clear" w:color="auto" w:fill="auto"/>
          </w:tcPr>
          <w:p w14:paraId="1FB017A5" w14:textId="77777777" w:rsidR="00DB5D71" w:rsidRPr="0018019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187EAA9" w14:textId="17D1B672" w:rsidR="00DB5D71" w:rsidRPr="00D033C7" w:rsidRDefault="002C2038" w:rsidP="00643D27">
            <w:pPr>
              <w:rPr>
                <w:rFonts w:ascii="Calibri" w:eastAsia="Times New Roman" w:hAnsi="Calibri" w:cs="Calibri"/>
                <w:b/>
                <w:bCs/>
                <w:color w:val="000000"/>
                <w:sz w:val="22"/>
                <w:szCs w:val="22"/>
                <w:lang w:eastAsia="en-AU"/>
              </w:rPr>
            </w:pPr>
            <w:r w:rsidRPr="002C2038">
              <w:rPr>
                <w:rFonts w:ascii="Calibri" w:eastAsia="Times New Roman" w:hAnsi="Calibri" w:cs="Calibri"/>
                <w:color w:val="000000"/>
                <w:sz w:val="22"/>
                <w:szCs w:val="22"/>
                <w:lang w:eastAsia="en-AU"/>
              </w:rPr>
              <w:t>APP_BOOK</w:t>
            </w:r>
          </w:p>
        </w:tc>
      </w:tr>
      <w:tr w:rsidR="00DB5D71" w:rsidRPr="00D033C7" w14:paraId="61D272AF" w14:textId="77777777" w:rsidTr="00643D27">
        <w:trPr>
          <w:trHeight w:val="344"/>
          <w:jc w:val="center"/>
        </w:trPr>
        <w:tc>
          <w:tcPr>
            <w:tcW w:w="3080" w:type="dxa"/>
            <w:shd w:val="clear" w:color="auto" w:fill="auto"/>
          </w:tcPr>
          <w:p w14:paraId="02EFEFEC"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49D3EA5B" w14:textId="4C9C5A37" w:rsidR="00DB5D71" w:rsidRPr="00D033C7" w:rsidRDefault="00D459E5" w:rsidP="00643D27">
            <w:pPr>
              <w:rPr>
                <w:rFonts w:ascii="Calibri" w:eastAsia="Times New Roman" w:hAnsi="Calibri" w:cs="Calibri"/>
                <w:color w:val="000000"/>
                <w:sz w:val="22"/>
                <w:szCs w:val="22"/>
                <w:lang w:eastAsia="en-AU"/>
              </w:rPr>
            </w:pPr>
            <w:r w:rsidRPr="00D459E5">
              <w:rPr>
                <w:rFonts w:ascii="Calibri" w:eastAsia="Times New Roman" w:hAnsi="Calibri" w:cs="Calibri"/>
                <w:color w:val="000000"/>
                <w:sz w:val="22"/>
                <w:szCs w:val="22"/>
                <w:lang w:eastAsia="en-AU"/>
              </w:rPr>
              <w:t>Appointment Books</w:t>
            </w:r>
          </w:p>
        </w:tc>
      </w:tr>
      <w:tr w:rsidR="00DB5D71" w:rsidRPr="00D033C7" w14:paraId="36D9517A" w14:textId="77777777" w:rsidTr="00643D27">
        <w:trPr>
          <w:trHeight w:val="323"/>
          <w:jc w:val="center"/>
        </w:trPr>
        <w:tc>
          <w:tcPr>
            <w:tcW w:w="3080" w:type="dxa"/>
            <w:shd w:val="clear" w:color="auto" w:fill="auto"/>
          </w:tcPr>
          <w:p w14:paraId="61869B4F"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4010995" w14:textId="77777777" w:rsidR="00DB5D71" w:rsidRPr="00D033C7" w:rsidRDefault="00DB5D7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DB5D71" w:rsidRPr="00D033C7" w14:paraId="6A662FCE" w14:textId="77777777" w:rsidTr="00643D27">
        <w:trPr>
          <w:trHeight w:val="459"/>
          <w:jc w:val="center"/>
        </w:trPr>
        <w:tc>
          <w:tcPr>
            <w:tcW w:w="3080" w:type="dxa"/>
            <w:shd w:val="clear" w:color="auto" w:fill="auto"/>
          </w:tcPr>
          <w:p w14:paraId="4A177F93"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2860478" w14:textId="77FD7F34" w:rsidR="00DB5D71" w:rsidRPr="00D033C7" w:rsidRDefault="00D459E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DB5D71" w:rsidRPr="00D033C7" w14:paraId="2987B5DF" w14:textId="77777777" w:rsidTr="00643D27">
        <w:trPr>
          <w:trHeight w:val="576"/>
          <w:jc w:val="center"/>
        </w:trPr>
        <w:tc>
          <w:tcPr>
            <w:tcW w:w="3080" w:type="dxa"/>
            <w:shd w:val="clear" w:color="auto" w:fill="auto"/>
          </w:tcPr>
          <w:p w14:paraId="6D44E53A"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71AC86D" w14:textId="11AF3CBF" w:rsidR="00DB5D71" w:rsidRPr="00D033C7" w:rsidRDefault="00D459E5" w:rsidP="00643D27">
            <w:pPr>
              <w:rPr>
                <w:rFonts w:ascii="Calibri" w:eastAsia="Times New Roman" w:hAnsi="Calibri" w:cs="Calibri"/>
                <w:color w:val="000000"/>
                <w:sz w:val="22"/>
                <w:szCs w:val="22"/>
                <w:lang w:eastAsia="en-AU"/>
              </w:rPr>
            </w:pPr>
            <w:r w:rsidRPr="00D459E5">
              <w:rPr>
                <w:rFonts w:ascii="Calibri" w:eastAsia="Times New Roman" w:hAnsi="Calibri" w:cs="Calibri"/>
                <w:color w:val="000000"/>
                <w:sz w:val="22"/>
                <w:szCs w:val="22"/>
                <w:lang w:eastAsia="en-AU"/>
              </w:rPr>
              <w:t>CREATE TABLE APP_BOOK (BOOKNO INT, BOOKNAME CHARACTER(100),PRIMARY KEY (BOOKNO)) ;</w:t>
            </w:r>
          </w:p>
        </w:tc>
      </w:tr>
      <w:tr w:rsidR="00DB5D71" w:rsidRPr="00D033C7" w14:paraId="51E795F3" w14:textId="77777777" w:rsidTr="00643D27">
        <w:trPr>
          <w:trHeight w:val="576"/>
          <w:jc w:val="center"/>
        </w:trPr>
        <w:tc>
          <w:tcPr>
            <w:tcW w:w="3080" w:type="dxa"/>
            <w:shd w:val="clear" w:color="auto" w:fill="auto"/>
          </w:tcPr>
          <w:p w14:paraId="5658EF4C"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2CE114CC" w14:textId="21D24435" w:rsidR="00DB5D71" w:rsidRPr="00D033C7" w:rsidRDefault="00E874D4"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INSERT INTO APP_BOOK (BOOKNO,BOOKNAME) Select CAST(F1 AS INTEGER), F2 from SYTBLENT WHERE SKEY LIKE 'APPVIEWL%'  AND  SUBSTRING (SKEY FROM 10 FOR 4) = '0000' AND 'APPVIEWNE' || SUBSTRING (SKEY FROM 10 FOR 6) IN (SELECT SKEY FROM SYTBLENT) ;</w:t>
            </w:r>
          </w:p>
        </w:tc>
      </w:tr>
      <w:tr w:rsidR="00DB5D71" w:rsidRPr="00D033C7" w14:paraId="6201CCFC" w14:textId="77777777" w:rsidTr="00643D27">
        <w:trPr>
          <w:trHeight w:val="431"/>
          <w:jc w:val="center"/>
        </w:trPr>
        <w:tc>
          <w:tcPr>
            <w:tcW w:w="3080" w:type="dxa"/>
            <w:shd w:val="clear" w:color="auto" w:fill="auto"/>
          </w:tcPr>
          <w:p w14:paraId="3C705BD3"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D7F919B" w14:textId="77777777" w:rsidR="00DB5D71" w:rsidRPr="00D033C7" w:rsidRDefault="00DB5D7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DB5D71" w:rsidRPr="00D033C7" w14:paraId="22873175" w14:textId="77777777" w:rsidTr="00643D27">
        <w:trPr>
          <w:trHeight w:val="396"/>
          <w:jc w:val="center"/>
        </w:trPr>
        <w:tc>
          <w:tcPr>
            <w:tcW w:w="3080" w:type="dxa"/>
            <w:shd w:val="clear" w:color="auto" w:fill="auto"/>
          </w:tcPr>
          <w:p w14:paraId="7A21CC0A" w14:textId="77777777" w:rsidR="00DB5D71" w:rsidRPr="00D033C7" w:rsidRDefault="00DB5D71"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D9D9C6E" w14:textId="56C3B07D" w:rsidR="00DB5D71" w:rsidRPr="00D033C7" w:rsidRDefault="00E874D4"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DROP TABLE APP_BOOK;</w:t>
            </w:r>
          </w:p>
        </w:tc>
      </w:tr>
    </w:tbl>
    <w:p w14:paraId="378114F8" w14:textId="1AB7F42E" w:rsidR="00DB5D71" w:rsidRDefault="00DB5D71" w:rsidP="00DB5D71">
      <w:pPr>
        <w:tabs>
          <w:tab w:val="left" w:pos="540"/>
        </w:tabs>
        <w:rPr>
          <w:rFonts w:asciiTheme="minorHAnsi" w:hAnsiTheme="minorHAnsi" w:cstheme="minorHAnsi"/>
          <w:bCs/>
          <w:iCs/>
          <w:szCs w:val="24"/>
        </w:rPr>
      </w:pPr>
    </w:p>
    <w:p w14:paraId="1E1F39B7" w14:textId="2EF5F361" w:rsidR="00F95C85" w:rsidRDefault="00F95C85" w:rsidP="00DB5D71">
      <w:pPr>
        <w:tabs>
          <w:tab w:val="left" w:pos="540"/>
        </w:tabs>
        <w:rPr>
          <w:rFonts w:asciiTheme="minorHAnsi" w:hAnsiTheme="minorHAnsi" w:cstheme="minorHAnsi"/>
          <w:bCs/>
          <w:iCs/>
          <w:szCs w:val="24"/>
        </w:rPr>
      </w:pPr>
    </w:p>
    <w:p w14:paraId="2C86982C" w14:textId="43877D03" w:rsidR="00F95C85" w:rsidRDefault="005F1E61"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Please use this table when populating </w:t>
      </w:r>
      <w:r w:rsidR="00AD3F02">
        <w:rPr>
          <w:rFonts w:asciiTheme="minorHAnsi" w:hAnsiTheme="minorHAnsi" w:cstheme="minorHAnsi"/>
          <w:bCs/>
          <w:iCs/>
          <w:szCs w:val="24"/>
        </w:rPr>
        <w:t xml:space="preserve">the multi-select dropdown </w:t>
      </w:r>
      <w:r w:rsidR="003C55B7">
        <w:rPr>
          <w:rFonts w:asciiTheme="minorHAnsi" w:hAnsiTheme="minorHAnsi" w:cstheme="minorHAnsi"/>
          <w:bCs/>
          <w:iCs/>
          <w:szCs w:val="24"/>
        </w:rPr>
        <w:t>(D) in the user interface.</w:t>
      </w:r>
    </w:p>
    <w:p w14:paraId="3FD3A91E" w14:textId="360BB340" w:rsidR="003C55B7" w:rsidRDefault="003C55B7" w:rsidP="0026019E">
      <w:pPr>
        <w:tabs>
          <w:tab w:val="left" w:pos="540"/>
        </w:tabs>
        <w:jc w:val="both"/>
        <w:rPr>
          <w:rFonts w:asciiTheme="minorHAnsi" w:hAnsiTheme="minorHAnsi" w:cstheme="minorHAnsi"/>
          <w:bCs/>
          <w:iCs/>
          <w:szCs w:val="24"/>
        </w:rPr>
      </w:pPr>
    </w:p>
    <w:p w14:paraId="79E85F6F" w14:textId="325AB49A" w:rsidR="003C55B7" w:rsidRDefault="003C55B7"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SQL </w:t>
      </w:r>
      <w:r w:rsidR="00D25DCF">
        <w:rPr>
          <w:rFonts w:asciiTheme="minorHAnsi" w:hAnsiTheme="minorHAnsi" w:cstheme="minorHAnsi"/>
          <w:bCs/>
          <w:iCs/>
          <w:szCs w:val="24"/>
        </w:rPr>
        <w:t>Syntax:</w:t>
      </w:r>
      <w:r>
        <w:rPr>
          <w:rFonts w:asciiTheme="minorHAnsi" w:hAnsiTheme="minorHAnsi" w:cstheme="minorHAnsi"/>
          <w:bCs/>
          <w:iCs/>
          <w:szCs w:val="24"/>
        </w:rPr>
        <w:t xml:space="preserve"> SELECT </w:t>
      </w:r>
      <w:r w:rsidR="00D25DCF">
        <w:rPr>
          <w:rFonts w:asciiTheme="minorHAnsi" w:hAnsiTheme="minorHAnsi" w:cstheme="minorHAnsi"/>
          <w:bCs/>
          <w:iCs/>
          <w:szCs w:val="24"/>
        </w:rPr>
        <w:t>BOOKNO, BOOKNAME from APP_BOOK;</w:t>
      </w:r>
    </w:p>
    <w:p w14:paraId="0C4FFEB6" w14:textId="32C56229" w:rsidR="00F95C85" w:rsidRDefault="00F95C85" w:rsidP="0026019E">
      <w:pPr>
        <w:tabs>
          <w:tab w:val="left" w:pos="540"/>
        </w:tabs>
        <w:jc w:val="both"/>
        <w:rPr>
          <w:rFonts w:asciiTheme="minorHAnsi" w:hAnsiTheme="minorHAnsi" w:cstheme="minorHAnsi"/>
          <w:bCs/>
          <w:iCs/>
          <w:szCs w:val="24"/>
        </w:rPr>
      </w:pPr>
    </w:p>
    <w:p w14:paraId="59537E0F" w14:textId="0F16B6E7" w:rsidR="006534B3" w:rsidRDefault="00504F5B" w:rsidP="0026019E">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When the user </w:t>
      </w:r>
      <w:r w:rsidR="00176BCE">
        <w:rPr>
          <w:rFonts w:asciiTheme="minorHAnsi" w:hAnsiTheme="minorHAnsi" w:cstheme="minorHAnsi"/>
          <w:bCs/>
          <w:iCs/>
          <w:szCs w:val="24"/>
        </w:rPr>
        <w:t xml:space="preserve">has selected values in the </w:t>
      </w:r>
      <w:r w:rsidR="00E20305">
        <w:rPr>
          <w:rFonts w:asciiTheme="minorHAnsi" w:hAnsiTheme="minorHAnsi" w:cstheme="minorHAnsi"/>
          <w:bCs/>
          <w:iCs/>
          <w:szCs w:val="24"/>
        </w:rPr>
        <w:t xml:space="preserve">dropdown box, index the value by BOOKNO. However, please ensure to </w:t>
      </w:r>
      <w:r w:rsidR="00FE468B">
        <w:rPr>
          <w:rFonts w:asciiTheme="minorHAnsi" w:hAnsiTheme="minorHAnsi" w:cstheme="minorHAnsi"/>
          <w:bCs/>
          <w:iCs/>
          <w:szCs w:val="24"/>
        </w:rPr>
        <w:t xml:space="preserve">convert to string and </w:t>
      </w:r>
      <w:r w:rsidR="00E20305">
        <w:rPr>
          <w:rFonts w:asciiTheme="minorHAnsi" w:hAnsiTheme="minorHAnsi" w:cstheme="minorHAnsi"/>
          <w:bCs/>
          <w:iCs/>
          <w:szCs w:val="24"/>
        </w:rPr>
        <w:t xml:space="preserve">pad </w:t>
      </w:r>
      <w:r w:rsidR="00DC56B4">
        <w:rPr>
          <w:rFonts w:asciiTheme="minorHAnsi" w:hAnsiTheme="minorHAnsi" w:cstheme="minorHAnsi"/>
          <w:bCs/>
          <w:iCs/>
          <w:szCs w:val="24"/>
        </w:rPr>
        <w:t>each BOOKNO value to four digits (2 becomes “0000</w:t>
      </w:r>
      <w:r w:rsidR="00FE468B">
        <w:rPr>
          <w:rFonts w:asciiTheme="minorHAnsi" w:hAnsiTheme="minorHAnsi" w:cstheme="minorHAnsi"/>
          <w:bCs/>
          <w:iCs/>
          <w:szCs w:val="24"/>
        </w:rPr>
        <w:t>2</w:t>
      </w:r>
      <w:r w:rsidR="00DC56B4">
        <w:rPr>
          <w:rFonts w:asciiTheme="minorHAnsi" w:hAnsiTheme="minorHAnsi" w:cstheme="minorHAnsi"/>
          <w:bCs/>
          <w:iCs/>
          <w:szCs w:val="24"/>
        </w:rPr>
        <w:t>”</w:t>
      </w:r>
      <w:r w:rsidR="00FE468B">
        <w:rPr>
          <w:rFonts w:asciiTheme="minorHAnsi" w:hAnsiTheme="minorHAnsi" w:cstheme="minorHAnsi"/>
          <w:bCs/>
          <w:iCs/>
          <w:szCs w:val="24"/>
        </w:rPr>
        <w:t>,13 becomes “0013”) for use in sections 7.4.1,  7.4.2,  7.4.3, and 7.4.7.</w:t>
      </w:r>
    </w:p>
    <w:p w14:paraId="3FC6AA1F" w14:textId="2407B22B" w:rsidR="006534B3" w:rsidRDefault="00541DB8" w:rsidP="006534B3">
      <w:pPr>
        <w:pStyle w:val="StyleStyleHeading210ptTimesNewRoman11pt"/>
        <w:numPr>
          <w:ilvl w:val="2"/>
          <w:numId w:val="35"/>
        </w:numPr>
      </w:pPr>
      <w:bookmarkStart w:id="21" w:name="_Toc81572701"/>
      <w:r>
        <w:lastRenderedPageBreak/>
        <w:t>Billable Items</w:t>
      </w:r>
      <w:bookmarkEnd w:id="21"/>
    </w:p>
    <w:p w14:paraId="00BC4A13" w14:textId="77777777" w:rsidR="00505F94" w:rsidRDefault="00505F94" w:rsidP="00505F9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534B3" w:rsidRPr="00D033C7" w14:paraId="7AA8FF05" w14:textId="77777777" w:rsidTr="00643D27">
        <w:trPr>
          <w:trHeight w:val="576"/>
          <w:jc w:val="center"/>
        </w:trPr>
        <w:tc>
          <w:tcPr>
            <w:tcW w:w="3080" w:type="dxa"/>
            <w:shd w:val="clear" w:color="auto" w:fill="auto"/>
          </w:tcPr>
          <w:p w14:paraId="5E9CFA29" w14:textId="77777777" w:rsidR="006534B3" w:rsidRPr="0018019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735EBEF" w14:textId="3B97FF2C" w:rsidR="006534B3" w:rsidRPr="00D033C7" w:rsidRDefault="006534B3"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ITEMS</w:t>
            </w:r>
          </w:p>
        </w:tc>
      </w:tr>
      <w:tr w:rsidR="006534B3" w:rsidRPr="00D033C7" w14:paraId="65D0BF20" w14:textId="77777777" w:rsidTr="00643D27">
        <w:trPr>
          <w:trHeight w:val="344"/>
          <w:jc w:val="center"/>
        </w:trPr>
        <w:tc>
          <w:tcPr>
            <w:tcW w:w="3080" w:type="dxa"/>
            <w:shd w:val="clear" w:color="auto" w:fill="auto"/>
          </w:tcPr>
          <w:p w14:paraId="404C62CB"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4D76E8E0" w14:textId="0657398E" w:rsidR="006534B3" w:rsidRPr="00D033C7" w:rsidRDefault="005F6DB5" w:rsidP="00643D27">
            <w:pPr>
              <w:rPr>
                <w:rFonts w:ascii="Calibri" w:eastAsia="Times New Roman" w:hAnsi="Calibri" w:cs="Calibri"/>
                <w:color w:val="000000"/>
                <w:sz w:val="22"/>
                <w:szCs w:val="22"/>
                <w:lang w:eastAsia="en-AU"/>
              </w:rPr>
            </w:pPr>
            <w:r w:rsidRPr="005F6DB5">
              <w:rPr>
                <w:rFonts w:ascii="Calibri" w:eastAsia="Times New Roman" w:hAnsi="Calibri" w:cs="Calibri"/>
                <w:color w:val="000000"/>
                <w:sz w:val="22"/>
                <w:szCs w:val="22"/>
                <w:lang w:eastAsia="en-AU"/>
              </w:rPr>
              <w:t>Billable Items</w:t>
            </w:r>
          </w:p>
        </w:tc>
      </w:tr>
      <w:tr w:rsidR="006534B3" w:rsidRPr="00D033C7" w14:paraId="35FE83EA" w14:textId="77777777" w:rsidTr="00643D27">
        <w:trPr>
          <w:trHeight w:val="323"/>
          <w:jc w:val="center"/>
        </w:trPr>
        <w:tc>
          <w:tcPr>
            <w:tcW w:w="3080" w:type="dxa"/>
            <w:shd w:val="clear" w:color="auto" w:fill="auto"/>
          </w:tcPr>
          <w:p w14:paraId="14412218"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1C5A2AD"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6534B3" w:rsidRPr="00D033C7" w14:paraId="1047912E" w14:textId="77777777" w:rsidTr="00643D27">
        <w:trPr>
          <w:trHeight w:val="459"/>
          <w:jc w:val="center"/>
        </w:trPr>
        <w:tc>
          <w:tcPr>
            <w:tcW w:w="3080" w:type="dxa"/>
            <w:shd w:val="clear" w:color="auto" w:fill="auto"/>
          </w:tcPr>
          <w:p w14:paraId="00178346"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2113D10D"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6534B3" w:rsidRPr="00D033C7" w14:paraId="569EC639" w14:textId="77777777" w:rsidTr="00643D27">
        <w:trPr>
          <w:trHeight w:val="576"/>
          <w:jc w:val="center"/>
        </w:trPr>
        <w:tc>
          <w:tcPr>
            <w:tcW w:w="3080" w:type="dxa"/>
            <w:shd w:val="clear" w:color="auto" w:fill="auto"/>
          </w:tcPr>
          <w:p w14:paraId="24994E54"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85EC455" w14:textId="5E407776" w:rsidR="006534B3" w:rsidRPr="00D033C7" w:rsidRDefault="00613D64" w:rsidP="00643D27">
            <w:pPr>
              <w:rPr>
                <w:rFonts w:ascii="Calibri" w:eastAsia="Times New Roman" w:hAnsi="Calibri" w:cs="Calibri"/>
                <w:color w:val="000000"/>
                <w:sz w:val="22"/>
                <w:szCs w:val="22"/>
                <w:lang w:eastAsia="en-AU"/>
              </w:rPr>
            </w:pPr>
            <w:r w:rsidRPr="00613D64">
              <w:rPr>
                <w:rFonts w:ascii="Calibri" w:eastAsia="Times New Roman" w:hAnsi="Calibri" w:cs="Calibri"/>
                <w:color w:val="000000"/>
                <w:sz w:val="22"/>
                <w:szCs w:val="22"/>
                <w:lang w:eastAsia="en-AU"/>
              </w:rPr>
              <w:t>CREATE TABLE ITEMS ( ITEMCODE CHARACTER(5), DESCR CHARACTER (90)) ;</w:t>
            </w:r>
          </w:p>
        </w:tc>
      </w:tr>
      <w:tr w:rsidR="006534B3" w:rsidRPr="00D033C7" w14:paraId="056C2508" w14:textId="77777777" w:rsidTr="00643D27">
        <w:trPr>
          <w:trHeight w:val="576"/>
          <w:jc w:val="center"/>
        </w:trPr>
        <w:tc>
          <w:tcPr>
            <w:tcW w:w="3080" w:type="dxa"/>
            <w:shd w:val="clear" w:color="auto" w:fill="auto"/>
          </w:tcPr>
          <w:p w14:paraId="24274E47"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12F2BDE8" w14:textId="11BB04BD" w:rsidR="006534B3" w:rsidRPr="00D033C7" w:rsidRDefault="00613D64" w:rsidP="00643D27">
            <w:pPr>
              <w:rPr>
                <w:rFonts w:ascii="Calibri" w:eastAsia="Times New Roman" w:hAnsi="Calibri" w:cs="Calibri"/>
                <w:color w:val="000000"/>
                <w:sz w:val="22"/>
                <w:szCs w:val="22"/>
                <w:lang w:eastAsia="en-AU"/>
              </w:rPr>
            </w:pPr>
            <w:r w:rsidRPr="00613D64">
              <w:rPr>
                <w:rFonts w:ascii="Calibri" w:eastAsia="Times New Roman" w:hAnsi="Calibri" w:cs="Calibri"/>
                <w:color w:val="000000"/>
                <w:sz w:val="22"/>
                <w:szCs w:val="22"/>
                <w:lang w:eastAsia="en-AU"/>
              </w:rPr>
              <w:t>INSERT INTO ITEMS (ITEMCODE,DESCR) SELECT SUBSTRING (SKEY FROM 10 FOR 5), SUBSTRING (F1 FROM 1 FOR 90) FROM SYTBLENT WHERE SUBSTRING (SKEY FROM 1 FOR 9) = 'ITEMNUMBE';</w:t>
            </w:r>
          </w:p>
        </w:tc>
      </w:tr>
      <w:tr w:rsidR="006534B3" w:rsidRPr="00D033C7" w14:paraId="3EC54AF3" w14:textId="77777777" w:rsidTr="00643D27">
        <w:trPr>
          <w:trHeight w:val="431"/>
          <w:jc w:val="center"/>
        </w:trPr>
        <w:tc>
          <w:tcPr>
            <w:tcW w:w="3080" w:type="dxa"/>
            <w:shd w:val="clear" w:color="auto" w:fill="auto"/>
          </w:tcPr>
          <w:p w14:paraId="20D55CC7"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45512F7" w14:textId="77777777" w:rsidR="006534B3" w:rsidRPr="00D033C7" w:rsidRDefault="006534B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6534B3" w:rsidRPr="00D033C7" w14:paraId="1268A400" w14:textId="77777777" w:rsidTr="00643D27">
        <w:trPr>
          <w:trHeight w:val="396"/>
          <w:jc w:val="center"/>
        </w:trPr>
        <w:tc>
          <w:tcPr>
            <w:tcW w:w="3080" w:type="dxa"/>
            <w:shd w:val="clear" w:color="auto" w:fill="auto"/>
          </w:tcPr>
          <w:p w14:paraId="31D90F1D" w14:textId="77777777" w:rsidR="006534B3" w:rsidRPr="00D033C7" w:rsidRDefault="006534B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F25A645" w14:textId="10BBD954" w:rsidR="006534B3" w:rsidRPr="00D033C7" w:rsidRDefault="006534B3" w:rsidP="00643D27">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 xml:space="preserve">DROP TABLE </w:t>
            </w:r>
            <w:r w:rsidR="00613D64">
              <w:rPr>
                <w:rFonts w:ascii="Calibri" w:eastAsia="Times New Roman" w:hAnsi="Calibri" w:cs="Calibri"/>
                <w:color w:val="000000"/>
                <w:sz w:val="22"/>
                <w:szCs w:val="22"/>
                <w:lang w:eastAsia="en-AU"/>
              </w:rPr>
              <w:t>ITEMS</w:t>
            </w:r>
            <w:r w:rsidRPr="00E874D4">
              <w:rPr>
                <w:rFonts w:ascii="Calibri" w:eastAsia="Times New Roman" w:hAnsi="Calibri" w:cs="Calibri"/>
                <w:color w:val="000000"/>
                <w:sz w:val="22"/>
                <w:szCs w:val="22"/>
                <w:lang w:eastAsia="en-AU"/>
              </w:rPr>
              <w:t>;</w:t>
            </w:r>
          </w:p>
        </w:tc>
      </w:tr>
    </w:tbl>
    <w:p w14:paraId="5E252332" w14:textId="77777777" w:rsidR="006534B3" w:rsidRDefault="006534B3" w:rsidP="006534B3">
      <w:pPr>
        <w:pStyle w:val="StyleHeading210pt"/>
        <w:numPr>
          <w:ilvl w:val="0"/>
          <w:numId w:val="0"/>
        </w:numPr>
      </w:pPr>
    </w:p>
    <w:p w14:paraId="12DA0B9D" w14:textId="42EDEC57" w:rsidR="00613D64" w:rsidRDefault="00541DB8" w:rsidP="00613D64">
      <w:pPr>
        <w:pStyle w:val="StyleStyleHeading210ptTimesNewRoman11pt"/>
        <w:numPr>
          <w:ilvl w:val="2"/>
          <w:numId w:val="35"/>
        </w:numPr>
      </w:pPr>
      <w:bookmarkStart w:id="22" w:name="_Toc81572702"/>
      <w:r>
        <w:t>Item Analysis</w:t>
      </w:r>
      <w:bookmarkEnd w:id="22"/>
    </w:p>
    <w:p w14:paraId="07E7F49C" w14:textId="77777777" w:rsidR="00505F94" w:rsidRDefault="00505F94" w:rsidP="00505F9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13D64" w:rsidRPr="00D033C7" w14:paraId="23876956" w14:textId="77777777" w:rsidTr="00643D27">
        <w:trPr>
          <w:trHeight w:val="576"/>
          <w:jc w:val="center"/>
        </w:trPr>
        <w:tc>
          <w:tcPr>
            <w:tcW w:w="3080" w:type="dxa"/>
            <w:shd w:val="clear" w:color="auto" w:fill="auto"/>
          </w:tcPr>
          <w:p w14:paraId="51FC4E57" w14:textId="77777777" w:rsidR="00613D64" w:rsidRPr="0018019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5756444F" w14:textId="43120029" w:rsidR="00613D64" w:rsidRPr="00D033C7" w:rsidRDefault="00505F94"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ITEM_ANALYSIS</w:t>
            </w:r>
          </w:p>
        </w:tc>
      </w:tr>
      <w:tr w:rsidR="00613D64" w:rsidRPr="00D033C7" w14:paraId="77300F45" w14:textId="77777777" w:rsidTr="00643D27">
        <w:trPr>
          <w:trHeight w:val="344"/>
          <w:jc w:val="center"/>
        </w:trPr>
        <w:tc>
          <w:tcPr>
            <w:tcW w:w="3080" w:type="dxa"/>
            <w:shd w:val="clear" w:color="auto" w:fill="auto"/>
          </w:tcPr>
          <w:p w14:paraId="1CE0CB88"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76ECD83A" w14:textId="21C163A9" w:rsidR="00613D64" w:rsidRPr="00D033C7" w:rsidRDefault="00505F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Item Analysis</w:t>
            </w:r>
          </w:p>
        </w:tc>
      </w:tr>
      <w:tr w:rsidR="00613D64" w:rsidRPr="00D033C7" w14:paraId="1EA0E37B" w14:textId="77777777" w:rsidTr="00643D27">
        <w:trPr>
          <w:trHeight w:val="323"/>
          <w:jc w:val="center"/>
        </w:trPr>
        <w:tc>
          <w:tcPr>
            <w:tcW w:w="3080" w:type="dxa"/>
            <w:shd w:val="clear" w:color="auto" w:fill="auto"/>
          </w:tcPr>
          <w:p w14:paraId="09C6C0FB"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8E61ADA" w14:textId="77777777" w:rsidR="00613D64" w:rsidRPr="00D033C7" w:rsidRDefault="00613D6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613D64" w:rsidRPr="00D033C7" w14:paraId="5BEE51DA" w14:textId="77777777" w:rsidTr="00643D27">
        <w:trPr>
          <w:trHeight w:val="459"/>
          <w:jc w:val="center"/>
        </w:trPr>
        <w:tc>
          <w:tcPr>
            <w:tcW w:w="3080" w:type="dxa"/>
            <w:shd w:val="clear" w:color="auto" w:fill="auto"/>
          </w:tcPr>
          <w:p w14:paraId="1D43A7B3"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4785327A" w14:textId="6A971EB3" w:rsidR="00613D64" w:rsidRPr="00D033C7" w:rsidRDefault="00505F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“Extract” Button Click</w:t>
            </w:r>
          </w:p>
        </w:tc>
      </w:tr>
      <w:tr w:rsidR="00613D64" w:rsidRPr="00D033C7" w14:paraId="79C78FCF" w14:textId="77777777" w:rsidTr="00643D27">
        <w:trPr>
          <w:trHeight w:val="576"/>
          <w:jc w:val="center"/>
        </w:trPr>
        <w:tc>
          <w:tcPr>
            <w:tcW w:w="3080" w:type="dxa"/>
            <w:shd w:val="clear" w:color="auto" w:fill="auto"/>
          </w:tcPr>
          <w:p w14:paraId="60C708BC"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4EA70DC1" w14:textId="671E0B1F" w:rsidR="00613D64" w:rsidRPr="00D033C7" w:rsidRDefault="0090143E" w:rsidP="00643D27">
            <w:pPr>
              <w:rPr>
                <w:rFonts w:ascii="Calibri" w:eastAsia="Times New Roman" w:hAnsi="Calibri" w:cs="Calibri"/>
                <w:color w:val="000000"/>
                <w:sz w:val="22"/>
                <w:szCs w:val="22"/>
                <w:lang w:eastAsia="en-AU"/>
              </w:rPr>
            </w:pPr>
            <w:r w:rsidRPr="0090143E">
              <w:rPr>
                <w:rFonts w:ascii="Calibri" w:eastAsia="Times New Roman" w:hAnsi="Calibri" w:cs="Calibri"/>
                <w:color w:val="000000"/>
                <w:sz w:val="22"/>
                <w:szCs w:val="22"/>
                <w:lang w:eastAsia="en-AU"/>
              </w:rPr>
              <w:t>CREATE TABLE ITEM_ANALYSIS ( ITEMCODE CHARACTER(5), USAGE BIGINT, AMOUNT BIGINT) ;</w:t>
            </w:r>
          </w:p>
        </w:tc>
      </w:tr>
      <w:tr w:rsidR="00613D64" w:rsidRPr="00D033C7" w14:paraId="0B72B3F0" w14:textId="77777777" w:rsidTr="00643D27">
        <w:trPr>
          <w:trHeight w:val="576"/>
          <w:jc w:val="center"/>
        </w:trPr>
        <w:tc>
          <w:tcPr>
            <w:tcW w:w="3080" w:type="dxa"/>
            <w:shd w:val="clear" w:color="auto" w:fill="auto"/>
          </w:tcPr>
          <w:p w14:paraId="77E4EB36"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24206FEE" w14:textId="48FA8790" w:rsidR="00613D64" w:rsidRPr="00D033C7" w:rsidRDefault="0090143E" w:rsidP="00643D27">
            <w:pPr>
              <w:rPr>
                <w:rFonts w:ascii="Calibri" w:eastAsia="Times New Roman" w:hAnsi="Calibri" w:cs="Calibri"/>
                <w:color w:val="000000"/>
                <w:sz w:val="22"/>
                <w:szCs w:val="22"/>
                <w:lang w:eastAsia="en-AU"/>
              </w:rPr>
            </w:pPr>
            <w:r w:rsidRPr="0090143E">
              <w:rPr>
                <w:rFonts w:ascii="Calibri" w:eastAsia="Times New Roman" w:hAnsi="Calibri" w:cs="Calibri"/>
                <w:color w:val="000000"/>
                <w:sz w:val="22"/>
                <w:szCs w:val="22"/>
                <w:lang w:eastAsia="en-AU"/>
              </w:rPr>
              <w:t>INSERT INTO ITEM_ANALYSIS (ITEMCODE,USAGE,AMOUNT) Select substring(itemcode from 1 for 5)  as it, sum(frequency) as tms, sum(amount) as amt from pbarcmas  where transtype = 1 and deleted &lt;&gt; -1 and entrydate   between date'" &amp; Format(</w:t>
            </w:r>
            <w:r w:rsidRPr="00F22AF5">
              <w:rPr>
                <w:rFonts w:ascii="Calibri" w:eastAsia="Times New Roman" w:hAnsi="Calibri" w:cs="Calibri"/>
                <w:b/>
                <w:bCs/>
                <w:color w:val="000000"/>
                <w:sz w:val="22"/>
                <w:szCs w:val="22"/>
                <w:lang w:eastAsia="en-AU"/>
              </w:rPr>
              <w:t>$startDate</w:t>
            </w:r>
            <w:r w:rsidRPr="0090143E">
              <w:rPr>
                <w:rFonts w:ascii="Calibri" w:eastAsia="Times New Roman" w:hAnsi="Calibri" w:cs="Calibri"/>
                <w:color w:val="000000"/>
                <w:sz w:val="22"/>
                <w:szCs w:val="22"/>
                <w:lang w:eastAsia="en-AU"/>
              </w:rPr>
              <w:t>, "YYYY-MM-DD") &amp; "'" &amp; " and date'" &amp; Format(</w:t>
            </w:r>
            <w:r w:rsidRPr="00F22AF5">
              <w:rPr>
                <w:rFonts w:ascii="Calibri" w:eastAsia="Times New Roman" w:hAnsi="Calibri" w:cs="Calibri"/>
                <w:b/>
                <w:bCs/>
                <w:color w:val="000000"/>
                <w:sz w:val="22"/>
                <w:szCs w:val="22"/>
                <w:lang w:eastAsia="en-AU"/>
              </w:rPr>
              <w:t>$endDate</w:t>
            </w:r>
            <w:r w:rsidRPr="0090143E">
              <w:rPr>
                <w:rFonts w:ascii="Calibri" w:eastAsia="Times New Roman" w:hAnsi="Calibri" w:cs="Calibri"/>
                <w:color w:val="000000"/>
                <w:sz w:val="22"/>
                <w:szCs w:val="22"/>
                <w:lang w:eastAsia="en-AU"/>
              </w:rPr>
              <w:t>, "YYYY-MM-DD") &amp; "'" &amp; " group by itemcode  ;</w:t>
            </w:r>
          </w:p>
        </w:tc>
      </w:tr>
      <w:tr w:rsidR="00613D64" w:rsidRPr="00D033C7" w14:paraId="4362B866" w14:textId="77777777" w:rsidTr="00643D27">
        <w:trPr>
          <w:trHeight w:val="431"/>
          <w:jc w:val="center"/>
        </w:trPr>
        <w:tc>
          <w:tcPr>
            <w:tcW w:w="3080" w:type="dxa"/>
            <w:shd w:val="clear" w:color="auto" w:fill="auto"/>
          </w:tcPr>
          <w:p w14:paraId="4A6DB3B0"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D9334EF" w14:textId="1689202F" w:rsidR="00613D64" w:rsidRPr="00D033C7" w:rsidRDefault="00F22AF5"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INSERT INTO ITEM_ANALYSIS (ITEMCODE,USAGE,AMOUNT) Select substring(itemcode from 1 for 5)  as it, sum(frequency) as tms, sum(amount) as amt from pbarcmas  where transtype = 1 and deleted &lt;&gt; -1 and entrydate   between DATE'2020-01-01' AND DATE'2020-12-31' group by itemcode  ;</w:t>
            </w:r>
          </w:p>
        </w:tc>
      </w:tr>
      <w:tr w:rsidR="00613D64" w:rsidRPr="00D033C7" w14:paraId="61B755DC" w14:textId="77777777" w:rsidTr="00643D27">
        <w:trPr>
          <w:trHeight w:val="396"/>
          <w:jc w:val="center"/>
        </w:trPr>
        <w:tc>
          <w:tcPr>
            <w:tcW w:w="3080" w:type="dxa"/>
            <w:shd w:val="clear" w:color="auto" w:fill="auto"/>
          </w:tcPr>
          <w:p w14:paraId="3D48F965" w14:textId="77777777" w:rsidR="00613D64" w:rsidRPr="00D033C7" w:rsidRDefault="00613D6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33947773" w14:textId="570B69B3" w:rsidR="00613D64" w:rsidRPr="00D033C7" w:rsidRDefault="00F22AF5"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DROP TABLE ITEM_ANALYSIS;</w:t>
            </w:r>
          </w:p>
        </w:tc>
      </w:tr>
    </w:tbl>
    <w:p w14:paraId="5165C604" w14:textId="77777777" w:rsidR="00613D64" w:rsidRDefault="00613D64" w:rsidP="00613D64">
      <w:pPr>
        <w:pStyle w:val="StyleHeading210pt"/>
        <w:numPr>
          <w:ilvl w:val="0"/>
          <w:numId w:val="0"/>
        </w:numPr>
      </w:pPr>
    </w:p>
    <w:p w14:paraId="0DDF04C5" w14:textId="77777777" w:rsidR="006534B3" w:rsidRDefault="006534B3" w:rsidP="00DB5D71">
      <w:pPr>
        <w:tabs>
          <w:tab w:val="left" w:pos="540"/>
        </w:tabs>
        <w:rPr>
          <w:rFonts w:asciiTheme="minorHAnsi" w:hAnsiTheme="minorHAnsi" w:cstheme="minorHAnsi"/>
          <w:bCs/>
          <w:iCs/>
          <w:szCs w:val="24"/>
        </w:rPr>
      </w:pPr>
    </w:p>
    <w:p w14:paraId="250A23D7" w14:textId="110DA2E2" w:rsidR="00F95C85" w:rsidRDefault="00F95C85" w:rsidP="00DB5D71">
      <w:pPr>
        <w:tabs>
          <w:tab w:val="left" w:pos="540"/>
        </w:tabs>
        <w:rPr>
          <w:rFonts w:asciiTheme="minorHAnsi" w:hAnsiTheme="minorHAnsi" w:cstheme="minorHAnsi"/>
          <w:bCs/>
          <w:iCs/>
          <w:szCs w:val="24"/>
        </w:rPr>
      </w:pPr>
    </w:p>
    <w:p w14:paraId="532E7F48" w14:textId="77777777" w:rsidR="00F95C85" w:rsidRPr="00C11B7C" w:rsidRDefault="00F95C85" w:rsidP="00DB5D71">
      <w:pPr>
        <w:tabs>
          <w:tab w:val="left" w:pos="540"/>
        </w:tabs>
        <w:rPr>
          <w:rFonts w:asciiTheme="minorHAnsi" w:hAnsiTheme="minorHAnsi" w:cstheme="minorHAnsi"/>
          <w:bCs/>
          <w:iCs/>
          <w:szCs w:val="24"/>
        </w:rPr>
      </w:pPr>
    </w:p>
    <w:p w14:paraId="189ADAD2" w14:textId="1DE715E4" w:rsidR="00E874D4" w:rsidRDefault="00541DB8" w:rsidP="00E874D4">
      <w:pPr>
        <w:pStyle w:val="StyleStyleHeading210ptTimesNewRoman11pt"/>
        <w:numPr>
          <w:ilvl w:val="2"/>
          <w:numId w:val="35"/>
        </w:numPr>
      </w:pPr>
      <w:bookmarkStart w:id="23" w:name="_Toc81572703"/>
      <w:r>
        <w:lastRenderedPageBreak/>
        <w:t>Churn Dates</w:t>
      </w:r>
      <w:bookmarkEnd w:id="23"/>
    </w:p>
    <w:p w14:paraId="07C96D5B" w14:textId="77777777" w:rsidR="00E874D4" w:rsidRDefault="00E874D4" w:rsidP="00E874D4">
      <w:pPr>
        <w:tabs>
          <w:tab w:val="left" w:pos="540"/>
        </w:tabs>
        <w:rPr>
          <w:rFonts w:asciiTheme="minorHAnsi" w:hAnsiTheme="minorHAnsi" w:cstheme="minorHAnsi"/>
          <w:bCs/>
          <w:iCs/>
          <w:szCs w:val="24"/>
        </w:rPr>
      </w:pPr>
    </w:p>
    <w:p w14:paraId="5574DEF9" w14:textId="77777777" w:rsidR="00E874D4" w:rsidRDefault="00E874D4" w:rsidP="00E874D4">
      <w:pPr>
        <w:tabs>
          <w:tab w:val="left" w:pos="540"/>
        </w:tabs>
        <w:rPr>
          <w:rFonts w:asciiTheme="minorHAnsi" w:hAnsiTheme="minorHAnsi" w:cstheme="minorHAnsi"/>
          <w:bCs/>
          <w:iCs/>
          <w:szCs w:val="24"/>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874D4" w:rsidRPr="00D033C7" w14:paraId="5DA2B477" w14:textId="77777777" w:rsidTr="00643D27">
        <w:trPr>
          <w:trHeight w:val="576"/>
          <w:jc w:val="center"/>
        </w:trPr>
        <w:tc>
          <w:tcPr>
            <w:tcW w:w="3080" w:type="dxa"/>
            <w:shd w:val="clear" w:color="auto" w:fill="auto"/>
          </w:tcPr>
          <w:p w14:paraId="7F9AE905" w14:textId="77777777" w:rsidR="00E874D4" w:rsidRPr="0018019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74EA5A9A" w14:textId="1A9E5713" w:rsidR="00E874D4" w:rsidRPr="00D033C7" w:rsidRDefault="00213FA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CHURN</w:t>
            </w:r>
          </w:p>
        </w:tc>
      </w:tr>
      <w:tr w:rsidR="00E874D4" w:rsidRPr="00D033C7" w14:paraId="52674461" w14:textId="77777777" w:rsidTr="00643D27">
        <w:trPr>
          <w:trHeight w:val="344"/>
          <w:jc w:val="center"/>
        </w:trPr>
        <w:tc>
          <w:tcPr>
            <w:tcW w:w="3080" w:type="dxa"/>
            <w:shd w:val="clear" w:color="auto" w:fill="auto"/>
          </w:tcPr>
          <w:p w14:paraId="45F21013" w14:textId="77777777" w:rsidR="00E874D4" w:rsidRPr="00D033C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725F7062" w14:textId="16AFC9E9" w:rsidR="00E874D4" w:rsidRPr="00D033C7" w:rsidRDefault="00213FA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Patient Churn Date</w:t>
            </w:r>
          </w:p>
        </w:tc>
      </w:tr>
      <w:tr w:rsidR="00E874D4" w:rsidRPr="00D033C7" w14:paraId="0B00CA4E" w14:textId="77777777" w:rsidTr="00643D27">
        <w:trPr>
          <w:trHeight w:val="323"/>
          <w:jc w:val="center"/>
        </w:trPr>
        <w:tc>
          <w:tcPr>
            <w:tcW w:w="3080" w:type="dxa"/>
            <w:shd w:val="clear" w:color="auto" w:fill="auto"/>
          </w:tcPr>
          <w:p w14:paraId="5EB722EA" w14:textId="77777777" w:rsidR="00E874D4" w:rsidRPr="00D033C7" w:rsidRDefault="00E874D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2C35781" w14:textId="77777777" w:rsidR="00E874D4" w:rsidRPr="00D033C7" w:rsidRDefault="00E874D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5D5581" w:rsidRPr="00D033C7" w14:paraId="74844DBC" w14:textId="77777777" w:rsidTr="00643D27">
        <w:trPr>
          <w:trHeight w:val="459"/>
          <w:jc w:val="center"/>
        </w:trPr>
        <w:tc>
          <w:tcPr>
            <w:tcW w:w="3080" w:type="dxa"/>
            <w:shd w:val="clear" w:color="auto" w:fill="auto"/>
          </w:tcPr>
          <w:p w14:paraId="385DCF07"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01DC1E55" w14:textId="5F7D0BD1"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7965745A" w14:textId="77777777" w:rsidTr="00643D27">
        <w:trPr>
          <w:trHeight w:val="576"/>
          <w:jc w:val="center"/>
        </w:trPr>
        <w:tc>
          <w:tcPr>
            <w:tcW w:w="3080" w:type="dxa"/>
            <w:shd w:val="clear" w:color="auto" w:fill="auto"/>
          </w:tcPr>
          <w:p w14:paraId="12A7219C"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30C10EE7" w14:textId="35DA599E" w:rsidR="005D5581" w:rsidRPr="00D033C7" w:rsidRDefault="005D5581" w:rsidP="005D5581">
            <w:pPr>
              <w:rPr>
                <w:rFonts w:ascii="Calibri" w:eastAsia="Times New Roman" w:hAnsi="Calibri" w:cs="Calibri"/>
                <w:color w:val="000000"/>
                <w:sz w:val="22"/>
                <w:szCs w:val="22"/>
                <w:lang w:eastAsia="en-AU"/>
              </w:rPr>
            </w:pPr>
            <w:r w:rsidRPr="00F15A7B">
              <w:rPr>
                <w:rFonts w:ascii="Calibri" w:eastAsia="Times New Roman" w:hAnsi="Calibri" w:cs="Calibri"/>
                <w:color w:val="000000"/>
                <w:sz w:val="22"/>
                <w:szCs w:val="22"/>
                <w:lang w:eastAsia="en-AU"/>
              </w:rPr>
              <w:t>CREATE TABLE CHURN( PTNO CHARACTER(6), CHURNDATE DATE) ;</w:t>
            </w:r>
          </w:p>
        </w:tc>
      </w:tr>
      <w:tr w:rsidR="005D5581" w:rsidRPr="00D033C7" w14:paraId="1CC33B86" w14:textId="77777777" w:rsidTr="00643D27">
        <w:trPr>
          <w:trHeight w:val="576"/>
          <w:jc w:val="center"/>
        </w:trPr>
        <w:tc>
          <w:tcPr>
            <w:tcW w:w="3080" w:type="dxa"/>
            <w:shd w:val="clear" w:color="auto" w:fill="auto"/>
          </w:tcPr>
          <w:p w14:paraId="442DA8F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1D0936C6" w14:textId="4B2DB0AD"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CURRENT_DATE-INTERVAL'60'MONTH  AND CURRENT_DATE-INTERVAL'48'MONTH ;</w:t>
            </w:r>
          </w:p>
          <w:p w14:paraId="32DFC5F9" w14:textId="77777777" w:rsidR="005D5581" w:rsidRPr="00E94642" w:rsidRDefault="005D5581" w:rsidP="005D5581">
            <w:pPr>
              <w:rPr>
                <w:rFonts w:ascii="Calibri" w:eastAsia="Times New Roman" w:hAnsi="Calibri" w:cs="Calibri"/>
                <w:color w:val="000000"/>
                <w:sz w:val="22"/>
                <w:szCs w:val="22"/>
                <w:lang w:eastAsia="en-AU"/>
              </w:rPr>
            </w:pPr>
          </w:p>
          <w:p w14:paraId="0586FDB6" w14:textId="4DBAB53A"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CURRENT_DATE-INTERVAL'48'MONTH  AND CURRENT_DATE-INTERVAL'36'MONTH ;</w:t>
            </w:r>
          </w:p>
          <w:p w14:paraId="0EC74EC3" w14:textId="77777777" w:rsidR="005D5581" w:rsidRPr="00E94642" w:rsidRDefault="005D5581" w:rsidP="005D5581">
            <w:pPr>
              <w:rPr>
                <w:rFonts w:ascii="Calibri" w:eastAsia="Times New Roman" w:hAnsi="Calibri" w:cs="Calibri"/>
                <w:color w:val="000000"/>
                <w:sz w:val="22"/>
                <w:szCs w:val="22"/>
                <w:lang w:eastAsia="en-AU"/>
              </w:rPr>
            </w:pPr>
          </w:p>
          <w:p w14:paraId="26BFCFF0" w14:textId="0F253668"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CURRENT_DATE-INTERVAL'36'MONTH  AND CURRENT_DATE-INTERVAL'24'MONTH ;</w:t>
            </w:r>
          </w:p>
          <w:p w14:paraId="21A4E3AA" w14:textId="77777777" w:rsidR="005D5581" w:rsidRPr="00E94642" w:rsidRDefault="005D5581" w:rsidP="005D5581">
            <w:pPr>
              <w:rPr>
                <w:rFonts w:ascii="Calibri" w:eastAsia="Times New Roman" w:hAnsi="Calibri" w:cs="Calibri"/>
                <w:color w:val="000000"/>
                <w:sz w:val="22"/>
                <w:szCs w:val="22"/>
                <w:lang w:eastAsia="en-AU"/>
              </w:rPr>
            </w:pPr>
          </w:p>
          <w:p w14:paraId="2798F318" w14:textId="4DBEA6DB" w:rsidR="005D5581"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CURRENT_DATE-INTERVAL'24'MONTH  AND CURRENT_DATE-INTERVAL'12'MONTH ;</w:t>
            </w:r>
          </w:p>
          <w:p w14:paraId="2613FEF2" w14:textId="77777777" w:rsidR="005D5581" w:rsidRPr="00E94642" w:rsidRDefault="005D5581" w:rsidP="005D5581">
            <w:pPr>
              <w:rPr>
                <w:rFonts w:ascii="Calibri" w:eastAsia="Times New Roman" w:hAnsi="Calibri" w:cs="Calibri"/>
                <w:color w:val="000000"/>
                <w:sz w:val="22"/>
                <w:szCs w:val="22"/>
                <w:lang w:eastAsia="en-AU"/>
              </w:rPr>
            </w:pPr>
          </w:p>
          <w:p w14:paraId="26B8DB56" w14:textId="31B2AF72" w:rsidR="005D5581" w:rsidRPr="00D033C7" w:rsidRDefault="005D5581" w:rsidP="005D5581">
            <w:pPr>
              <w:rPr>
                <w:rFonts w:ascii="Calibri" w:eastAsia="Times New Roman" w:hAnsi="Calibri" w:cs="Calibri"/>
                <w:color w:val="000000"/>
                <w:sz w:val="22"/>
                <w:szCs w:val="22"/>
                <w:lang w:eastAsia="en-AU"/>
              </w:rPr>
            </w:pPr>
            <w:r w:rsidRPr="00E94642">
              <w:rPr>
                <w:rFonts w:ascii="Calibri" w:eastAsia="Times New Roman" w:hAnsi="Calibri" w:cs="Calibri"/>
                <w:color w:val="000000"/>
                <w:sz w:val="22"/>
                <w:szCs w:val="22"/>
                <w:lang w:eastAsia="en-AU"/>
              </w:rPr>
              <w:t>INSERT INTO CHURN SELECT PTNO, LASTVISITDATE+INTERVAL'18'MONTH FROM LAST_INV   WHERE LASTVISITDATE BETWEEN CURRENT_DATE-INTERVAL'12'MONTH  AND CURRENT_DATE ;</w:t>
            </w:r>
          </w:p>
        </w:tc>
      </w:tr>
      <w:tr w:rsidR="005D5581" w:rsidRPr="00D033C7" w14:paraId="51DBE333" w14:textId="77777777" w:rsidTr="00643D27">
        <w:trPr>
          <w:trHeight w:val="431"/>
          <w:jc w:val="center"/>
        </w:trPr>
        <w:tc>
          <w:tcPr>
            <w:tcW w:w="3080" w:type="dxa"/>
            <w:shd w:val="clear" w:color="auto" w:fill="auto"/>
          </w:tcPr>
          <w:p w14:paraId="08CF4FE3"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4386087"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2AB5A43D" w14:textId="77777777" w:rsidTr="00643D27">
        <w:trPr>
          <w:trHeight w:val="396"/>
          <w:jc w:val="center"/>
        </w:trPr>
        <w:tc>
          <w:tcPr>
            <w:tcW w:w="3080" w:type="dxa"/>
            <w:shd w:val="clear" w:color="auto" w:fill="auto"/>
          </w:tcPr>
          <w:p w14:paraId="7BA7F24A"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5070E1F" w14:textId="2DA83380" w:rsidR="005D5581" w:rsidRPr="00D033C7" w:rsidRDefault="005D5581" w:rsidP="005D5581">
            <w:pPr>
              <w:rPr>
                <w:rFonts w:ascii="Calibri" w:eastAsia="Times New Roman" w:hAnsi="Calibri" w:cs="Calibri"/>
                <w:color w:val="000000"/>
                <w:sz w:val="22"/>
                <w:szCs w:val="22"/>
                <w:lang w:eastAsia="en-AU"/>
              </w:rPr>
            </w:pPr>
            <w:r w:rsidRPr="00E874D4">
              <w:rPr>
                <w:rFonts w:ascii="Calibri" w:eastAsia="Times New Roman" w:hAnsi="Calibri" w:cs="Calibri"/>
                <w:color w:val="000000"/>
                <w:sz w:val="22"/>
                <w:szCs w:val="22"/>
                <w:lang w:eastAsia="en-AU"/>
              </w:rPr>
              <w:t xml:space="preserve">DROP TABLE </w:t>
            </w:r>
            <w:r>
              <w:rPr>
                <w:rFonts w:ascii="Calibri" w:eastAsia="Times New Roman" w:hAnsi="Calibri" w:cs="Calibri"/>
                <w:color w:val="000000"/>
                <w:sz w:val="22"/>
                <w:szCs w:val="22"/>
                <w:lang w:eastAsia="en-AU"/>
              </w:rPr>
              <w:t>CHURN</w:t>
            </w:r>
            <w:r w:rsidRPr="00E874D4">
              <w:rPr>
                <w:rFonts w:ascii="Calibri" w:eastAsia="Times New Roman" w:hAnsi="Calibri" w:cs="Calibri"/>
                <w:color w:val="000000"/>
                <w:sz w:val="22"/>
                <w:szCs w:val="22"/>
                <w:lang w:eastAsia="en-AU"/>
              </w:rPr>
              <w:t>;</w:t>
            </w:r>
          </w:p>
        </w:tc>
      </w:tr>
    </w:tbl>
    <w:p w14:paraId="156A7E12" w14:textId="77777777" w:rsidR="00E874D4" w:rsidRPr="00C11B7C" w:rsidRDefault="00E874D4" w:rsidP="00E874D4">
      <w:pPr>
        <w:tabs>
          <w:tab w:val="left" w:pos="540"/>
        </w:tabs>
        <w:rPr>
          <w:rFonts w:asciiTheme="minorHAnsi" w:hAnsiTheme="minorHAnsi" w:cstheme="minorHAnsi"/>
          <w:bCs/>
          <w:iCs/>
          <w:szCs w:val="24"/>
        </w:rPr>
      </w:pPr>
    </w:p>
    <w:p w14:paraId="24E8385C" w14:textId="5D7E22AE" w:rsidR="001E70F6" w:rsidRDefault="001E70F6" w:rsidP="00C11B7C">
      <w:pPr>
        <w:tabs>
          <w:tab w:val="left" w:pos="540"/>
        </w:tabs>
        <w:rPr>
          <w:rFonts w:asciiTheme="minorHAnsi" w:hAnsiTheme="minorHAnsi" w:cstheme="minorHAnsi"/>
          <w:bCs/>
          <w:iCs/>
          <w:szCs w:val="24"/>
        </w:rPr>
      </w:pPr>
    </w:p>
    <w:p w14:paraId="4B0558F5" w14:textId="2732907D" w:rsidR="00170B50" w:rsidRDefault="00170B50" w:rsidP="00C11B7C">
      <w:pPr>
        <w:tabs>
          <w:tab w:val="left" w:pos="540"/>
        </w:tabs>
        <w:rPr>
          <w:rFonts w:asciiTheme="minorHAnsi" w:hAnsiTheme="minorHAnsi" w:cstheme="minorHAnsi"/>
          <w:bCs/>
          <w:iCs/>
          <w:szCs w:val="24"/>
        </w:rPr>
      </w:pPr>
    </w:p>
    <w:p w14:paraId="59DDCAF3" w14:textId="2CBFA751" w:rsidR="00170B50" w:rsidRDefault="00170B50" w:rsidP="00C11B7C">
      <w:pPr>
        <w:tabs>
          <w:tab w:val="left" w:pos="540"/>
        </w:tabs>
        <w:rPr>
          <w:rFonts w:asciiTheme="minorHAnsi" w:hAnsiTheme="minorHAnsi" w:cstheme="minorHAnsi"/>
          <w:bCs/>
          <w:iCs/>
          <w:szCs w:val="24"/>
        </w:rPr>
      </w:pPr>
    </w:p>
    <w:p w14:paraId="4F829C80" w14:textId="60BABEAD" w:rsidR="00170B50" w:rsidRDefault="00170B50" w:rsidP="00C11B7C">
      <w:pPr>
        <w:tabs>
          <w:tab w:val="left" w:pos="540"/>
        </w:tabs>
        <w:rPr>
          <w:rFonts w:asciiTheme="minorHAnsi" w:hAnsiTheme="minorHAnsi" w:cstheme="minorHAnsi"/>
          <w:bCs/>
          <w:iCs/>
          <w:szCs w:val="24"/>
        </w:rPr>
      </w:pPr>
    </w:p>
    <w:p w14:paraId="7731ED6D" w14:textId="516E7518" w:rsidR="00170B50" w:rsidRDefault="00170B50" w:rsidP="00C11B7C">
      <w:pPr>
        <w:tabs>
          <w:tab w:val="left" w:pos="540"/>
        </w:tabs>
        <w:rPr>
          <w:rFonts w:asciiTheme="minorHAnsi" w:hAnsiTheme="minorHAnsi" w:cstheme="minorHAnsi"/>
          <w:bCs/>
          <w:iCs/>
          <w:szCs w:val="24"/>
        </w:rPr>
      </w:pPr>
    </w:p>
    <w:p w14:paraId="158EF55C" w14:textId="28678385" w:rsidR="00170B50" w:rsidRDefault="00170B50" w:rsidP="00C11B7C">
      <w:pPr>
        <w:tabs>
          <w:tab w:val="left" w:pos="540"/>
        </w:tabs>
        <w:rPr>
          <w:rFonts w:asciiTheme="minorHAnsi" w:hAnsiTheme="minorHAnsi" w:cstheme="minorHAnsi"/>
          <w:bCs/>
          <w:iCs/>
          <w:szCs w:val="24"/>
        </w:rPr>
      </w:pPr>
    </w:p>
    <w:p w14:paraId="262D4887" w14:textId="32443A43" w:rsidR="00170B50" w:rsidRDefault="00170B50" w:rsidP="00C11B7C">
      <w:pPr>
        <w:tabs>
          <w:tab w:val="left" w:pos="540"/>
        </w:tabs>
        <w:rPr>
          <w:rFonts w:asciiTheme="minorHAnsi" w:hAnsiTheme="minorHAnsi" w:cstheme="minorHAnsi"/>
          <w:bCs/>
          <w:iCs/>
          <w:szCs w:val="24"/>
        </w:rPr>
      </w:pPr>
    </w:p>
    <w:p w14:paraId="7E7BE04C" w14:textId="7158BA25" w:rsidR="00170B50" w:rsidRDefault="00170B50" w:rsidP="00C11B7C">
      <w:pPr>
        <w:tabs>
          <w:tab w:val="left" w:pos="540"/>
        </w:tabs>
        <w:rPr>
          <w:rFonts w:asciiTheme="minorHAnsi" w:hAnsiTheme="minorHAnsi" w:cstheme="minorHAnsi"/>
          <w:bCs/>
          <w:iCs/>
          <w:szCs w:val="24"/>
        </w:rPr>
      </w:pPr>
    </w:p>
    <w:p w14:paraId="73EA0510" w14:textId="73D13F1B" w:rsidR="00170B50" w:rsidRDefault="00170B50" w:rsidP="00C11B7C">
      <w:pPr>
        <w:tabs>
          <w:tab w:val="left" w:pos="540"/>
        </w:tabs>
        <w:rPr>
          <w:rFonts w:asciiTheme="minorHAnsi" w:hAnsiTheme="minorHAnsi" w:cstheme="minorHAnsi"/>
          <w:bCs/>
          <w:iCs/>
          <w:szCs w:val="24"/>
        </w:rPr>
      </w:pPr>
    </w:p>
    <w:p w14:paraId="3D6ED83C" w14:textId="606A3F26" w:rsidR="00170B50" w:rsidRDefault="00170B50" w:rsidP="00C11B7C">
      <w:pPr>
        <w:tabs>
          <w:tab w:val="left" w:pos="540"/>
        </w:tabs>
        <w:rPr>
          <w:rFonts w:asciiTheme="minorHAnsi" w:hAnsiTheme="minorHAnsi" w:cstheme="minorHAnsi"/>
          <w:bCs/>
          <w:iCs/>
          <w:szCs w:val="24"/>
        </w:rPr>
      </w:pPr>
    </w:p>
    <w:p w14:paraId="67058E56" w14:textId="5B326AE8" w:rsidR="00170B50" w:rsidRDefault="00170B50" w:rsidP="00C11B7C">
      <w:pPr>
        <w:tabs>
          <w:tab w:val="left" w:pos="540"/>
        </w:tabs>
        <w:rPr>
          <w:rFonts w:asciiTheme="minorHAnsi" w:hAnsiTheme="minorHAnsi" w:cstheme="minorHAnsi"/>
          <w:bCs/>
          <w:iCs/>
          <w:szCs w:val="24"/>
        </w:rPr>
      </w:pPr>
    </w:p>
    <w:p w14:paraId="78D0D297" w14:textId="0A36610C" w:rsidR="00170B50" w:rsidRDefault="00170B50" w:rsidP="00170B50">
      <w:pPr>
        <w:pStyle w:val="StyleStyleHeading210ptTimesNewRoman11pt"/>
        <w:numPr>
          <w:ilvl w:val="2"/>
          <w:numId w:val="35"/>
        </w:numPr>
      </w:pPr>
      <w:bookmarkStart w:id="24" w:name="_Toc81572704"/>
      <w:r>
        <w:lastRenderedPageBreak/>
        <w:t>Production amounts</w:t>
      </w:r>
      <w:bookmarkEnd w:id="24"/>
    </w:p>
    <w:p w14:paraId="7E2BE37D" w14:textId="77777777" w:rsidR="00170B50" w:rsidRDefault="00170B50" w:rsidP="00170B5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70B50" w:rsidRPr="00D033C7" w14:paraId="1D7D9A25" w14:textId="77777777" w:rsidTr="00643D27">
        <w:trPr>
          <w:trHeight w:val="576"/>
          <w:jc w:val="center"/>
        </w:trPr>
        <w:tc>
          <w:tcPr>
            <w:tcW w:w="3080" w:type="dxa"/>
            <w:shd w:val="clear" w:color="auto" w:fill="auto"/>
          </w:tcPr>
          <w:p w14:paraId="74C31D54" w14:textId="77777777" w:rsidR="00170B50" w:rsidRPr="0018019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7C492782" w14:textId="729D7CA6" w:rsidR="00170B50" w:rsidRPr="00D033C7" w:rsidRDefault="00170B5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PRODUCTION</w:t>
            </w:r>
          </w:p>
        </w:tc>
      </w:tr>
      <w:tr w:rsidR="00170B50" w:rsidRPr="00D033C7" w14:paraId="39B47489" w14:textId="77777777" w:rsidTr="00643D27">
        <w:trPr>
          <w:trHeight w:val="344"/>
          <w:jc w:val="center"/>
        </w:trPr>
        <w:tc>
          <w:tcPr>
            <w:tcW w:w="3080" w:type="dxa"/>
            <w:shd w:val="clear" w:color="auto" w:fill="auto"/>
          </w:tcPr>
          <w:p w14:paraId="768F30EA"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6E54790A" w14:textId="4FE22F1E"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Amounts</w:t>
            </w:r>
          </w:p>
        </w:tc>
      </w:tr>
      <w:tr w:rsidR="00170B50" w:rsidRPr="00D033C7" w14:paraId="2771DCDC" w14:textId="77777777" w:rsidTr="00643D27">
        <w:trPr>
          <w:trHeight w:val="323"/>
          <w:jc w:val="center"/>
        </w:trPr>
        <w:tc>
          <w:tcPr>
            <w:tcW w:w="3080" w:type="dxa"/>
            <w:shd w:val="clear" w:color="auto" w:fill="auto"/>
          </w:tcPr>
          <w:p w14:paraId="5AE78801"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7F597F34" w14:textId="77777777"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Table</w:t>
            </w:r>
          </w:p>
        </w:tc>
      </w:tr>
      <w:tr w:rsidR="00170B50" w:rsidRPr="00D033C7" w14:paraId="72E7FD52" w14:textId="77777777" w:rsidTr="00643D27">
        <w:trPr>
          <w:trHeight w:val="459"/>
          <w:jc w:val="center"/>
        </w:trPr>
        <w:tc>
          <w:tcPr>
            <w:tcW w:w="3080" w:type="dxa"/>
            <w:shd w:val="clear" w:color="auto" w:fill="auto"/>
          </w:tcPr>
          <w:p w14:paraId="5632BE36"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73B7F2BC" w14:textId="77777777" w:rsidR="00170B50" w:rsidRPr="00D033C7" w:rsidRDefault="00170B5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“Extract” Button Click</w:t>
            </w:r>
          </w:p>
        </w:tc>
      </w:tr>
      <w:tr w:rsidR="00170B50" w:rsidRPr="00D033C7" w14:paraId="0BE9B1BC" w14:textId="77777777" w:rsidTr="00643D27">
        <w:trPr>
          <w:trHeight w:val="576"/>
          <w:jc w:val="center"/>
        </w:trPr>
        <w:tc>
          <w:tcPr>
            <w:tcW w:w="3080" w:type="dxa"/>
            <w:shd w:val="clear" w:color="auto" w:fill="auto"/>
          </w:tcPr>
          <w:p w14:paraId="48EE29B3"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73C29C0E" w14:textId="56053F46" w:rsidR="00170B50" w:rsidRPr="00D033C7" w:rsidRDefault="00A52629" w:rsidP="00643D27">
            <w:pPr>
              <w:rPr>
                <w:rFonts w:ascii="Calibri" w:eastAsia="Times New Roman" w:hAnsi="Calibri" w:cs="Calibri"/>
                <w:color w:val="000000"/>
                <w:sz w:val="22"/>
                <w:szCs w:val="22"/>
                <w:lang w:eastAsia="en-AU"/>
              </w:rPr>
            </w:pPr>
            <w:r w:rsidRPr="00A52629">
              <w:rPr>
                <w:rFonts w:ascii="Calibri" w:eastAsia="Times New Roman" w:hAnsi="Calibri" w:cs="Calibri"/>
                <w:color w:val="000000"/>
                <w:sz w:val="22"/>
                <w:szCs w:val="22"/>
                <w:lang w:eastAsia="en-AU"/>
              </w:rPr>
              <w:t>CREATE TABLE Production( Prd DECIMAL (15,2)) ;</w:t>
            </w:r>
          </w:p>
        </w:tc>
      </w:tr>
      <w:tr w:rsidR="00170B50" w:rsidRPr="00D033C7" w14:paraId="479CF4E8" w14:textId="77777777" w:rsidTr="00643D27">
        <w:trPr>
          <w:trHeight w:val="576"/>
          <w:jc w:val="center"/>
        </w:trPr>
        <w:tc>
          <w:tcPr>
            <w:tcW w:w="3080" w:type="dxa"/>
            <w:shd w:val="clear" w:color="auto" w:fill="auto"/>
          </w:tcPr>
          <w:p w14:paraId="1F543B76"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7D79E040" w14:textId="71615102" w:rsidR="00170B50" w:rsidRPr="00D033C7" w:rsidRDefault="00A526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N/A (Will be populated with </w:t>
            </w:r>
            <w:r w:rsidR="00526794">
              <w:rPr>
                <w:rFonts w:ascii="Calibri" w:eastAsia="Times New Roman" w:hAnsi="Calibri" w:cs="Calibri"/>
                <w:color w:val="000000"/>
                <w:sz w:val="22"/>
                <w:szCs w:val="22"/>
                <w:lang w:eastAsia="en-AU"/>
              </w:rPr>
              <w:t>a stored procedure)</w:t>
            </w:r>
          </w:p>
        </w:tc>
      </w:tr>
      <w:tr w:rsidR="00170B50" w:rsidRPr="00D033C7" w14:paraId="405073DD" w14:textId="77777777" w:rsidTr="00643D27">
        <w:trPr>
          <w:trHeight w:val="431"/>
          <w:jc w:val="center"/>
        </w:trPr>
        <w:tc>
          <w:tcPr>
            <w:tcW w:w="3080" w:type="dxa"/>
            <w:shd w:val="clear" w:color="auto" w:fill="auto"/>
          </w:tcPr>
          <w:p w14:paraId="6B6C3348"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0F84A8B" w14:textId="5BD20E2E" w:rsidR="00170B50" w:rsidRPr="00D033C7" w:rsidRDefault="0052679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70B50" w:rsidRPr="00D033C7" w14:paraId="221E303B" w14:textId="77777777" w:rsidTr="00643D27">
        <w:trPr>
          <w:trHeight w:val="396"/>
          <w:jc w:val="center"/>
        </w:trPr>
        <w:tc>
          <w:tcPr>
            <w:tcW w:w="3080" w:type="dxa"/>
            <w:shd w:val="clear" w:color="auto" w:fill="auto"/>
          </w:tcPr>
          <w:p w14:paraId="6979B60E" w14:textId="77777777" w:rsidR="00170B50" w:rsidRPr="00D033C7" w:rsidRDefault="00170B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D4A2FF1" w14:textId="47A02919" w:rsidR="00170B50" w:rsidRPr="00D033C7" w:rsidRDefault="00170B50" w:rsidP="00643D27">
            <w:pPr>
              <w:rPr>
                <w:rFonts w:ascii="Calibri" w:eastAsia="Times New Roman" w:hAnsi="Calibri" w:cs="Calibri"/>
                <w:color w:val="000000"/>
                <w:sz w:val="22"/>
                <w:szCs w:val="22"/>
                <w:lang w:eastAsia="en-AU"/>
              </w:rPr>
            </w:pPr>
            <w:r w:rsidRPr="00F22AF5">
              <w:rPr>
                <w:rFonts w:ascii="Calibri" w:eastAsia="Times New Roman" w:hAnsi="Calibri" w:cs="Calibri"/>
                <w:color w:val="000000"/>
                <w:sz w:val="22"/>
                <w:szCs w:val="22"/>
                <w:lang w:eastAsia="en-AU"/>
              </w:rPr>
              <w:t xml:space="preserve">DROP TABLE </w:t>
            </w:r>
            <w:r>
              <w:rPr>
                <w:rFonts w:ascii="Calibri" w:eastAsia="Times New Roman" w:hAnsi="Calibri" w:cs="Calibri"/>
                <w:color w:val="000000"/>
                <w:sz w:val="22"/>
                <w:szCs w:val="22"/>
                <w:lang w:eastAsia="en-AU"/>
              </w:rPr>
              <w:t>PRODUCTION</w:t>
            </w:r>
            <w:r w:rsidRPr="00F22AF5">
              <w:rPr>
                <w:rFonts w:ascii="Calibri" w:eastAsia="Times New Roman" w:hAnsi="Calibri" w:cs="Calibri"/>
                <w:color w:val="000000"/>
                <w:sz w:val="22"/>
                <w:szCs w:val="22"/>
                <w:lang w:eastAsia="en-AU"/>
              </w:rPr>
              <w:t>;</w:t>
            </w:r>
          </w:p>
        </w:tc>
      </w:tr>
    </w:tbl>
    <w:p w14:paraId="383C352D" w14:textId="50B8122A" w:rsidR="00170B50" w:rsidRDefault="00170B50" w:rsidP="00C11B7C">
      <w:pPr>
        <w:tabs>
          <w:tab w:val="left" w:pos="540"/>
        </w:tabs>
        <w:rPr>
          <w:rFonts w:asciiTheme="minorHAnsi" w:hAnsiTheme="minorHAnsi" w:cstheme="minorHAnsi"/>
          <w:bCs/>
          <w:iCs/>
          <w:szCs w:val="24"/>
        </w:rPr>
      </w:pPr>
    </w:p>
    <w:p w14:paraId="409DA4FB" w14:textId="7ACF1536" w:rsidR="00997A50" w:rsidRDefault="00997A50" w:rsidP="00C11B7C">
      <w:pPr>
        <w:tabs>
          <w:tab w:val="left" w:pos="540"/>
        </w:tabs>
        <w:rPr>
          <w:rFonts w:asciiTheme="minorHAnsi" w:hAnsiTheme="minorHAnsi" w:cstheme="minorHAnsi"/>
          <w:bCs/>
          <w:iCs/>
          <w:szCs w:val="24"/>
        </w:rPr>
      </w:pPr>
    </w:p>
    <w:p w14:paraId="58B20FC7" w14:textId="093BE21C" w:rsidR="00997A50" w:rsidRDefault="00997A50" w:rsidP="00997A50">
      <w:pPr>
        <w:pStyle w:val="StyleStyleHeading210ptTimesNewRoman11pt"/>
        <w:numPr>
          <w:ilvl w:val="2"/>
          <w:numId w:val="35"/>
        </w:numPr>
      </w:pPr>
      <w:bookmarkStart w:id="25" w:name="_Toc81572705"/>
      <w:r>
        <w:t>Unbooked recalls</w:t>
      </w:r>
      <w:bookmarkEnd w:id="25"/>
    </w:p>
    <w:p w14:paraId="4214299F" w14:textId="77777777" w:rsidR="00997A50" w:rsidRDefault="00997A50" w:rsidP="00997A5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97A50" w:rsidRPr="00D033C7" w14:paraId="67A643A6" w14:textId="77777777" w:rsidTr="00643D27">
        <w:trPr>
          <w:trHeight w:val="576"/>
          <w:jc w:val="center"/>
        </w:trPr>
        <w:tc>
          <w:tcPr>
            <w:tcW w:w="3080" w:type="dxa"/>
            <w:shd w:val="clear" w:color="auto" w:fill="auto"/>
          </w:tcPr>
          <w:p w14:paraId="1A8D9AEC" w14:textId="77777777" w:rsidR="00997A50" w:rsidRPr="0018019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457D0143" w14:textId="7918FB97" w:rsidR="00997A50" w:rsidRPr="00D033C7" w:rsidRDefault="00E6079D" w:rsidP="00643D27">
            <w:pPr>
              <w:rPr>
                <w:rFonts w:ascii="Calibri" w:eastAsia="Times New Roman" w:hAnsi="Calibri" w:cs="Calibri"/>
                <w:b/>
                <w:bCs/>
                <w:color w:val="000000"/>
                <w:sz w:val="22"/>
                <w:szCs w:val="22"/>
                <w:lang w:eastAsia="en-AU"/>
              </w:rPr>
            </w:pPr>
            <w:r w:rsidRPr="00840EDE">
              <w:rPr>
                <w:rFonts w:ascii="Calibri" w:eastAsia="Times New Roman" w:hAnsi="Calibri" w:cs="Calibri"/>
                <w:color w:val="000000"/>
                <w:sz w:val="22"/>
                <w:szCs w:val="22"/>
                <w:lang w:eastAsia="en-AU"/>
              </w:rPr>
              <w:t>unbkRecall</w:t>
            </w:r>
          </w:p>
        </w:tc>
      </w:tr>
      <w:tr w:rsidR="00997A50" w:rsidRPr="00D033C7" w14:paraId="0D18C858" w14:textId="77777777" w:rsidTr="00643D27">
        <w:trPr>
          <w:trHeight w:val="344"/>
          <w:jc w:val="center"/>
        </w:trPr>
        <w:tc>
          <w:tcPr>
            <w:tcW w:w="3080" w:type="dxa"/>
            <w:shd w:val="clear" w:color="auto" w:fill="auto"/>
          </w:tcPr>
          <w:p w14:paraId="707E2F1D" w14:textId="77777777" w:rsidR="00997A50" w:rsidRPr="00D033C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33E25662" w14:textId="5B899C27" w:rsidR="00997A50" w:rsidRPr="00D033C7" w:rsidRDefault="00E607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Unbooked Recalls</w:t>
            </w:r>
          </w:p>
        </w:tc>
      </w:tr>
      <w:tr w:rsidR="00997A50" w:rsidRPr="00D033C7" w14:paraId="49302B3D" w14:textId="77777777" w:rsidTr="00643D27">
        <w:trPr>
          <w:trHeight w:val="323"/>
          <w:jc w:val="center"/>
        </w:trPr>
        <w:tc>
          <w:tcPr>
            <w:tcW w:w="3080" w:type="dxa"/>
            <w:shd w:val="clear" w:color="auto" w:fill="auto"/>
          </w:tcPr>
          <w:p w14:paraId="0ACA8A2D" w14:textId="77777777" w:rsidR="00997A50" w:rsidRPr="00D033C7" w:rsidRDefault="00997A5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1723884A" w14:textId="432006E7" w:rsidR="00997A50" w:rsidRPr="00D033C7" w:rsidRDefault="00840ED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D5581" w:rsidRPr="00D033C7" w14:paraId="03F85423" w14:textId="77777777" w:rsidTr="00643D27">
        <w:trPr>
          <w:trHeight w:val="459"/>
          <w:jc w:val="center"/>
        </w:trPr>
        <w:tc>
          <w:tcPr>
            <w:tcW w:w="3080" w:type="dxa"/>
            <w:shd w:val="clear" w:color="auto" w:fill="auto"/>
          </w:tcPr>
          <w:p w14:paraId="57F7B161"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545CB77F" w14:textId="7475F08C"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478B648E" w14:textId="77777777" w:rsidTr="00643D27">
        <w:trPr>
          <w:trHeight w:val="576"/>
          <w:jc w:val="center"/>
        </w:trPr>
        <w:tc>
          <w:tcPr>
            <w:tcW w:w="3080" w:type="dxa"/>
            <w:shd w:val="clear" w:color="auto" w:fill="auto"/>
          </w:tcPr>
          <w:p w14:paraId="68C083C0"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2F417D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w:t>
            </w:r>
          </w:p>
          <w:p w14:paraId="0944930B"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CREATE FUNCTION unbkRecall(PT VARCHAR(6), RD DATE) RETURNS INTEGER</w:t>
            </w:r>
          </w:p>
          <w:p w14:paraId="26C9B5FC"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READS SQL DATA</w:t>
            </w:r>
          </w:p>
          <w:p w14:paraId="235745BD"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BEGIN</w:t>
            </w:r>
          </w:p>
          <w:p w14:paraId="661B182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DECLARE unbooked INTEGER;</w:t>
            </w:r>
          </w:p>
          <w:p w14:paraId="387BA994"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DECLARE app INTEGER;</w:t>
            </w:r>
          </w:p>
          <w:p w14:paraId="7B2558D2"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SELECT  count(SKEY)  INTO app  from paapplns where patnumber = PT and  entrydate between RD and RD+INTERVAL'30'DAY;</w:t>
            </w:r>
          </w:p>
          <w:p w14:paraId="62CD6A1F"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IF app  &gt; 0 then </w:t>
            </w:r>
          </w:p>
          <w:p w14:paraId="7D6D0E96"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SET unbooked = 0 ;</w:t>
            </w:r>
          </w:p>
          <w:p w14:paraId="5BD57CD6"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ELSE SET unbooked = 1 ;</w:t>
            </w:r>
          </w:p>
          <w:p w14:paraId="282310C2"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END IF;</w:t>
            </w:r>
          </w:p>
          <w:p w14:paraId="6446B558"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RETURN (Unbooked);</w:t>
            </w:r>
          </w:p>
          <w:p w14:paraId="07A7ED21" w14:textId="77777777" w:rsidR="005D5581" w:rsidRPr="00AA6F43"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 END</w:t>
            </w:r>
          </w:p>
          <w:p w14:paraId="3C8B5011" w14:textId="5040BDA4"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w:t>
            </w:r>
          </w:p>
        </w:tc>
      </w:tr>
      <w:tr w:rsidR="005D5581" w:rsidRPr="00D033C7" w14:paraId="24F0AA70" w14:textId="77777777" w:rsidTr="00643D27">
        <w:trPr>
          <w:trHeight w:val="576"/>
          <w:jc w:val="center"/>
        </w:trPr>
        <w:tc>
          <w:tcPr>
            <w:tcW w:w="3080" w:type="dxa"/>
            <w:shd w:val="clear" w:color="auto" w:fill="auto"/>
          </w:tcPr>
          <w:p w14:paraId="499D8742"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3B5AC97E" w14:textId="5B2A53B0"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7285EAA5" w14:textId="77777777" w:rsidTr="00643D27">
        <w:trPr>
          <w:trHeight w:val="431"/>
          <w:jc w:val="center"/>
        </w:trPr>
        <w:tc>
          <w:tcPr>
            <w:tcW w:w="3080" w:type="dxa"/>
            <w:shd w:val="clear" w:color="auto" w:fill="auto"/>
          </w:tcPr>
          <w:p w14:paraId="3FC73EF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9C84181"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416B19BB" w14:textId="77777777" w:rsidTr="00643D27">
        <w:trPr>
          <w:trHeight w:val="396"/>
          <w:jc w:val="center"/>
        </w:trPr>
        <w:tc>
          <w:tcPr>
            <w:tcW w:w="3080" w:type="dxa"/>
            <w:shd w:val="clear" w:color="auto" w:fill="auto"/>
          </w:tcPr>
          <w:p w14:paraId="1687B4A7"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6F2A361E" w14:textId="1B486DCB"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DROP FUNCTION unbkRecall;</w:t>
            </w:r>
          </w:p>
        </w:tc>
      </w:tr>
    </w:tbl>
    <w:p w14:paraId="51B6DC3F" w14:textId="59A9EBC8" w:rsidR="00AA6F43" w:rsidRDefault="00D176A4" w:rsidP="00AA6F43">
      <w:pPr>
        <w:pStyle w:val="StyleStyleHeading210ptTimesNewRoman11pt"/>
        <w:numPr>
          <w:ilvl w:val="2"/>
          <w:numId w:val="35"/>
        </w:numPr>
      </w:pPr>
      <w:bookmarkStart w:id="26" w:name="_Toc81572706"/>
      <w:r>
        <w:lastRenderedPageBreak/>
        <w:t>Lost Recalls</w:t>
      </w:r>
      <w:bookmarkEnd w:id="26"/>
    </w:p>
    <w:p w14:paraId="6F2C44E2" w14:textId="77777777" w:rsidR="00AA6F43" w:rsidRDefault="00AA6F43" w:rsidP="00AA6F4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AA6F43" w:rsidRPr="00D033C7" w14:paraId="4F73B36D" w14:textId="77777777" w:rsidTr="008C0FB8">
        <w:trPr>
          <w:trHeight w:val="320"/>
          <w:jc w:val="center"/>
        </w:trPr>
        <w:tc>
          <w:tcPr>
            <w:tcW w:w="3080" w:type="dxa"/>
            <w:shd w:val="clear" w:color="auto" w:fill="auto"/>
          </w:tcPr>
          <w:p w14:paraId="105B96CE" w14:textId="77777777" w:rsidR="00AA6F43" w:rsidRPr="0018019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4B50453" w14:textId="37750DA5" w:rsidR="00AA6F43" w:rsidRPr="00D033C7" w:rsidRDefault="00E6079D" w:rsidP="00643D27">
            <w:pPr>
              <w:rPr>
                <w:rFonts w:ascii="Calibri" w:eastAsia="Times New Roman" w:hAnsi="Calibri" w:cs="Calibri"/>
                <w:b/>
                <w:bCs/>
                <w:color w:val="000000"/>
                <w:sz w:val="22"/>
                <w:szCs w:val="22"/>
                <w:lang w:eastAsia="en-AU"/>
              </w:rPr>
            </w:pPr>
            <w:r w:rsidRPr="00E6079D">
              <w:rPr>
                <w:rFonts w:ascii="Calibri" w:eastAsia="Times New Roman" w:hAnsi="Calibri" w:cs="Calibri"/>
                <w:color w:val="000000"/>
                <w:sz w:val="22"/>
                <w:szCs w:val="22"/>
                <w:lang w:eastAsia="en-AU"/>
              </w:rPr>
              <w:t>lostRecall</w:t>
            </w:r>
          </w:p>
        </w:tc>
      </w:tr>
      <w:tr w:rsidR="00AA6F43" w:rsidRPr="00D033C7" w14:paraId="7F3034F8" w14:textId="77777777" w:rsidTr="00643D27">
        <w:trPr>
          <w:trHeight w:val="344"/>
          <w:jc w:val="center"/>
        </w:trPr>
        <w:tc>
          <w:tcPr>
            <w:tcW w:w="3080" w:type="dxa"/>
            <w:shd w:val="clear" w:color="auto" w:fill="auto"/>
          </w:tcPr>
          <w:p w14:paraId="24B73D2F" w14:textId="77777777" w:rsidR="00AA6F43" w:rsidRPr="00D033C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24B2ECB9" w14:textId="2F467A6B" w:rsidR="00AA6F43" w:rsidRPr="00D033C7" w:rsidRDefault="00E607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Lost Recalls</w:t>
            </w:r>
          </w:p>
        </w:tc>
      </w:tr>
      <w:tr w:rsidR="00AA6F43" w:rsidRPr="00D033C7" w14:paraId="4B0CE016" w14:textId="77777777" w:rsidTr="00643D27">
        <w:trPr>
          <w:trHeight w:val="323"/>
          <w:jc w:val="center"/>
        </w:trPr>
        <w:tc>
          <w:tcPr>
            <w:tcW w:w="3080" w:type="dxa"/>
            <w:shd w:val="clear" w:color="auto" w:fill="auto"/>
          </w:tcPr>
          <w:p w14:paraId="776CFE09" w14:textId="77777777" w:rsidR="00AA6F43" w:rsidRPr="00D033C7" w:rsidRDefault="00AA6F4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2B5A877F" w14:textId="77777777" w:rsidR="00AA6F43" w:rsidRPr="00D033C7" w:rsidRDefault="00AA6F4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D5581" w:rsidRPr="00D033C7" w14:paraId="3959499C" w14:textId="77777777" w:rsidTr="008C0FB8">
        <w:trPr>
          <w:trHeight w:val="292"/>
          <w:jc w:val="center"/>
        </w:trPr>
        <w:tc>
          <w:tcPr>
            <w:tcW w:w="3080" w:type="dxa"/>
            <w:shd w:val="clear" w:color="auto" w:fill="auto"/>
          </w:tcPr>
          <w:p w14:paraId="47FD9ABC"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672609F7" w14:textId="1F21579A"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D5581" w:rsidRPr="00D033C7" w14:paraId="1A3C9BE9" w14:textId="77777777" w:rsidTr="00643D27">
        <w:trPr>
          <w:trHeight w:val="576"/>
          <w:jc w:val="center"/>
        </w:trPr>
        <w:tc>
          <w:tcPr>
            <w:tcW w:w="3080" w:type="dxa"/>
            <w:shd w:val="clear" w:color="auto" w:fill="auto"/>
          </w:tcPr>
          <w:p w14:paraId="3169A955"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AC6E90E"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w:t>
            </w:r>
          </w:p>
          <w:p w14:paraId="0BE77BC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CREATE FUNCTION lostRecall(PT VARCHAR(6), RD DATE) RETURNS INTEGER</w:t>
            </w:r>
          </w:p>
          <w:p w14:paraId="4A836165"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READS SQL DATA</w:t>
            </w:r>
          </w:p>
          <w:p w14:paraId="2D3C481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BEGIN</w:t>
            </w:r>
          </w:p>
          <w:p w14:paraId="7CA58EFC"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DECLARE lost INTEGER;</w:t>
            </w:r>
          </w:p>
          <w:p w14:paraId="766B5F71"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DECLARE app INTEGER;</w:t>
            </w:r>
          </w:p>
          <w:p w14:paraId="103962AC"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SELECT  count(SKEY)  INTO app  from paapplns where patnumber = PT and  entrydate &gt; RD-INTERVAL'1'DAY;</w:t>
            </w:r>
          </w:p>
          <w:p w14:paraId="048B1444"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IF app  &gt; 0 then </w:t>
            </w:r>
          </w:p>
          <w:p w14:paraId="66951585"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SET lost = 0 ;</w:t>
            </w:r>
          </w:p>
          <w:p w14:paraId="00677E97"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ELSE SET lost = 1 ;</w:t>
            </w:r>
          </w:p>
          <w:p w14:paraId="1D701038"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END IF;</w:t>
            </w:r>
          </w:p>
          <w:p w14:paraId="6F2AF202"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RETURN (lost);</w:t>
            </w:r>
          </w:p>
          <w:p w14:paraId="5D9331C2" w14:textId="77777777" w:rsidR="005D5581" w:rsidRPr="00207608"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 xml:space="preserve"> END</w:t>
            </w:r>
          </w:p>
          <w:p w14:paraId="0C54548F" w14:textId="72E8C334" w:rsidR="005D5581" w:rsidRPr="00D033C7" w:rsidRDefault="005D5581" w:rsidP="005D5581">
            <w:pPr>
              <w:rPr>
                <w:rFonts w:ascii="Calibri" w:eastAsia="Times New Roman" w:hAnsi="Calibri" w:cs="Calibri"/>
                <w:color w:val="000000"/>
                <w:sz w:val="22"/>
                <w:szCs w:val="22"/>
                <w:lang w:eastAsia="en-AU"/>
              </w:rPr>
            </w:pPr>
            <w:r w:rsidRPr="00207608">
              <w:rPr>
                <w:rFonts w:ascii="Calibri" w:eastAsia="Times New Roman" w:hAnsi="Calibri" w:cs="Calibri"/>
                <w:color w:val="000000"/>
                <w:sz w:val="22"/>
                <w:szCs w:val="22"/>
                <w:lang w:eastAsia="en-AU"/>
              </w:rPr>
              <w:t>@</w:t>
            </w:r>
          </w:p>
        </w:tc>
      </w:tr>
      <w:tr w:rsidR="005D5581" w:rsidRPr="00D033C7" w14:paraId="0C94D4FB" w14:textId="77777777" w:rsidTr="008C0FB8">
        <w:trPr>
          <w:trHeight w:val="358"/>
          <w:jc w:val="center"/>
        </w:trPr>
        <w:tc>
          <w:tcPr>
            <w:tcW w:w="3080" w:type="dxa"/>
            <w:shd w:val="clear" w:color="auto" w:fill="auto"/>
          </w:tcPr>
          <w:p w14:paraId="223608B2"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DF86058"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407D6C46" w14:textId="77777777" w:rsidTr="008C0FB8">
        <w:trPr>
          <w:trHeight w:val="264"/>
          <w:jc w:val="center"/>
        </w:trPr>
        <w:tc>
          <w:tcPr>
            <w:tcW w:w="3080" w:type="dxa"/>
            <w:shd w:val="clear" w:color="auto" w:fill="auto"/>
          </w:tcPr>
          <w:p w14:paraId="44BB5FD3"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357F5CC" w14:textId="77777777" w:rsidR="005D5581" w:rsidRPr="00D033C7" w:rsidRDefault="005D5581" w:rsidP="005D5581">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D5581" w:rsidRPr="00D033C7" w14:paraId="28586286" w14:textId="77777777" w:rsidTr="00643D27">
        <w:trPr>
          <w:trHeight w:val="396"/>
          <w:jc w:val="center"/>
        </w:trPr>
        <w:tc>
          <w:tcPr>
            <w:tcW w:w="3080" w:type="dxa"/>
            <w:shd w:val="clear" w:color="auto" w:fill="auto"/>
          </w:tcPr>
          <w:p w14:paraId="26AF991D" w14:textId="77777777" w:rsidR="005D5581" w:rsidRPr="00D033C7" w:rsidRDefault="005D5581" w:rsidP="005D5581">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3991C5A7" w14:textId="50FCA5FD" w:rsidR="005D5581" w:rsidRPr="00D033C7" w:rsidRDefault="005D5581" w:rsidP="005D5581">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r>
              <w:rPr>
                <w:rFonts w:ascii="Calibri" w:eastAsia="Times New Roman" w:hAnsi="Calibri" w:cs="Calibri"/>
                <w:color w:val="000000"/>
                <w:sz w:val="22"/>
                <w:szCs w:val="22"/>
                <w:lang w:eastAsia="en-AU"/>
              </w:rPr>
              <w:t>lost</w:t>
            </w:r>
            <w:r w:rsidRPr="00AA6F43">
              <w:rPr>
                <w:rFonts w:ascii="Calibri" w:eastAsia="Times New Roman" w:hAnsi="Calibri" w:cs="Calibri"/>
                <w:color w:val="000000"/>
                <w:sz w:val="22"/>
                <w:szCs w:val="22"/>
                <w:lang w:eastAsia="en-AU"/>
              </w:rPr>
              <w:t>Recall;</w:t>
            </w:r>
          </w:p>
        </w:tc>
      </w:tr>
    </w:tbl>
    <w:p w14:paraId="756DA543" w14:textId="0A69E3DE" w:rsidR="00997A50" w:rsidRDefault="00997A50" w:rsidP="00C11B7C">
      <w:pPr>
        <w:tabs>
          <w:tab w:val="left" w:pos="540"/>
        </w:tabs>
        <w:rPr>
          <w:rFonts w:asciiTheme="minorHAnsi" w:hAnsiTheme="minorHAnsi" w:cstheme="minorHAnsi"/>
          <w:bCs/>
          <w:iCs/>
          <w:szCs w:val="24"/>
        </w:rPr>
      </w:pPr>
    </w:p>
    <w:p w14:paraId="1B577E1D" w14:textId="62CCC359" w:rsidR="00997A50" w:rsidRDefault="00997A50" w:rsidP="00C11B7C">
      <w:pPr>
        <w:tabs>
          <w:tab w:val="left" w:pos="540"/>
        </w:tabs>
        <w:rPr>
          <w:rFonts w:asciiTheme="minorHAnsi" w:hAnsiTheme="minorHAnsi" w:cstheme="minorHAnsi"/>
          <w:bCs/>
          <w:iCs/>
          <w:szCs w:val="24"/>
        </w:rPr>
      </w:pPr>
    </w:p>
    <w:p w14:paraId="569A435D" w14:textId="17A02293" w:rsidR="002F0B29" w:rsidRDefault="002F0B29" w:rsidP="002F0B29">
      <w:pPr>
        <w:pStyle w:val="StyleStyleHeading210ptTimesNewRoman11pt"/>
        <w:numPr>
          <w:ilvl w:val="2"/>
          <w:numId w:val="35"/>
        </w:numPr>
      </w:pPr>
      <w:bookmarkStart w:id="27" w:name="_Toc81572707"/>
      <w:r>
        <w:t>Appointment book end time</w:t>
      </w:r>
      <w:bookmarkEnd w:id="27"/>
    </w:p>
    <w:p w14:paraId="77172FFB" w14:textId="77777777" w:rsidR="002F0B29" w:rsidRDefault="002F0B29" w:rsidP="002F0B2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2F0B29" w:rsidRPr="00D033C7" w14:paraId="431CF82A" w14:textId="77777777" w:rsidTr="008C0FB8">
        <w:trPr>
          <w:trHeight w:val="407"/>
          <w:jc w:val="center"/>
        </w:trPr>
        <w:tc>
          <w:tcPr>
            <w:tcW w:w="3080" w:type="dxa"/>
            <w:shd w:val="clear" w:color="auto" w:fill="auto"/>
          </w:tcPr>
          <w:p w14:paraId="4F98B149" w14:textId="77777777" w:rsidR="002F0B29" w:rsidRPr="0018019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2FD61629" w14:textId="4B8A4E31" w:rsidR="002F0B29" w:rsidRPr="00D033C7" w:rsidRDefault="008C0FB8" w:rsidP="00643D27">
            <w:pPr>
              <w:rPr>
                <w:rFonts w:ascii="Calibri" w:eastAsia="Times New Roman" w:hAnsi="Calibri" w:cs="Calibri"/>
                <w:b/>
                <w:bCs/>
                <w:color w:val="000000"/>
                <w:sz w:val="22"/>
                <w:szCs w:val="22"/>
                <w:lang w:eastAsia="en-AU"/>
              </w:rPr>
            </w:pPr>
            <w:r w:rsidRPr="008C0FB8">
              <w:rPr>
                <w:rFonts w:ascii="Calibri" w:eastAsia="Times New Roman" w:hAnsi="Calibri" w:cs="Calibri"/>
                <w:color w:val="000000"/>
                <w:sz w:val="22"/>
                <w:szCs w:val="22"/>
                <w:lang w:eastAsia="en-AU"/>
              </w:rPr>
              <w:t>apptbookEnd</w:t>
            </w:r>
          </w:p>
        </w:tc>
      </w:tr>
      <w:tr w:rsidR="002F0B29" w:rsidRPr="00D033C7" w14:paraId="20F5EEE8" w14:textId="77777777" w:rsidTr="00643D27">
        <w:trPr>
          <w:trHeight w:val="344"/>
          <w:jc w:val="center"/>
        </w:trPr>
        <w:tc>
          <w:tcPr>
            <w:tcW w:w="3080" w:type="dxa"/>
            <w:shd w:val="clear" w:color="auto" w:fill="auto"/>
          </w:tcPr>
          <w:p w14:paraId="496931DB"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63AA8D27" w14:textId="0B2FA575" w:rsidR="002F0B29" w:rsidRPr="00D033C7" w:rsidRDefault="008C0FB8" w:rsidP="00643D27">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Appointment Book End Time</w:t>
            </w:r>
          </w:p>
        </w:tc>
      </w:tr>
      <w:tr w:rsidR="002F0B29" w:rsidRPr="00D033C7" w14:paraId="10BAAD30" w14:textId="77777777" w:rsidTr="00643D27">
        <w:trPr>
          <w:trHeight w:val="323"/>
          <w:jc w:val="center"/>
        </w:trPr>
        <w:tc>
          <w:tcPr>
            <w:tcW w:w="3080" w:type="dxa"/>
            <w:shd w:val="clear" w:color="auto" w:fill="auto"/>
          </w:tcPr>
          <w:p w14:paraId="15DAF6AD"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C360DC3"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2F0B29" w:rsidRPr="00D033C7" w14:paraId="6309A379" w14:textId="77777777" w:rsidTr="00643D27">
        <w:trPr>
          <w:trHeight w:val="459"/>
          <w:jc w:val="center"/>
        </w:trPr>
        <w:tc>
          <w:tcPr>
            <w:tcW w:w="3080" w:type="dxa"/>
            <w:shd w:val="clear" w:color="auto" w:fill="auto"/>
          </w:tcPr>
          <w:p w14:paraId="6492B884"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6BBD94FD" w14:textId="514321AD" w:rsidR="002F0B29" w:rsidRPr="00D033C7" w:rsidRDefault="008C0F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2F0B29" w:rsidRPr="00D033C7" w14:paraId="124F0154" w14:textId="77777777" w:rsidTr="00643D27">
        <w:trPr>
          <w:trHeight w:val="576"/>
          <w:jc w:val="center"/>
        </w:trPr>
        <w:tc>
          <w:tcPr>
            <w:tcW w:w="3080" w:type="dxa"/>
            <w:shd w:val="clear" w:color="auto" w:fill="auto"/>
          </w:tcPr>
          <w:p w14:paraId="03D132A6"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73A1A60C"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w:t>
            </w:r>
          </w:p>
          <w:p w14:paraId="1B6C0309"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CREATE FUNCTION apptbookEnd() RETURNS INTEGER</w:t>
            </w:r>
          </w:p>
          <w:p w14:paraId="19BD40AC"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READS SQL DATA</w:t>
            </w:r>
          </w:p>
          <w:p w14:paraId="0C66B624"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BEGIN</w:t>
            </w:r>
          </w:p>
          <w:p w14:paraId="5B664AA2"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DECLARE St INTEGER;</w:t>
            </w:r>
          </w:p>
          <w:p w14:paraId="7E4A1498"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DECLARE Hrs INTEGER;</w:t>
            </w:r>
          </w:p>
          <w:p w14:paraId="7B05130F"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DECLARE En INTEGER;</w:t>
            </w:r>
          </w:p>
          <w:p w14:paraId="0CB932CB"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SELECT CAST(F1 AS INTEGER) INTO  St FROM SYTBLENT WHERE SKEY = 'PAOPTIONE0000' ;</w:t>
            </w:r>
          </w:p>
          <w:p w14:paraId="37DE5177"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SELECT CAST(F2 AS INTEGER) INTO  Hrs FROM SYTBLENT WHERE SKEY = 'PAOPTIONE0000' ;</w:t>
            </w:r>
          </w:p>
          <w:p w14:paraId="66E81327"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SET En = St + Hrs + 1;</w:t>
            </w:r>
          </w:p>
          <w:p w14:paraId="70339F99"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lastRenderedPageBreak/>
              <w:t>RETURN (En);</w:t>
            </w:r>
          </w:p>
          <w:p w14:paraId="077EA806" w14:textId="77777777" w:rsidR="008C0FB8" w:rsidRPr="008C0FB8"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 xml:space="preserve"> END</w:t>
            </w:r>
          </w:p>
          <w:p w14:paraId="003BD45F" w14:textId="21008FF9" w:rsidR="002F0B29" w:rsidRPr="00D033C7" w:rsidRDefault="008C0FB8" w:rsidP="008C0FB8">
            <w:pPr>
              <w:rPr>
                <w:rFonts w:ascii="Calibri" w:eastAsia="Times New Roman" w:hAnsi="Calibri" w:cs="Calibri"/>
                <w:color w:val="000000"/>
                <w:sz w:val="22"/>
                <w:szCs w:val="22"/>
                <w:lang w:eastAsia="en-AU"/>
              </w:rPr>
            </w:pPr>
            <w:r w:rsidRPr="008C0FB8">
              <w:rPr>
                <w:rFonts w:ascii="Calibri" w:eastAsia="Times New Roman" w:hAnsi="Calibri" w:cs="Calibri"/>
                <w:color w:val="000000"/>
                <w:sz w:val="22"/>
                <w:szCs w:val="22"/>
                <w:lang w:eastAsia="en-AU"/>
              </w:rPr>
              <w:t>@</w:t>
            </w:r>
          </w:p>
        </w:tc>
      </w:tr>
      <w:tr w:rsidR="002F0B29" w:rsidRPr="00D033C7" w14:paraId="23139ADB" w14:textId="77777777" w:rsidTr="00643D27">
        <w:trPr>
          <w:trHeight w:val="576"/>
          <w:jc w:val="center"/>
        </w:trPr>
        <w:tc>
          <w:tcPr>
            <w:tcW w:w="3080" w:type="dxa"/>
            <w:shd w:val="clear" w:color="auto" w:fill="auto"/>
          </w:tcPr>
          <w:p w14:paraId="7BF2AB8F"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lastRenderedPageBreak/>
              <w:t>Populate SQL</w:t>
            </w:r>
          </w:p>
        </w:tc>
        <w:tc>
          <w:tcPr>
            <w:tcW w:w="5987" w:type="dxa"/>
            <w:shd w:val="clear" w:color="auto" w:fill="auto"/>
          </w:tcPr>
          <w:p w14:paraId="27AC966D"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F0B29" w:rsidRPr="00D033C7" w14:paraId="66716C80" w14:textId="77777777" w:rsidTr="00643D27">
        <w:trPr>
          <w:trHeight w:val="431"/>
          <w:jc w:val="center"/>
        </w:trPr>
        <w:tc>
          <w:tcPr>
            <w:tcW w:w="3080" w:type="dxa"/>
            <w:shd w:val="clear" w:color="auto" w:fill="auto"/>
          </w:tcPr>
          <w:p w14:paraId="4228936F"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9ACD4EE" w14:textId="77777777" w:rsidR="002F0B29" w:rsidRPr="00D033C7" w:rsidRDefault="002F0B2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F0B29" w:rsidRPr="00D033C7" w14:paraId="34BFD1E1" w14:textId="77777777" w:rsidTr="00643D27">
        <w:trPr>
          <w:trHeight w:val="396"/>
          <w:jc w:val="center"/>
        </w:trPr>
        <w:tc>
          <w:tcPr>
            <w:tcW w:w="3080" w:type="dxa"/>
            <w:shd w:val="clear" w:color="auto" w:fill="auto"/>
          </w:tcPr>
          <w:p w14:paraId="285C53A0" w14:textId="77777777" w:rsidR="002F0B29" w:rsidRPr="00D033C7" w:rsidRDefault="002F0B2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900F4E4" w14:textId="7F9C55C4" w:rsidR="002F0B29" w:rsidRPr="00D033C7" w:rsidRDefault="002F0B29" w:rsidP="00643D27">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r w:rsidR="008C0FB8" w:rsidRPr="008C0FB8">
              <w:rPr>
                <w:rFonts w:ascii="Calibri" w:eastAsia="Times New Roman" w:hAnsi="Calibri" w:cs="Calibri"/>
                <w:color w:val="000000"/>
                <w:sz w:val="22"/>
                <w:szCs w:val="22"/>
                <w:lang w:eastAsia="en-AU"/>
              </w:rPr>
              <w:t>apptbookEnd</w:t>
            </w:r>
            <w:r w:rsidRPr="00AA6F43">
              <w:rPr>
                <w:rFonts w:ascii="Calibri" w:eastAsia="Times New Roman" w:hAnsi="Calibri" w:cs="Calibri"/>
                <w:color w:val="000000"/>
                <w:sz w:val="22"/>
                <w:szCs w:val="22"/>
                <w:lang w:eastAsia="en-AU"/>
              </w:rPr>
              <w:t>;</w:t>
            </w:r>
          </w:p>
        </w:tc>
      </w:tr>
    </w:tbl>
    <w:p w14:paraId="646F22BE" w14:textId="77777777" w:rsidR="00A91211" w:rsidRDefault="00A91211" w:rsidP="00C11B7C">
      <w:pPr>
        <w:tabs>
          <w:tab w:val="left" w:pos="540"/>
        </w:tabs>
        <w:rPr>
          <w:rFonts w:asciiTheme="minorHAnsi" w:hAnsiTheme="minorHAnsi" w:cstheme="minorHAnsi"/>
          <w:bCs/>
          <w:iCs/>
          <w:szCs w:val="24"/>
        </w:rPr>
      </w:pPr>
    </w:p>
    <w:p w14:paraId="5B0C05CA" w14:textId="69F18D9C" w:rsidR="00500DDF" w:rsidRDefault="00500DDF" w:rsidP="00500DDF">
      <w:pPr>
        <w:pStyle w:val="StyleStyleHeading210ptTimesNewRoman11pt"/>
        <w:numPr>
          <w:ilvl w:val="2"/>
          <w:numId w:val="35"/>
        </w:numPr>
      </w:pPr>
      <w:bookmarkStart w:id="28" w:name="_Toc81572708"/>
      <w:r>
        <w:t>Appointment Duration</w:t>
      </w:r>
      <w:bookmarkEnd w:id="28"/>
    </w:p>
    <w:p w14:paraId="77470FC3" w14:textId="77777777" w:rsidR="00500DDF" w:rsidRDefault="00500DDF" w:rsidP="00500DD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500DDF" w:rsidRPr="00D033C7" w14:paraId="2DBA3A06" w14:textId="77777777" w:rsidTr="00643D27">
        <w:trPr>
          <w:trHeight w:val="407"/>
          <w:jc w:val="center"/>
        </w:trPr>
        <w:tc>
          <w:tcPr>
            <w:tcW w:w="3080" w:type="dxa"/>
            <w:shd w:val="clear" w:color="auto" w:fill="auto"/>
          </w:tcPr>
          <w:p w14:paraId="7C34B5EE" w14:textId="77777777" w:rsidR="00500DDF" w:rsidRPr="0018019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0D3462AD" w14:textId="3A6EC389" w:rsidR="00500DDF" w:rsidRPr="00D033C7" w:rsidRDefault="005B1472" w:rsidP="00643D27">
            <w:pPr>
              <w:rPr>
                <w:rFonts w:ascii="Calibri" w:eastAsia="Times New Roman" w:hAnsi="Calibri" w:cs="Calibri"/>
                <w:b/>
                <w:bCs/>
                <w:color w:val="000000"/>
                <w:sz w:val="22"/>
                <w:szCs w:val="22"/>
                <w:lang w:eastAsia="en-AU"/>
              </w:rPr>
            </w:pPr>
            <w:r w:rsidRPr="005B1472">
              <w:rPr>
                <w:rFonts w:ascii="Calibri" w:eastAsia="Times New Roman" w:hAnsi="Calibri" w:cs="Calibri"/>
                <w:color w:val="000000"/>
                <w:sz w:val="22"/>
                <w:szCs w:val="22"/>
                <w:lang w:eastAsia="en-AU"/>
              </w:rPr>
              <w:t>apptUsed</w:t>
            </w:r>
          </w:p>
        </w:tc>
      </w:tr>
      <w:tr w:rsidR="00500DDF" w:rsidRPr="00D033C7" w14:paraId="2198F66A" w14:textId="77777777" w:rsidTr="00643D27">
        <w:trPr>
          <w:trHeight w:val="344"/>
          <w:jc w:val="center"/>
        </w:trPr>
        <w:tc>
          <w:tcPr>
            <w:tcW w:w="3080" w:type="dxa"/>
            <w:shd w:val="clear" w:color="auto" w:fill="auto"/>
          </w:tcPr>
          <w:p w14:paraId="5C50D457"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23EEF77B" w14:textId="48F96E7B" w:rsidR="00500DDF" w:rsidRPr="00D033C7" w:rsidRDefault="005B1472" w:rsidP="00643D27">
            <w:pPr>
              <w:rPr>
                <w:rFonts w:ascii="Calibri" w:eastAsia="Times New Roman" w:hAnsi="Calibri" w:cs="Calibri"/>
                <w:color w:val="000000"/>
                <w:sz w:val="22"/>
                <w:szCs w:val="22"/>
                <w:lang w:eastAsia="en-AU"/>
              </w:rPr>
            </w:pPr>
            <w:r w:rsidRPr="005B1472">
              <w:rPr>
                <w:rFonts w:ascii="Calibri" w:eastAsia="Times New Roman" w:hAnsi="Calibri" w:cs="Calibri"/>
                <w:color w:val="000000"/>
                <w:sz w:val="22"/>
                <w:szCs w:val="22"/>
                <w:lang w:eastAsia="en-AU"/>
              </w:rPr>
              <w:t>Appointment Duration</w:t>
            </w:r>
          </w:p>
        </w:tc>
      </w:tr>
      <w:tr w:rsidR="00500DDF" w:rsidRPr="00D033C7" w14:paraId="773229BB" w14:textId="77777777" w:rsidTr="00643D27">
        <w:trPr>
          <w:trHeight w:val="323"/>
          <w:jc w:val="center"/>
        </w:trPr>
        <w:tc>
          <w:tcPr>
            <w:tcW w:w="3080" w:type="dxa"/>
            <w:shd w:val="clear" w:color="auto" w:fill="auto"/>
          </w:tcPr>
          <w:p w14:paraId="0431F3FD"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0B69DC39"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Function</w:t>
            </w:r>
          </w:p>
        </w:tc>
      </w:tr>
      <w:tr w:rsidR="00500DDF" w:rsidRPr="00D033C7" w14:paraId="400FE54D" w14:textId="77777777" w:rsidTr="00643D27">
        <w:trPr>
          <w:trHeight w:val="459"/>
          <w:jc w:val="center"/>
        </w:trPr>
        <w:tc>
          <w:tcPr>
            <w:tcW w:w="3080" w:type="dxa"/>
            <w:shd w:val="clear" w:color="auto" w:fill="auto"/>
          </w:tcPr>
          <w:p w14:paraId="5A77DF85"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43C6E36F"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500DDF" w:rsidRPr="00D033C7" w14:paraId="5F78536D" w14:textId="77777777" w:rsidTr="00643D27">
        <w:trPr>
          <w:trHeight w:val="576"/>
          <w:jc w:val="center"/>
        </w:trPr>
        <w:tc>
          <w:tcPr>
            <w:tcW w:w="3080" w:type="dxa"/>
            <w:shd w:val="clear" w:color="auto" w:fill="auto"/>
          </w:tcPr>
          <w:p w14:paraId="3CDC9BDB"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08E6F585"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w:t>
            </w:r>
          </w:p>
          <w:p w14:paraId="1F65B48D"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CREATE FUNCTION apptUsed(SKEY VARCHAR(20),usd INTEGER, appEnd INTEGER) RETURNS INTEGER</w:t>
            </w:r>
          </w:p>
          <w:p w14:paraId="1BCC58C5"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READS SQL DATA</w:t>
            </w:r>
          </w:p>
          <w:p w14:paraId="0976455A"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BEGIN</w:t>
            </w:r>
          </w:p>
          <w:p w14:paraId="194F41A0"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DECLARE stHr INTEGER;</w:t>
            </w:r>
          </w:p>
          <w:p w14:paraId="109545E2"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DECLARE maxDur INTEGER;</w:t>
            </w:r>
          </w:p>
          <w:p w14:paraId="49A6AFC4"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DECLARE usedTime INTEGER;</w:t>
            </w:r>
          </w:p>
          <w:p w14:paraId="1AB1C2AE" w14:textId="77777777" w:rsidR="00163AC9" w:rsidRPr="00163AC9" w:rsidRDefault="00163AC9" w:rsidP="00163AC9">
            <w:pPr>
              <w:rPr>
                <w:rFonts w:ascii="Calibri" w:eastAsia="Times New Roman" w:hAnsi="Calibri" w:cs="Calibri"/>
                <w:color w:val="000000"/>
                <w:sz w:val="22"/>
                <w:szCs w:val="22"/>
                <w:lang w:eastAsia="en-AU"/>
              </w:rPr>
            </w:pPr>
          </w:p>
          <w:p w14:paraId="308643D6"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SET stHr = CAST(SUBSTRING(SKEY FROM 17 FOR 2)  AS INTEGER) ;</w:t>
            </w:r>
          </w:p>
          <w:p w14:paraId="29E52C2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SET maxDur = (appEnd-StHr) * 60;</w:t>
            </w:r>
          </w:p>
          <w:p w14:paraId="57DCA678"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IF usd &gt; maxDur then </w:t>
            </w:r>
          </w:p>
          <w:p w14:paraId="46EB278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SET usedTime = maxDur ;</w:t>
            </w:r>
          </w:p>
          <w:p w14:paraId="465943E2"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ELSE SET usedTime = usd ;</w:t>
            </w:r>
          </w:p>
          <w:p w14:paraId="698E1203"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END IF;</w:t>
            </w:r>
          </w:p>
          <w:p w14:paraId="0A55DFED"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RETURN (usedTime);</w:t>
            </w:r>
          </w:p>
          <w:p w14:paraId="1B7C2A9E" w14:textId="77777777" w:rsidR="00163AC9" w:rsidRPr="00163AC9"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 xml:space="preserve"> END</w:t>
            </w:r>
          </w:p>
          <w:p w14:paraId="255C42B8" w14:textId="057BA6A0" w:rsidR="00500DDF" w:rsidRPr="00D033C7" w:rsidRDefault="00163AC9" w:rsidP="00163AC9">
            <w:pPr>
              <w:rPr>
                <w:rFonts w:ascii="Calibri" w:eastAsia="Times New Roman" w:hAnsi="Calibri" w:cs="Calibri"/>
                <w:color w:val="000000"/>
                <w:sz w:val="22"/>
                <w:szCs w:val="22"/>
                <w:lang w:eastAsia="en-AU"/>
              </w:rPr>
            </w:pPr>
            <w:r w:rsidRPr="00163AC9">
              <w:rPr>
                <w:rFonts w:ascii="Calibri" w:eastAsia="Times New Roman" w:hAnsi="Calibri" w:cs="Calibri"/>
                <w:color w:val="000000"/>
                <w:sz w:val="22"/>
                <w:szCs w:val="22"/>
                <w:lang w:eastAsia="en-AU"/>
              </w:rPr>
              <w:t>@</w:t>
            </w:r>
          </w:p>
        </w:tc>
      </w:tr>
      <w:tr w:rsidR="00500DDF" w:rsidRPr="00D033C7" w14:paraId="4A6070E8" w14:textId="77777777" w:rsidTr="00643D27">
        <w:trPr>
          <w:trHeight w:val="576"/>
          <w:jc w:val="center"/>
        </w:trPr>
        <w:tc>
          <w:tcPr>
            <w:tcW w:w="3080" w:type="dxa"/>
            <w:shd w:val="clear" w:color="auto" w:fill="auto"/>
          </w:tcPr>
          <w:p w14:paraId="26255A7C"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020D1161"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00DDF" w:rsidRPr="00D033C7" w14:paraId="128BCFF1" w14:textId="77777777" w:rsidTr="00643D27">
        <w:trPr>
          <w:trHeight w:val="431"/>
          <w:jc w:val="center"/>
        </w:trPr>
        <w:tc>
          <w:tcPr>
            <w:tcW w:w="3080" w:type="dxa"/>
            <w:shd w:val="clear" w:color="auto" w:fill="auto"/>
          </w:tcPr>
          <w:p w14:paraId="70D856BD"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6847511" w14:textId="77777777" w:rsidR="00500DDF" w:rsidRPr="00D033C7" w:rsidRDefault="00500D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00DDF" w:rsidRPr="00D033C7" w14:paraId="1FDF603A" w14:textId="77777777" w:rsidTr="00643D27">
        <w:trPr>
          <w:trHeight w:val="396"/>
          <w:jc w:val="center"/>
        </w:trPr>
        <w:tc>
          <w:tcPr>
            <w:tcW w:w="3080" w:type="dxa"/>
            <w:shd w:val="clear" w:color="auto" w:fill="auto"/>
          </w:tcPr>
          <w:p w14:paraId="18B4FDF6" w14:textId="77777777" w:rsidR="00500DDF" w:rsidRPr="00D033C7" w:rsidRDefault="00500D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727F7CB0" w14:textId="7206DA80" w:rsidR="00500DDF" w:rsidRPr="00D033C7" w:rsidRDefault="00500DDF" w:rsidP="00643D27">
            <w:pPr>
              <w:rPr>
                <w:rFonts w:ascii="Calibri" w:eastAsia="Times New Roman" w:hAnsi="Calibri" w:cs="Calibri"/>
                <w:color w:val="000000"/>
                <w:sz w:val="22"/>
                <w:szCs w:val="22"/>
                <w:lang w:eastAsia="en-AU"/>
              </w:rPr>
            </w:pPr>
            <w:r w:rsidRPr="00AA6F43">
              <w:rPr>
                <w:rFonts w:ascii="Calibri" w:eastAsia="Times New Roman" w:hAnsi="Calibri" w:cs="Calibri"/>
                <w:color w:val="000000"/>
                <w:sz w:val="22"/>
                <w:szCs w:val="22"/>
                <w:lang w:eastAsia="en-AU"/>
              </w:rPr>
              <w:t xml:space="preserve">DROP FUNCTION </w:t>
            </w:r>
            <w:r w:rsidR="005B1472" w:rsidRPr="005B1472">
              <w:rPr>
                <w:rFonts w:ascii="Calibri" w:eastAsia="Times New Roman" w:hAnsi="Calibri" w:cs="Calibri"/>
                <w:color w:val="000000"/>
                <w:sz w:val="22"/>
                <w:szCs w:val="22"/>
                <w:lang w:eastAsia="en-AU"/>
              </w:rPr>
              <w:t>apptUsed</w:t>
            </w:r>
            <w:r w:rsidRPr="00AA6F43">
              <w:rPr>
                <w:rFonts w:ascii="Calibri" w:eastAsia="Times New Roman" w:hAnsi="Calibri" w:cs="Calibri"/>
                <w:color w:val="000000"/>
                <w:sz w:val="22"/>
                <w:szCs w:val="22"/>
                <w:lang w:eastAsia="en-AU"/>
              </w:rPr>
              <w:t>;</w:t>
            </w:r>
          </w:p>
        </w:tc>
      </w:tr>
    </w:tbl>
    <w:p w14:paraId="0A682723" w14:textId="11338109" w:rsidR="00997A50" w:rsidRDefault="00997A50" w:rsidP="00C11B7C">
      <w:pPr>
        <w:tabs>
          <w:tab w:val="left" w:pos="540"/>
        </w:tabs>
      </w:pPr>
    </w:p>
    <w:p w14:paraId="7FE9FC06" w14:textId="4E767681" w:rsidR="00687CE4" w:rsidRDefault="00687CE4" w:rsidP="00C11B7C">
      <w:pPr>
        <w:tabs>
          <w:tab w:val="left" w:pos="540"/>
        </w:tabs>
      </w:pPr>
    </w:p>
    <w:p w14:paraId="31AD0450" w14:textId="558B358C" w:rsidR="00687CE4" w:rsidRDefault="00687CE4" w:rsidP="00C11B7C">
      <w:pPr>
        <w:tabs>
          <w:tab w:val="left" w:pos="540"/>
        </w:tabs>
      </w:pPr>
    </w:p>
    <w:p w14:paraId="58921672" w14:textId="77740467" w:rsidR="00687CE4" w:rsidRDefault="00687CE4" w:rsidP="00C11B7C">
      <w:pPr>
        <w:tabs>
          <w:tab w:val="left" w:pos="540"/>
        </w:tabs>
      </w:pPr>
    </w:p>
    <w:p w14:paraId="38D9E053" w14:textId="197FA234" w:rsidR="00687CE4" w:rsidRDefault="00687CE4" w:rsidP="00C11B7C">
      <w:pPr>
        <w:tabs>
          <w:tab w:val="left" w:pos="540"/>
        </w:tabs>
      </w:pPr>
    </w:p>
    <w:p w14:paraId="507E5465" w14:textId="197886AD" w:rsidR="00687CE4" w:rsidRDefault="00687CE4" w:rsidP="00C11B7C">
      <w:pPr>
        <w:tabs>
          <w:tab w:val="left" w:pos="540"/>
        </w:tabs>
      </w:pPr>
    </w:p>
    <w:p w14:paraId="53D3529C" w14:textId="17B59E05" w:rsidR="00C47D82" w:rsidRDefault="00C47D82" w:rsidP="00C47D82">
      <w:pPr>
        <w:pStyle w:val="StyleStyleHeading210ptTimesNewRoman11pt"/>
        <w:numPr>
          <w:ilvl w:val="2"/>
          <w:numId w:val="35"/>
        </w:numPr>
      </w:pPr>
      <w:bookmarkStart w:id="29" w:name="_Toc81572709"/>
      <w:r>
        <w:lastRenderedPageBreak/>
        <w:t>Production calculation</w:t>
      </w:r>
      <w:bookmarkEnd w:id="29"/>
    </w:p>
    <w:p w14:paraId="6D151C30" w14:textId="77777777" w:rsidR="00C47D82" w:rsidRDefault="00C47D82" w:rsidP="00C47D8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C47D82" w:rsidRPr="00D033C7" w14:paraId="514E69F9" w14:textId="77777777" w:rsidTr="00643D27">
        <w:trPr>
          <w:trHeight w:val="320"/>
          <w:jc w:val="center"/>
        </w:trPr>
        <w:tc>
          <w:tcPr>
            <w:tcW w:w="3080" w:type="dxa"/>
            <w:shd w:val="clear" w:color="auto" w:fill="auto"/>
          </w:tcPr>
          <w:p w14:paraId="5DE73E65" w14:textId="77777777" w:rsidR="00C47D82" w:rsidRPr="0018019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Name</w:t>
            </w:r>
          </w:p>
        </w:tc>
        <w:tc>
          <w:tcPr>
            <w:tcW w:w="5987" w:type="dxa"/>
            <w:shd w:val="clear" w:color="auto" w:fill="auto"/>
          </w:tcPr>
          <w:p w14:paraId="0B518455" w14:textId="67DE7771" w:rsidR="00C47D82" w:rsidRPr="00D033C7" w:rsidRDefault="000F3E63" w:rsidP="00643D27">
            <w:pPr>
              <w:rPr>
                <w:rFonts w:ascii="Calibri" w:eastAsia="Times New Roman" w:hAnsi="Calibri" w:cs="Calibri"/>
                <w:b/>
                <w:bCs/>
                <w:color w:val="000000"/>
                <w:sz w:val="22"/>
                <w:szCs w:val="22"/>
                <w:lang w:eastAsia="en-AU"/>
              </w:rPr>
            </w:pPr>
            <w:r w:rsidRPr="000F3E63">
              <w:rPr>
                <w:rFonts w:ascii="Calibri" w:eastAsia="Times New Roman" w:hAnsi="Calibri" w:cs="Calibri"/>
                <w:color w:val="000000"/>
                <w:sz w:val="22"/>
                <w:szCs w:val="22"/>
                <w:lang w:eastAsia="en-AU"/>
              </w:rPr>
              <w:t>Production</w:t>
            </w:r>
          </w:p>
        </w:tc>
      </w:tr>
      <w:tr w:rsidR="00C47D82" w:rsidRPr="00D033C7" w14:paraId="1D78C896" w14:textId="77777777" w:rsidTr="00643D27">
        <w:trPr>
          <w:trHeight w:val="344"/>
          <w:jc w:val="center"/>
        </w:trPr>
        <w:tc>
          <w:tcPr>
            <w:tcW w:w="3080" w:type="dxa"/>
            <w:shd w:val="clear" w:color="auto" w:fill="auto"/>
          </w:tcPr>
          <w:p w14:paraId="48445F08" w14:textId="77777777" w:rsidR="00C47D82" w:rsidRPr="00D033C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Description</w:t>
            </w:r>
          </w:p>
        </w:tc>
        <w:tc>
          <w:tcPr>
            <w:tcW w:w="5987" w:type="dxa"/>
            <w:shd w:val="clear" w:color="auto" w:fill="auto"/>
          </w:tcPr>
          <w:p w14:paraId="01FE8D20" w14:textId="47E27FDB" w:rsidR="00C47D82" w:rsidRPr="00D033C7" w:rsidRDefault="000F3E6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Calculation</w:t>
            </w:r>
          </w:p>
        </w:tc>
      </w:tr>
      <w:tr w:rsidR="00C47D82" w:rsidRPr="00D033C7" w14:paraId="07D28904" w14:textId="77777777" w:rsidTr="00643D27">
        <w:trPr>
          <w:trHeight w:val="323"/>
          <w:jc w:val="center"/>
        </w:trPr>
        <w:tc>
          <w:tcPr>
            <w:tcW w:w="3080" w:type="dxa"/>
            <w:shd w:val="clear" w:color="auto" w:fill="auto"/>
          </w:tcPr>
          <w:p w14:paraId="3DB3F2AB" w14:textId="77777777" w:rsidR="00C47D82" w:rsidRPr="00D033C7" w:rsidRDefault="00C47D8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Object Type</w:t>
            </w:r>
          </w:p>
        </w:tc>
        <w:tc>
          <w:tcPr>
            <w:tcW w:w="5987" w:type="dxa"/>
            <w:shd w:val="clear" w:color="auto" w:fill="auto"/>
          </w:tcPr>
          <w:p w14:paraId="3B71623D" w14:textId="5FB35B0B" w:rsidR="00C47D82" w:rsidRPr="00D033C7" w:rsidRDefault="000F3E6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Stored Procedure</w:t>
            </w:r>
          </w:p>
        </w:tc>
      </w:tr>
      <w:tr w:rsidR="00293B8A" w:rsidRPr="00D033C7" w14:paraId="386B8B0C" w14:textId="77777777" w:rsidTr="00643D27">
        <w:trPr>
          <w:trHeight w:val="292"/>
          <w:jc w:val="center"/>
        </w:trPr>
        <w:tc>
          <w:tcPr>
            <w:tcW w:w="3080" w:type="dxa"/>
            <w:shd w:val="clear" w:color="auto" w:fill="auto"/>
          </w:tcPr>
          <w:p w14:paraId="32DF238A"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Create Event</w:t>
            </w:r>
          </w:p>
        </w:tc>
        <w:tc>
          <w:tcPr>
            <w:tcW w:w="5987" w:type="dxa"/>
            <w:shd w:val="clear" w:color="auto" w:fill="auto"/>
          </w:tcPr>
          <w:p w14:paraId="35632ABE" w14:textId="0DE83388"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Application Load</w:t>
            </w:r>
          </w:p>
        </w:tc>
      </w:tr>
      <w:tr w:rsidR="00293B8A" w:rsidRPr="00D033C7" w14:paraId="1A3A1C59" w14:textId="77777777" w:rsidTr="00643D27">
        <w:trPr>
          <w:trHeight w:val="576"/>
          <w:jc w:val="center"/>
        </w:trPr>
        <w:tc>
          <w:tcPr>
            <w:tcW w:w="3080" w:type="dxa"/>
            <w:shd w:val="clear" w:color="auto" w:fill="auto"/>
          </w:tcPr>
          <w:p w14:paraId="10C224E7"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Create SQL </w:t>
            </w:r>
          </w:p>
        </w:tc>
        <w:tc>
          <w:tcPr>
            <w:tcW w:w="5987" w:type="dxa"/>
            <w:shd w:val="clear" w:color="auto" w:fill="auto"/>
          </w:tcPr>
          <w:p w14:paraId="27E20F7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w:t>
            </w:r>
          </w:p>
          <w:p w14:paraId="2677B26E"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CREATE PROCEDURE  Production   (IN A DATE, IN  B DATE) </w:t>
            </w:r>
          </w:p>
          <w:p w14:paraId="5904DEE8"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MODIFIES SQL DATA</w:t>
            </w:r>
          </w:p>
          <w:p w14:paraId="2AE845EC"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BEGIN</w:t>
            </w:r>
          </w:p>
          <w:p w14:paraId="2BCF27D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invoice DECIMAL (15,2);</w:t>
            </w:r>
          </w:p>
          <w:p w14:paraId="4537D997"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Adjust DECIMAL (15,2);</w:t>
            </w:r>
          </w:p>
          <w:p w14:paraId="0AA34D1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discount DECIMAL (15,2);</w:t>
            </w:r>
          </w:p>
          <w:p w14:paraId="35D095DD"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Writeoff DECIMAL (15,2);</w:t>
            </w:r>
          </w:p>
          <w:p w14:paraId="1E120F76"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DECLARE Prod DECIMAL (15,2);</w:t>
            </w:r>
          </w:p>
          <w:p w14:paraId="35E7E2FB"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DELETE FROM PRODUCTION;</w:t>
            </w:r>
          </w:p>
          <w:p w14:paraId="1BFB8B1B"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SELECT   Sum(Amount) INTO invoice  from pbarcmas  where transtype = 1  and  deleted &lt;&gt; -1 and entrydate  between A and B;</w:t>
            </w:r>
          </w:p>
          <w:p w14:paraId="1C144F12"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SELECT  Sum(Amount) INTO Adjust  from pbarcmas  where transtype = 2  and  deleted &lt;&gt; -1 and entrydate  between A and B;</w:t>
            </w:r>
          </w:p>
          <w:p w14:paraId="522A2B39"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SELECT   Sum(Amount) INTO discount  from pbarcmas  where transtype = 4  and  deleted &lt;&gt; -1 and entrydate  between A and B;</w:t>
            </w:r>
          </w:p>
          <w:p w14:paraId="36C900B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SELECT   Sum(Amount) INTO Writeoff from pbarcmas  where transtype = 5  and  deleted &lt;&gt; -1 and entrydate  between A and B;</w:t>
            </w:r>
          </w:p>
          <w:p w14:paraId="582CA872"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IF invoice is null then </w:t>
            </w:r>
          </w:p>
          <w:p w14:paraId="4446F9F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set invoice = 0;</w:t>
            </w:r>
          </w:p>
          <w:p w14:paraId="71EFC5A0"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IF;</w:t>
            </w:r>
          </w:p>
          <w:p w14:paraId="167D8FFA"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IF Adjust is null then</w:t>
            </w:r>
          </w:p>
          <w:p w14:paraId="6A091F3E"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set Adjust= 0;</w:t>
            </w:r>
          </w:p>
          <w:p w14:paraId="7B007AEA"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IF;</w:t>
            </w:r>
          </w:p>
          <w:p w14:paraId="5C786AB4"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IF discount is null then</w:t>
            </w:r>
          </w:p>
          <w:p w14:paraId="12A2536F"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set discount = 0;</w:t>
            </w:r>
          </w:p>
          <w:p w14:paraId="78678D35"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 IF;</w:t>
            </w:r>
          </w:p>
          <w:p w14:paraId="37A119D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IF Writeoff is null then </w:t>
            </w:r>
          </w:p>
          <w:p w14:paraId="3A6878F6"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set Writeoff  = 0;</w:t>
            </w:r>
          </w:p>
          <w:p w14:paraId="54F54FE1"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END IF;</w:t>
            </w:r>
          </w:p>
          <w:p w14:paraId="620654C3"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SET Prod = invoice+Adjust-discount-Writeoff;</w:t>
            </w:r>
          </w:p>
          <w:p w14:paraId="27EE9781"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INSERT INTO PRODUCTION (Prd) VALUES (Prod);</w:t>
            </w:r>
          </w:p>
          <w:p w14:paraId="07370177" w14:textId="77777777" w:rsidR="00293B8A" w:rsidRPr="00A00C5D"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 xml:space="preserve"> END</w:t>
            </w:r>
          </w:p>
          <w:p w14:paraId="6046E132" w14:textId="643FDE49" w:rsidR="00293B8A" w:rsidRPr="00D033C7"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w:t>
            </w:r>
          </w:p>
        </w:tc>
      </w:tr>
      <w:tr w:rsidR="00293B8A" w:rsidRPr="00D033C7" w14:paraId="58C2207D" w14:textId="77777777" w:rsidTr="00643D27">
        <w:trPr>
          <w:trHeight w:val="358"/>
          <w:jc w:val="center"/>
        </w:trPr>
        <w:tc>
          <w:tcPr>
            <w:tcW w:w="3080" w:type="dxa"/>
            <w:shd w:val="clear" w:color="auto" w:fill="auto"/>
          </w:tcPr>
          <w:p w14:paraId="425E4C5D"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Populate SQL</w:t>
            </w:r>
          </w:p>
        </w:tc>
        <w:tc>
          <w:tcPr>
            <w:tcW w:w="5987" w:type="dxa"/>
            <w:shd w:val="clear" w:color="auto" w:fill="auto"/>
          </w:tcPr>
          <w:p w14:paraId="36A450F2" w14:textId="77777777"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93B8A" w:rsidRPr="00D033C7" w14:paraId="4006747B" w14:textId="77777777" w:rsidTr="00643D27">
        <w:trPr>
          <w:trHeight w:val="264"/>
          <w:jc w:val="center"/>
        </w:trPr>
        <w:tc>
          <w:tcPr>
            <w:tcW w:w="3080" w:type="dxa"/>
            <w:shd w:val="clear" w:color="auto" w:fill="auto"/>
          </w:tcPr>
          <w:p w14:paraId="2A654DAD"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B61BFC4" w14:textId="77777777" w:rsidR="00293B8A" w:rsidRPr="00D033C7" w:rsidRDefault="00293B8A" w:rsidP="00293B8A">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93B8A" w:rsidRPr="00D033C7" w14:paraId="13E274C2" w14:textId="77777777" w:rsidTr="00643D27">
        <w:trPr>
          <w:trHeight w:val="396"/>
          <w:jc w:val="center"/>
        </w:trPr>
        <w:tc>
          <w:tcPr>
            <w:tcW w:w="3080" w:type="dxa"/>
            <w:shd w:val="clear" w:color="auto" w:fill="auto"/>
          </w:tcPr>
          <w:p w14:paraId="52AF67F4" w14:textId="77777777" w:rsidR="00293B8A" w:rsidRPr="00D033C7" w:rsidRDefault="00293B8A" w:rsidP="00293B8A">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Clean up SQL</w:t>
            </w:r>
          </w:p>
        </w:tc>
        <w:tc>
          <w:tcPr>
            <w:tcW w:w="5987" w:type="dxa"/>
            <w:shd w:val="clear" w:color="auto" w:fill="auto"/>
          </w:tcPr>
          <w:p w14:paraId="2E33CA3E" w14:textId="26D76C8D" w:rsidR="00293B8A" w:rsidRPr="00D033C7" w:rsidRDefault="00293B8A" w:rsidP="00293B8A">
            <w:pPr>
              <w:rPr>
                <w:rFonts w:ascii="Calibri" w:eastAsia="Times New Roman" w:hAnsi="Calibri" w:cs="Calibri"/>
                <w:color w:val="000000"/>
                <w:sz w:val="22"/>
                <w:szCs w:val="22"/>
                <w:lang w:eastAsia="en-AU"/>
              </w:rPr>
            </w:pPr>
            <w:r w:rsidRPr="00A00C5D">
              <w:rPr>
                <w:rFonts w:ascii="Calibri" w:eastAsia="Times New Roman" w:hAnsi="Calibri" w:cs="Calibri"/>
                <w:color w:val="000000"/>
                <w:sz w:val="22"/>
                <w:szCs w:val="22"/>
                <w:lang w:eastAsia="en-AU"/>
              </w:rPr>
              <w:t>DROP PROCEDURE Production ;</w:t>
            </w:r>
          </w:p>
        </w:tc>
      </w:tr>
    </w:tbl>
    <w:p w14:paraId="3FD36879" w14:textId="2C5BCAB1" w:rsidR="00687CE4" w:rsidRDefault="00687CE4" w:rsidP="00C11B7C">
      <w:pPr>
        <w:tabs>
          <w:tab w:val="left" w:pos="540"/>
        </w:tabs>
      </w:pPr>
    </w:p>
    <w:p w14:paraId="587BAEE2" w14:textId="1BF0F1FD" w:rsidR="00687CE4" w:rsidRDefault="00687CE4" w:rsidP="00C11B7C">
      <w:pPr>
        <w:tabs>
          <w:tab w:val="left" w:pos="540"/>
        </w:tabs>
      </w:pPr>
    </w:p>
    <w:p w14:paraId="0580413E" w14:textId="77777777" w:rsidR="00687CE4" w:rsidRPr="00500DDF" w:rsidRDefault="00687CE4" w:rsidP="00C11B7C">
      <w:pPr>
        <w:tabs>
          <w:tab w:val="left" w:pos="540"/>
        </w:tabs>
      </w:pPr>
    </w:p>
    <w:p w14:paraId="320462C7" w14:textId="4AF45D02" w:rsidR="00F43D08" w:rsidRDefault="00601377" w:rsidP="00F43D08">
      <w:pPr>
        <w:pStyle w:val="StyleStyleHeading210ptTimesNewRoman11pt"/>
      </w:pPr>
      <w:bookmarkStart w:id="30" w:name="_Toc81572710"/>
      <w:r>
        <w:t>Global variables</w:t>
      </w:r>
      <w:bookmarkEnd w:id="30"/>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D033C7" w:rsidRPr="00D033C7" w14:paraId="3DEEFE18" w14:textId="77777777" w:rsidTr="00D033C7">
        <w:trPr>
          <w:trHeight w:val="576"/>
          <w:jc w:val="center"/>
        </w:trPr>
        <w:tc>
          <w:tcPr>
            <w:tcW w:w="3080" w:type="dxa"/>
            <w:shd w:val="clear" w:color="auto" w:fill="auto"/>
          </w:tcPr>
          <w:p w14:paraId="219DBFF7" w14:textId="71FCFC9B"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Global Variable</w:t>
            </w:r>
          </w:p>
        </w:tc>
        <w:tc>
          <w:tcPr>
            <w:tcW w:w="5987" w:type="dxa"/>
            <w:shd w:val="clear" w:color="auto" w:fill="auto"/>
          </w:tcPr>
          <w:p w14:paraId="3BDA39FA" w14:textId="4E084F45"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Source</w:t>
            </w:r>
          </w:p>
        </w:tc>
      </w:tr>
      <w:tr w:rsidR="00D033C7" w:rsidRPr="00D033C7" w14:paraId="5D5B4909" w14:textId="77777777" w:rsidTr="00D033C7">
        <w:trPr>
          <w:trHeight w:val="576"/>
          <w:jc w:val="center"/>
        </w:trPr>
        <w:tc>
          <w:tcPr>
            <w:tcW w:w="3080" w:type="dxa"/>
            <w:shd w:val="clear" w:color="auto" w:fill="auto"/>
            <w:hideMark/>
          </w:tcPr>
          <w:p w14:paraId="27C0336A" w14:textId="304C1138"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$startDate</w:t>
            </w:r>
            <w:r w:rsidRPr="00D033C7">
              <w:rPr>
                <w:rFonts w:ascii="Calibri" w:eastAsia="Times New Roman" w:hAnsi="Calibri" w:cs="Calibri"/>
                <w:color w:val="000000"/>
                <w:sz w:val="22"/>
                <w:szCs w:val="22"/>
                <w:lang w:eastAsia="en-AU"/>
              </w:rPr>
              <w:br/>
              <w:t>(Reporting period start date)</w:t>
            </w:r>
          </w:p>
        </w:tc>
        <w:tc>
          <w:tcPr>
            <w:tcW w:w="5987" w:type="dxa"/>
            <w:shd w:val="clear" w:color="auto" w:fill="auto"/>
            <w:hideMark/>
          </w:tcPr>
          <w:p w14:paraId="13812B00" w14:textId="1B42C526"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$startDate</w:t>
            </w:r>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A</w:t>
            </w:r>
          </w:p>
        </w:tc>
      </w:tr>
      <w:tr w:rsidR="00D033C7" w:rsidRPr="00D033C7" w14:paraId="1463AE70" w14:textId="77777777" w:rsidTr="00D033C7">
        <w:trPr>
          <w:trHeight w:val="576"/>
          <w:jc w:val="center"/>
        </w:trPr>
        <w:tc>
          <w:tcPr>
            <w:tcW w:w="3080" w:type="dxa"/>
            <w:shd w:val="clear" w:color="auto" w:fill="auto"/>
            <w:hideMark/>
          </w:tcPr>
          <w:p w14:paraId="120DB44A" w14:textId="713D5E98"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$endDate</w:t>
            </w:r>
            <w:r w:rsidRPr="00D033C7">
              <w:rPr>
                <w:rFonts w:ascii="Calibri" w:eastAsia="Times New Roman" w:hAnsi="Calibri" w:cs="Calibri"/>
                <w:color w:val="000000"/>
                <w:sz w:val="22"/>
                <w:szCs w:val="22"/>
                <w:lang w:eastAsia="en-AU"/>
              </w:rPr>
              <w:br/>
              <w:t>(Reporting period end date)</w:t>
            </w:r>
          </w:p>
        </w:tc>
        <w:tc>
          <w:tcPr>
            <w:tcW w:w="5987" w:type="dxa"/>
            <w:shd w:val="clear" w:color="auto" w:fill="auto"/>
            <w:hideMark/>
          </w:tcPr>
          <w:p w14:paraId="32CA4271" w14:textId="54E4C90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$endDate</w:t>
            </w:r>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B</w:t>
            </w:r>
          </w:p>
        </w:tc>
      </w:tr>
      <w:tr w:rsidR="00D033C7" w:rsidRPr="00D033C7" w14:paraId="79ECA2B2" w14:textId="77777777" w:rsidTr="00D033C7">
        <w:trPr>
          <w:trHeight w:val="600"/>
          <w:jc w:val="center"/>
        </w:trPr>
        <w:tc>
          <w:tcPr>
            <w:tcW w:w="3080" w:type="dxa"/>
            <w:shd w:val="clear" w:color="auto" w:fill="auto"/>
            <w:hideMark/>
          </w:tcPr>
          <w:p w14:paraId="4F27B9CE" w14:textId="5A62D179"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000000"/>
                <w:sz w:val="22"/>
                <w:szCs w:val="22"/>
                <w:lang w:eastAsia="en-AU"/>
              </w:rPr>
              <w:t>$bookLength</w:t>
            </w:r>
            <w:r w:rsidRPr="00D033C7">
              <w:rPr>
                <w:rFonts w:ascii="Calibri" w:eastAsia="Times New Roman" w:hAnsi="Calibri" w:cs="Calibri"/>
                <w:color w:val="000000"/>
                <w:sz w:val="22"/>
                <w:szCs w:val="22"/>
                <w:lang w:eastAsia="en-AU"/>
              </w:rPr>
              <w:br/>
              <w:t>(Hours worked in a day)</w:t>
            </w:r>
          </w:p>
        </w:tc>
        <w:tc>
          <w:tcPr>
            <w:tcW w:w="5987" w:type="dxa"/>
            <w:shd w:val="clear" w:color="auto" w:fill="auto"/>
            <w:hideMark/>
          </w:tcPr>
          <w:p w14:paraId="420FF9BD" w14:textId="24473C8A"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$bookLength</w:t>
            </w:r>
            <w:r w:rsidRPr="00D033C7">
              <w:rPr>
                <w:rFonts w:ascii="Calibri" w:eastAsia="Times New Roman" w:hAnsi="Calibri" w:cs="Calibri"/>
                <w:color w:val="000000"/>
                <w:sz w:val="22"/>
                <w:szCs w:val="22"/>
                <w:lang w:eastAsia="en-AU"/>
              </w:rPr>
              <w:t xml:space="preserve"> =</w:t>
            </w:r>
            <w:r w:rsidR="003148B8">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FF0000"/>
                <w:sz w:val="22"/>
                <w:szCs w:val="22"/>
                <w:lang w:eastAsia="en-AU"/>
              </w:rPr>
              <w:t>SELECT CAST(F2 AS INTEGER) +1 AS appbooklength FROM SYTBLENT WHERE SKEY = 'PAOPTIONE0000' ;)</w:t>
            </w:r>
          </w:p>
        </w:tc>
      </w:tr>
      <w:tr w:rsidR="00D033C7" w:rsidRPr="00D033C7" w14:paraId="67432615" w14:textId="77777777" w:rsidTr="00D033C7">
        <w:trPr>
          <w:trHeight w:val="576"/>
          <w:jc w:val="center"/>
        </w:trPr>
        <w:tc>
          <w:tcPr>
            <w:tcW w:w="3080" w:type="dxa"/>
            <w:shd w:val="clear" w:color="auto" w:fill="auto"/>
            <w:hideMark/>
          </w:tcPr>
          <w:p w14:paraId="062A7B1B" w14:textId="1C0AEA4C"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$prodCol</w:t>
            </w:r>
            <w:r w:rsidRPr="00D033C7">
              <w:rPr>
                <w:rFonts w:ascii="Calibri" w:eastAsia="Times New Roman" w:hAnsi="Calibri" w:cs="Calibri"/>
                <w:color w:val="000000"/>
                <w:sz w:val="22"/>
                <w:szCs w:val="22"/>
                <w:lang w:eastAsia="en-AU"/>
              </w:rPr>
              <w:br/>
              <w:t>(No of Production Columns)</w:t>
            </w:r>
          </w:p>
        </w:tc>
        <w:tc>
          <w:tcPr>
            <w:tcW w:w="5987" w:type="dxa"/>
            <w:shd w:val="clear" w:color="auto" w:fill="auto"/>
            <w:hideMark/>
          </w:tcPr>
          <w:p w14:paraId="26C178C7" w14:textId="68000AD2"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$prodCol =</w:t>
            </w:r>
            <w:r w:rsidRPr="00D033C7">
              <w:rPr>
                <w:rFonts w:ascii="Calibri" w:eastAsia="Times New Roman" w:hAnsi="Calibri" w:cs="Calibri"/>
                <w:color w:val="000000"/>
                <w:sz w:val="22"/>
                <w:szCs w:val="22"/>
                <w:lang w:eastAsia="en-AU"/>
              </w:rPr>
              <w:t xml:space="preserve">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C</w:t>
            </w:r>
          </w:p>
        </w:tc>
      </w:tr>
      <w:tr w:rsidR="00D033C7" w:rsidRPr="00D033C7" w14:paraId="7D347EF4" w14:textId="77777777" w:rsidTr="00D033C7">
        <w:trPr>
          <w:trHeight w:val="576"/>
          <w:jc w:val="center"/>
        </w:trPr>
        <w:tc>
          <w:tcPr>
            <w:tcW w:w="3080" w:type="dxa"/>
            <w:shd w:val="clear" w:color="auto" w:fill="auto"/>
            <w:hideMark/>
          </w:tcPr>
          <w:p w14:paraId="1618F1E3" w14:textId="69CB293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$incCol</w:t>
            </w:r>
            <w:r w:rsidRPr="00D033C7">
              <w:rPr>
                <w:rFonts w:ascii="Calibri" w:eastAsia="Times New Roman" w:hAnsi="Calibri" w:cs="Calibri"/>
                <w:color w:val="000000"/>
                <w:sz w:val="22"/>
                <w:szCs w:val="22"/>
                <w:lang w:eastAsia="en-AU"/>
              </w:rPr>
              <w:br/>
              <w:t>(Included Columns)</w:t>
            </w:r>
          </w:p>
        </w:tc>
        <w:tc>
          <w:tcPr>
            <w:tcW w:w="5987" w:type="dxa"/>
            <w:shd w:val="clear" w:color="auto" w:fill="auto"/>
            <w:hideMark/>
          </w:tcPr>
          <w:p w14:paraId="137574D4" w14:textId="77777777" w:rsidR="007B509D"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$incCol</w:t>
            </w:r>
            <w:r w:rsidRPr="00D033C7">
              <w:rPr>
                <w:rFonts w:ascii="Calibri" w:eastAsia="Times New Roman" w:hAnsi="Calibri" w:cs="Calibri"/>
                <w:color w:val="000000"/>
                <w:sz w:val="22"/>
                <w:szCs w:val="22"/>
                <w:lang w:eastAsia="en-AU"/>
              </w:rPr>
              <w:t xml:space="preserve"> = </w:t>
            </w:r>
            <w:r w:rsidR="007B509D">
              <w:rPr>
                <w:rFonts w:ascii="Calibri" w:eastAsia="Times New Roman" w:hAnsi="Calibri" w:cs="Calibri"/>
                <w:color w:val="000000"/>
                <w:sz w:val="22"/>
                <w:szCs w:val="22"/>
                <w:lang w:eastAsia="en-AU"/>
              </w:rPr>
              <w:t xml:space="preserve">GUI Input </w:t>
            </w:r>
            <w:r w:rsidRPr="00D033C7">
              <w:rPr>
                <w:rFonts w:ascii="Calibri" w:eastAsia="Times New Roman" w:hAnsi="Calibri" w:cs="Calibri"/>
                <w:color w:val="000000"/>
                <w:sz w:val="22"/>
                <w:szCs w:val="22"/>
                <w:lang w:eastAsia="en-AU"/>
              </w:rPr>
              <w:t xml:space="preserve">D </w:t>
            </w:r>
          </w:p>
          <w:p w14:paraId="5604476A" w14:textId="361D0C8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(Select from drop down and format as "0000")</w:t>
            </w:r>
          </w:p>
        </w:tc>
      </w:tr>
      <w:tr w:rsidR="00D033C7" w:rsidRPr="00D033C7" w14:paraId="1AEF115F" w14:textId="77777777" w:rsidTr="00D033C7">
        <w:trPr>
          <w:trHeight w:val="1152"/>
          <w:jc w:val="center"/>
        </w:trPr>
        <w:tc>
          <w:tcPr>
            <w:tcW w:w="3080" w:type="dxa"/>
            <w:shd w:val="clear" w:color="auto" w:fill="auto"/>
            <w:hideMark/>
          </w:tcPr>
          <w:p w14:paraId="2C9B19DF" w14:textId="77777777" w:rsidR="00D033C7" w:rsidRPr="000C3CC3"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000000"/>
                <w:sz w:val="22"/>
                <w:szCs w:val="22"/>
                <w:lang w:eastAsia="en-AU"/>
              </w:rPr>
              <w:t xml:space="preserve"> $appslot </w:t>
            </w:r>
          </w:p>
          <w:p w14:paraId="61F7417D" w14:textId="4F8140AD"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(appointment slot length)</w:t>
            </w:r>
          </w:p>
        </w:tc>
        <w:tc>
          <w:tcPr>
            <w:tcW w:w="5987" w:type="dxa"/>
            <w:shd w:val="clear" w:color="auto" w:fill="auto"/>
            <w:hideMark/>
          </w:tcPr>
          <w:p w14:paraId="65983325" w14:textId="563E1BBE"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SELECT CAST(F3 AS INTEGER) as Slot FROM SYTBLENT WHERE SKEY = 'PAOPTIONE0000' ;</w:t>
            </w:r>
            <w:r w:rsidRPr="00D033C7">
              <w:rPr>
                <w:rFonts w:ascii="Calibri" w:eastAsia="Times New Roman" w:hAnsi="Calibri" w:cs="Calibri"/>
                <w:b/>
                <w:bCs/>
                <w:color w:val="FF0000"/>
                <w:sz w:val="22"/>
                <w:szCs w:val="22"/>
                <w:lang w:eastAsia="en-AU"/>
              </w:rPr>
              <w:br/>
            </w:r>
            <w:r w:rsidRPr="00D033C7">
              <w:rPr>
                <w:rFonts w:ascii="Calibri" w:eastAsia="Times New Roman" w:hAnsi="Calibri" w:cs="Calibri"/>
                <w:b/>
                <w:bCs/>
                <w:color w:val="000000"/>
                <w:sz w:val="22"/>
                <w:szCs w:val="22"/>
                <w:lang w:eastAsia="en-AU"/>
              </w:rPr>
              <w:t>$appslot</w:t>
            </w:r>
            <w:r w:rsidRPr="00D033C7">
              <w:rPr>
                <w:rFonts w:ascii="Calibri" w:eastAsia="Times New Roman" w:hAnsi="Calibri" w:cs="Calibri"/>
                <w:color w:val="000000"/>
                <w:sz w:val="22"/>
                <w:szCs w:val="22"/>
                <w:lang w:eastAsia="en-AU"/>
              </w:rPr>
              <w:t xml:space="preserve"> = 60/Slot</w:t>
            </w:r>
          </w:p>
        </w:tc>
      </w:tr>
      <w:tr w:rsidR="00D033C7" w:rsidRPr="00D033C7" w14:paraId="05572D61" w14:textId="77777777" w:rsidTr="00D033C7">
        <w:trPr>
          <w:trHeight w:val="1152"/>
          <w:jc w:val="center"/>
        </w:trPr>
        <w:tc>
          <w:tcPr>
            <w:tcW w:w="3080" w:type="dxa"/>
            <w:shd w:val="clear" w:color="auto" w:fill="auto"/>
            <w:hideMark/>
          </w:tcPr>
          <w:p w14:paraId="607A37CF" w14:textId="1A5D6BA4"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$iconCan</w:t>
            </w:r>
            <w:r w:rsidRPr="00D033C7">
              <w:rPr>
                <w:rFonts w:ascii="Calibri" w:eastAsia="Times New Roman" w:hAnsi="Calibri" w:cs="Calibri"/>
                <w:color w:val="000000"/>
                <w:sz w:val="22"/>
                <w:szCs w:val="22"/>
                <w:lang w:eastAsia="en-AU"/>
              </w:rPr>
              <w:br/>
              <w:t>(Cancellation Icon)</w:t>
            </w:r>
          </w:p>
        </w:tc>
        <w:tc>
          <w:tcPr>
            <w:tcW w:w="5987" w:type="dxa"/>
            <w:shd w:val="clear" w:color="auto" w:fill="auto"/>
            <w:hideMark/>
          </w:tcPr>
          <w:p w14:paraId="4BBBF948" w14:textId="735639F2"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 xml:space="preserve">Select </w:t>
            </w:r>
            <w:r w:rsidR="0067439F">
              <w:rPr>
                <w:rFonts w:ascii="Calibri" w:eastAsia="Times New Roman" w:hAnsi="Calibri" w:cs="Calibri"/>
                <w:b/>
                <w:bCs/>
                <w:color w:val="FF0000"/>
                <w:sz w:val="22"/>
                <w:szCs w:val="22"/>
                <w:lang w:eastAsia="en-AU"/>
              </w:rPr>
              <w:t>CAST(</w:t>
            </w:r>
            <w:r w:rsidRPr="00D033C7">
              <w:rPr>
                <w:rFonts w:ascii="Calibri" w:eastAsia="Times New Roman" w:hAnsi="Calibri" w:cs="Calibri"/>
                <w:b/>
                <w:bCs/>
                <w:color w:val="FF0000"/>
                <w:sz w:val="22"/>
                <w:szCs w:val="22"/>
                <w:lang w:eastAsia="en-AU"/>
              </w:rPr>
              <w:t>F5</w:t>
            </w:r>
            <w:r w:rsidR="0067439F" w:rsidRPr="00D033C7">
              <w:rPr>
                <w:rFonts w:ascii="Calibri" w:eastAsia="Times New Roman" w:hAnsi="Calibri" w:cs="Calibri"/>
                <w:b/>
                <w:bCs/>
                <w:color w:val="FF0000"/>
                <w:sz w:val="22"/>
                <w:szCs w:val="22"/>
                <w:lang w:eastAsia="en-AU"/>
              </w:rPr>
              <w:t xml:space="preserve"> AS INTEGER) </w:t>
            </w:r>
            <w:r w:rsidRPr="00D033C7">
              <w:rPr>
                <w:rFonts w:ascii="Calibri" w:eastAsia="Times New Roman" w:hAnsi="Calibri" w:cs="Calibri"/>
                <w:b/>
                <w:bCs/>
                <w:color w:val="FF0000"/>
                <w:sz w:val="22"/>
                <w:szCs w:val="22"/>
                <w:lang w:eastAsia="en-AU"/>
              </w:rPr>
              <w:t xml:space="preserve"> as CAN from sytblent where substring (skey from 1 for 9 ) = 'APPSIXRFE' ;</w:t>
            </w:r>
            <w:r w:rsidRPr="00D033C7">
              <w:rPr>
                <w:rFonts w:ascii="Calibri" w:eastAsia="Times New Roman" w:hAnsi="Calibri" w:cs="Calibri"/>
                <w:b/>
                <w:bCs/>
                <w:color w:val="FF0000"/>
                <w:sz w:val="22"/>
                <w:szCs w:val="22"/>
                <w:lang w:eastAsia="en-AU"/>
              </w:rPr>
              <w:br/>
            </w:r>
            <w:r w:rsidRPr="00D033C7">
              <w:rPr>
                <w:rFonts w:ascii="Calibri" w:eastAsia="Times New Roman" w:hAnsi="Calibri" w:cs="Calibri"/>
                <w:b/>
                <w:bCs/>
                <w:color w:val="000000"/>
                <w:sz w:val="22"/>
                <w:szCs w:val="22"/>
                <w:lang w:eastAsia="en-AU"/>
              </w:rPr>
              <w:t>$iconCan</w:t>
            </w:r>
            <w:r w:rsidRPr="00D033C7">
              <w:rPr>
                <w:rFonts w:ascii="Calibri" w:eastAsia="Times New Roman" w:hAnsi="Calibri" w:cs="Calibri"/>
                <w:color w:val="000000"/>
                <w:sz w:val="22"/>
                <w:szCs w:val="22"/>
                <w:lang w:eastAsia="en-AU"/>
              </w:rPr>
              <w:t xml:space="preserve"> = CAN</w:t>
            </w:r>
          </w:p>
        </w:tc>
      </w:tr>
      <w:tr w:rsidR="00D033C7" w:rsidRPr="00D033C7" w14:paraId="0BAA27D0" w14:textId="77777777" w:rsidTr="00D033C7">
        <w:trPr>
          <w:trHeight w:val="1152"/>
          <w:jc w:val="center"/>
        </w:trPr>
        <w:tc>
          <w:tcPr>
            <w:tcW w:w="3080" w:type="dxa"/>
            <w:shd w:val="clear" w:color="auto" w:fill="auto"/>
            <w:hideMark/>
          </w:tcPr>
          <w:p w14:paraId="7C749D21" w14:textId="0CF744A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$iconNS</w:t>
            </w:r>
            <w:r w:rsidRPr="00D033C7">
              <w:rPr>
                <w:rFonts w:ascii="Calibri" w:eastAsia="Times New Roman" w:hAnsi="Calibri" w:cs="Calibri"/>
                <w:color w:val="000000"/>
                <w:sz w:val="22"/>
                <w:szCs w:val="22"/>
                <w:lang w:eastAsia="en-AU"/>
              </w:rPr>
              <w:br/>
              <w:t>(Noshow Icon)</w:t>
            </w:r>
          </w:p>
        </w:tc>
        <w:tc>
          <w:tcPr>
            <w:tcW w:w="5987" w:type="dxa"/>
            <w:shd w:val="clear" w:color="auto" w:fill="auto"/>
            <w:hideMark/>
          </w:tcPr>
          <w:p w14:paraId="20BCF25A" w14:textId="55D3C6DB"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FF0000"/>
                <w:sz w:val="22"/>
                <w:szCs w:val="22"/>
                <w:lang w:eastAsia="en-AU"/>
              </w:rPr>
              <w:t xml:space="preserve">Select </w:t>
            </w:r>
            <w:r w:rsidR="0067439F" w:rsidRPr="0067439F">
              <w:rPr>
                <w:rFonts w:ascii="Calibri" w:eastAsia="Times New Roman" w:hAnsi="Calibri" w:cs="Calibri"/>
                <w:b/>
                <w:bCs/>
                <w:color w:val="FF0000"/>
                <w:sz w:val="22"/>
                <w:szCs w:val="22"/>
                <w:lang w:eastAsia="en-AU"/>
              </w:rPr>
              <w:t>CAST(</w:t>
            </w:r>
            <w:r w:rsidRPr="00D033C7">
              <w:rPr>
                <w:rFonts w:ascii="Calibri" w:eastAsia="Times New Roman" w:hAnsi="Calibri" w:cs="Calibri"/>
                <w:b/>
                <w:bCs/>
                <w:color w:val="FF0000"/>
                <w:sz w:val="22"/>
                <w:szCs w:val="22"/>
                <w:lang w:eastAsia="en-AU"/>
              </w:rPr>
              <w:t>F6</w:t>
            </w:r>
            <w:r w:rsidR="0067439F" w:rsidRPr="0067439F">
              <w:rPr>
                <w:rFonts w:ascii="Calibri" w:eastAsia="Times New Roman" w:hAnsi="Calibri" w:cs="Calibri"/>
                <w:b/>
                <w:bCs/>
                <w:color w:val="FF0000"/>
                <w:sz w:val="22"/>
                <w:szCs w:val="22"/>
                <w:lang w:eastAsia="en-AU"/>
              </w:rPr>
              <w:t xml:space="preserve"> </w:t>
            </w:r>
            <w:r w:rsidR="0067439F" w:rsidRPr="00D033C7">
              <w:rPr>
                <w:rFonts w:ascii="Calibri" w:eastAsia="Times New Roman" w:hAnsi="Calibri" w:cs="Calibri"/>
                <w:b/>
                <w:bCs/>
                <w:color w:val="FF0000"/>
                <w:sz w:val="22"/>
                <w:szCs w:val="22"/>
                <w:lang w:eastAsia="en-AU"/>
              </w:rPr>
              <w:t xml:space="preserve">AS INTEGER) </w:t>
            </w:r>
            <w:r w:rsidRPr="00D033C7">
              <w:rPr>
                <w:rFonts w:ascii="Calibri" w:eastAsia="Times New Roman" w:hAnsi="Calibri" w:cs="Calibri"/>
                <w:b/>
                <w:bCs/>
                <w:color w:val="FF0000"/>
                <w:sz w:val="22"/>
                <w:szCs w:val="22"/>
                <w:lang w:eastAsia="en-AU"/>
              </w:rPr>
              <w:t xml:space="preserve"> as NS from sytblent where substring (skey from 1 for 9 ) = 'APPSIXRFE' ;</w:t>
            </w:r>
            <w:r w:rsidRPr="00D033C7">
              <w:rPr>
                <w:rFonts w:ascii="Calibri" w:eastAsia="Times New Roman" w:hAnsi="Calibri" w:cs="Calibri"/>
                <w:color w:val="000000"/>
                <w:sz w:val="22"/>
                <w:szCs w:val="22"/>
                <w:lang w:eastAsia="en-AU"/>
              </w:rPr>
              <w:br/>
            </w:r>
            <w:r w:rsidRPr="00D033C7">
              <w:rPr>
                <w:rFonts w:ascii="Calibri" w:eastAsia="Times New Roman" w:hAnsi="Calibri" w:cs="Calibri"/>
                <w:b/>
                <w:bCs/>
                <w:color w:val="000000"/>
                <w:sz w:val="22"/>
                <w:szCs w:val="22"/>
                <w:lang w:eastAsia="en-AU"/>
              </w:rPr>
              <w:t>$iconNS</w:t>
            </w:r>
            <w:r w:rsidRPr="00D033C7">
              <w:rPr>
                <w:rFonts w:ascii="Calibri" w:eastAsia="Times New Roman" w:hAnsi="Calibri" w:cs="Calibri"/>
                <w:color w:val="000000"/>
                <w:sz w:val="22"/>
                <w:szCs w:val="22"/>
                <w:lang w:eastAsia="en-AU"/>
              </w:rPr>
              <w:t xml:space="preserve"> = NS</w:t>
            </w:r>
          </w:p>
        </w:tc>
      </w:tr>
      <w:tr w:rsidR="00D033C7" w:rsidRPr="00D033C7" w14:paraId="6F77235C" w14:textId="77777777" w:rsidTr="00D033C7">
        <w:trPr>
          <w:trHeight w:val="576"/>
          <w:jc w:val="center"/>
        </w:trPr>
        <w:tc>
          <w:tcPr>
            <w:tcW w:w="3080" w:type="dxa"/>
            <w:shd w:val="clear" w:color="auto" w:fill="auto"/>
            <w:hideMark/>
          </w:tcPr>
          <w:p w14:paraId="19C6041F" w14:textId="051083FF"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color w:val="000000"/>
                <w:sz w:val="22"/>
                <w:szCs w:val="22"/>
                <w:lang w:eastAsia="en-AU"/>
              </w:rPr>
              <w:t xml:space="preserve"> </w:t>
            </w:r>
            <w:r w:rsidRPr="00D033C7">
              <w:rPr>
                <w:rFonts w:ascii="Calibri" w:eastAsia="Times New Roman" w:hAnsi="Calibri" w:cs="Calibri"/>
                <w:b/>
                <w:bCs/>
                <w:color w:val="000000"/>
                <w:sz w:val="22"/>
                <w:szCs w:val="22"/>
                <w:lang w:eastAsia="en-AU"/>
              </w:rPr>
              <w:t>$toDay</w:t>
            </w:r>
            <w:r w:rsidRPr="00D033C7">
              <w:rPr>
                <w:rFonts w:ascii="Calibri" w:eastAsia="Times New Roman" w:hAnsi="Calibri" w:cs="Calibri"/>
                <w:color w:val="000000"/>
                <w:sz w:val="22"/>
                <w:szCs w:val="22"/>
                <w:lang w:eastAsia="en-AU"/>
              </w:rPr>
              <w:br/>
              <w:t>(Today's Date)</w:t>
            </w:r>
          </w:p>
        </w:tc>
        <w:tc>
          <w:tcPr>
            <w:tcW w:w="5987" w:type="dxa"/>
            <w:shd w:val="clear" w:color="auto" w:fill="auto"/>
            <w:hideMark/>
          </w:tcPr>
          <w:p w14:paraId="5C98DD85" w14:textId="3C7BE9C3"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CURRENTDATE</w:t>
            </w:r>
            <w:r w:rsidR="001C6A49" w:rsidRPr="001C6A49">
              <w:rPr>
                <w:rFonts w:ascii="Calibri" w:eastAsia="Times New Roman" w:hAnsi="Calibri" w:cs="Calibri"/>
                <w:b/>
                <w:bCs/>
                <w:color w:val="FF0000"/>
                <w:sz w:val="22"/>
                <w:szCs w:val="22"/>
                <w:lang w:eastAsia="en-AU"/>
              </w:rPr>
              <w:t>;</w:t>
            </w:r>
          </w:p>
        </w:tc>
      </w:tr>
      <w:tr w:rsidR="00D033C7" w:rsidRPr="00D033C7" w14:paraId="2E52D287" w14:textId="77777777" w:rsidTr="00D033C7">
        <w:trPr>
          <w:trHeight w:val="864"/>
          <w:jc w:val="center"/>
        </w:trPr>
        <w:tc>
          <w:tcPr>
            <w:tcW w:w="3080" w:type="dxa"/>
            <w:shd w:val="clear" w:color="auto" w:fill="auto"/>
            <w:hideMark/>
          </w:tcPr>
          <w:p w14:paraId="48947DC7" w14:textId="65A48741"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$appStart</w:t>
            </w:r>
            <w:r w:rsidRPr="00D033C7">
              <w:rPr>
                <w:rFonts w:ascii="Calibri" w:eastAsia="Times New Roman" w:hAnsi="Calibri" w:cs="Calibri"/>
                <w:color w:val="000000"/>
                <w:sz w:val="22"/>
                <w:szCs w:val="22"/>
                <w:lang w:eastAsia="en-AU"/>
              </w:rPr>
              <w:br/>
              <w:t>(Appointment Book Start Hour)</w:t>
            </w:r>
          </w:p>
        </w:tc>
        <w:tc>
          <w:tcPr>
            <w:tcW w:w="5987" w:type="dxa"/>
            <w:shd w:val="clear" w:color="auto" w:fill="auto"/>
            <w:hideMark/>
          </w:tcPr>
          <w:p w14:paraId="03AA10CA" w14:textId="06F28E79"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SELECT CAST(F1 AS INTEGER) as appStart FROM SYTBLENT WHERE SKEY = 'PAOPTIONE0000' ;</w:t>
            </w:r>
          </w:p>
        </w:tc>
      </w:tr>
      <w:tr w:rsidR="00D033C7" w:rsidRPr="00D033C7" w14:paraId="717F720D" w14:textId="77777777" w:rsidTr="00D033C7">
        <w:trPr>
          <w:trHeight w:val="576"/>
          <w:jc w:val="center"/>
        </w:trPr>
        <w:tc>
          <w:tcPr>
            <w:tcW w:w="3080" w:type="dxa"/>
            <w:shd w:val="clear" w:color="auto" w:fill="auto"/>
            <w:hideMark/>
          </w:tcPr>
          <w:p w14:paraId="3A6340E9" w14:textId="73E5BC99" w:rsidR="00D033C7" w:rsidRPr="00D033C7" w:rsidRDefault="00D033C7" w:rsidP="00D033C7">
            <w:pPr>
              <w:rPr>
                <w:rFonts w:ascii="Calibri" w:eastAsia="Times New Roman" w:hAnsi="Calibri" w:cs="Calibri"/>
                <w:color w:val="000000"/>
                <w:sz w:val="22"/>
                <w:szCs w:val="22"/>
                <w:lang w:eastAsia="en-AU"/>
              </w:rPr>
            </w:pPr>
            <w:r w:rsidRPr="00D033C7">
              <w:rPr>
                <w:rFonts w:ascii="Calibri" w:eastAsia="Times New Roman" w:hAnsi="Calibri" w:cs="Calibri"/>
                <w:b/>
                <w:bCs/>
                <w:color w:val="000000"/>
                <w:sz w:val="22"/>
                <w:szCs w:val="22"/>
                <w:lang w:eastAsia="en-AU"/>
              </w:rPr>
              <w:t xml:space="preserve">  $appEnd</w:t>
            </w:r>
            <w:r w:rsidRPr="00D033C7">
              <w:rPr>
                <w:rFonts w:ascii="Calibri" w:eastAsia="Times New Roman" w:hAnsi="Calibri" w:cs="Calibri"/>
                <w:color w:val="000000"/>
                <w:sz w:val="22"/>
                <w:szCs w:val="22"/>
                <w:lang w:eastAsia="en-AU"/>
              </w:rPr>
              <w:br/>
              <w:t>(Appointment Book End Hour)</w:t>
            </w:r>
          </w:p>
        </w:tc>
        <w:tc>
          <w:tcPr>
            <w:tcW w:w="5987" w:type="dxa"/>
            <w:shd w:val="clear" w:color="auto" w:fill="auto"/>
            <w:hideMark/>
          </w:tcPr>
          <w:p w14:paraId="0CBE0982" w14:textId="77777777" w:rsidR="00D033C7" w:rsidRPr="00D033C7" w:rsidRDefault="00D033C7" w:rsidP="00D033C7">
            <w:pPr>
              <w:rPr>
                <w:rFonts w:ascii="Calibri" w:eastAsia="Times New Roman" w:hAnsi="Calibri" w:cs="Calibri"/>
                <w:b/>
                <w:bCs/>
                <w:color w:val="000000"/>
                <w:sz w:val="22"/>
                <w:szCs w:val="22"/>
                <w:lang w:eastAsia="en-AU"/>
              </w:rPr>
            </w:pPr>
            <w:r w:rsidRPr="00D033C7">
              <w:rPr>
                <w:rFonts w:ascii="Calibri" w:eastAsia="Times New Roman" w:hAnsi="Calibri" w:cs="Calibri"/>
                <w:b/>
                <w:bCs/>
                <w:color w:val="FF0000"/>
                <w:sz w:val="22"/>
                <w:szCs w:val="22"/>
                <w:lang w:eastAsia="en-AU"/>
              </w:rPr>
              <w:t>Select apptbookend() FROM SYTBLENT WHERE SKEY = 'PAOPTIONE0000' ;</w:t>
            </w:r>
          </w:p>
        </w:tc>
      </w:tr>
    </w:tbl>
    <w:p w14:paraId="463D6E40" w14:textId="3DBB6584" w:rsidR="00847608" w:rsidRDefault="00847608" w:rsidP="00D61CEE">
      <w:pPr>
        <w:pStyle w:val="StyleStyleHeading210ptTimesNewRoman11pt"/>
        <w:numPr>
          <w:ilvl w:val="0"/>
          <w:numId w:val="0"/>
        </w:numPr>
      </w:pPr>
    </w:p>
    <w:p w14:paraId="3A12A2CB" w14:textId="12899769" w:rsidR="00215186" w:rsidRDefault="00215186">
      <w:pPr>
        <w:rPr>
          <w:rFonts w:ascii="Times New Roman" w:hAnsi="Times New Roman" w:cs="Arial"/>
          <w:b/>
          <w:bCs/>
          <w:i/>
          <w:iCs/>
          <w:smallCaps/>
          <w:sz w:val="22"/>
          <w:szCs w:val="28"/>
        </w:rPr>
      </w:pPr>
      <w:r>
        <w:br w:type="page"/>
      </w:r>
    </w:p>
    <w:p w14:paraId="6E0C1AD0" w14:textId="17608E1A" w:rsidR="00FE5FC7" w:rsidRDefault="00D176A4" w:rsidP="00FE5FC7">
      <w:pPr>
        <w:pStyle w:val="StyleStyleHeading210ptTimesNewRoman11pt"/>
      </w:pPr>
      <w:bookmarkStart w:id="31" w:name="_Toc81572711"/>
      <w:r>
        <w:lastRenderedPageBreak/>
        <w:t>Data Collection</w:t>
      </w:r>
      <w:bookmarkEnd w:id="31"/>
    </w:p>
    <w:p w14:paraId="5E7EA76D" w14:textId="523F71A0" w:rsidR="00F43D08" w:rsidRDefault="00847608">
      <w:pPr>
        <w:tabs>
          <w:tab w:val="left" w:pos="540"/>
        </w:tabs>
        <w:jc w:val="both"/>
        <w:rPr>
          <w:rFonts w:asciiTheme="minorHAnsi" w:hAnsiTheme="minorHAnsi" w:cstheme="minorHAnsi"/>
          <w:bCs/>
          <w:iCs/>
          <w:szCs w:val="24"/>
        </w:rPr>
      </w:pPr>
      <w:r>
        <w:rPr>
          <w:rFonts w:asciiTheme="minorHAnsi" w:hAnsiTheme="minorHAnsi" w:cstheme="minorHAnsi"/>
          <w:bCs/>
          <w:iCs/>
          <w:szCs w:val="24"/>
        </w:rPr>
        <w:t>Please note the following notations in the syntax tables below</w:t>
      </w:r>
      <w:r w:rsidR="00C02393">
        <w:rPr>
          <w:rFonts w:asciiTheme="minorHAnsi" w:hAnsiTheme="minorHAnsi" w:cstheme="minorHAnsi"/>
          <w:bCs/>
          <w:iCs/>
          <w:szCs w:val="24"/>
        </w:rPr>
        <w:t>.</w:t>
      </w:r>
    </w:p>
    <w:p w14:paraId="66F6ED66" w14:textId="7EFB4198" w:rsidR="00BA5929" w:rsidRDefault="00BA5929">
      <w:pPr>
        <w:tabs>
          <w:tab w:val="left" w:pos="540"/>
        </w:tabs>
        <w:jc w:val="both"/>
        <w:rPr>
          <w:rFonts w:asciiTheme="minorHAnsi" w:hAnsiTheme="minorHAnsi" w:cstheme="minorHAnsi"/>
          <w:bCs/>
          <w:iCs/>
          <w:szCs w:val="24"/>
        </w:rPr>
      </w:pPr>
    </w:p>
    <w:p w14:paraId="081063E6" w14:textId="77D535CF" w:rsidR="003C0CF3" w:rsidRDefault="003C0CF3">
      <w:pPr>
        <w:tabs>
          <w:tab w:val="left" w:pos="540"/>
        </w:tabs>
        <w:jc w:val="both"/>
        <w:rPr>
          <w:rFonts w:asciiTheme="minorHAnsi" w:hAnsiTheme="minorHAnsi" w:cstheme="minorHAnsi"/>
          <w:bCs/>
          <w:iCs/>
          <w:szCs w:val="24"/>
        </w:rPr>
      </w:pPr>
    </w:p>
    <w:p w14:paraId="6D713C6C" w14:textId="634CA1E5" w:rsidR="003C0CF3" w:rsidRDefault="003C0CF3" w:rsidP="003C0CF3">
      <w:pPr>
        <w:pStyle w:val="StyleStyleHeading210ptTimesNewRoman11pt"/>
        <w:numPr>
          <w:ilvl w:val="2"/>
          <w:numId w:val="35"/>
        </w:numPr>
      </w:pPr>
      <w:bookmarkStart w:id="32" w:name="_Toc81572712"/>
      <w:r>
        <w:t xml:space="preserve">Metric </w:t>
      </w:r>
      <w:r w:rsidR="002F53BE">
        <w:t xml:space="preserve">Types and </w:t>
      </w:r>
      <w:r w:rsidR="009A00F7">
        <w:t xml:space="preserve">Data Collection </w:t>
      </w:r>
      <w:r w:rsidR="002F53BE">
        <w:t>Methods</w:t>
      </w:r>
      <w:bookmarkEnd w:id="32"/>
    </w:p>
    <w:p w14:paraId="497E3C70" w14:textId="77777777" w:rsidR="003C0CF3" w:rsidRDefault="003C0CF3">
      <w:pPr>
        <w:tabs>
          <w:tab w:val="left" w:pos="540"/>
        </w:tabs>
        <w:jc w:val="both"/>
        <w:rPr>
          <w:rFonts w:asciiTheme="minorHAnsi" w:hAnsiTheme="minorHAnsi" w:cstheme="minorHAnsi"/>
          <w:bCs/>
          <w:iCs/>
          <w:szCs w:val="24"/>
        </w:rPr>
      </w:pPr>
    </w:p>
    <w:p w14:paraId="1EB333A9" w14:textId="6138FEDD" w:rsidR="00BA5929" w:rsidRDefault="00BA5929">
      <w:pPr>
        <w:tabs>
          <w:tab w:val="left" w:pos="540"/>
        </w:tabs>
        <w:jc w:val="both"/>
        <w:rPr>
          <w:rFonts w:asciiTheme="minorHAnsi" w:hAnsiTheme="minorHAnsi" w:cstheme="minorHAnsi"/>
          <w:bCs/>
          <w:iCs/>
          <w:szCs w:val="24"/>
          <w:u w:val="single"/>
        </w:rPr>
      </w:pPr>
    </w:p>
    <w:tbl>
      <w:tblPr>
        <w:tblStyle w:val="ae"/>
        <w:tblW w:w="0" w:type="auto"/>
        <w:tblLook w:val="04A0" w:firstRow="1" w:lastRow="0" w:firstColumn="1" w:lastColumn="0" w:noHBand="0" w:noVBand="1"/>
      </w:tblPr>
      <w:tblGrid>
        <w:gridCol w:w="2122"/>
        <w:gridCol w:w="8067"/>
      </w:tblGrid>
      <w:tr w:rsidR="008E6705" w:rsidRPr="00BA0A9F" w14:paraId="3D31042B" w14:textId="77777777" w:rsidTr="008E2CC7">
        <w:tc>
          <w:tcPr>
            <w:tcW w:w="10189" w:type="dxa"/>
            <w:gridSpan w:val="2"/>
          </w:tcPr>
          <w:p w14:paraId="31E87082" w14:textId="1868CABB" w:rsidR="008E6705" w:rsidRPr="008E6705" w:rsidRDefault="002F53BE" w:rsidP="008E6705">
            <w:pPr>
              <w:tabs>
                <w:tab w:val="left" w:pos="540"/>
              </w:tabs>
              <w:rPr>
                <w:rFonts w:asciiTheme="minorHAnsi" w:hAnsiTheme="minorHAnsi" w:cstheme="minorHAnsi"/>
                <w:b/>
                <w:iCs/>
                <w:szCs w:val="24"/>
              </w:rPr>
            </w:pPr>
            <w:r>
              <w:rPr>
                <w:rFonts w:asciiTheme="minorHAnsi" w:hAnsiTheme="minorHAnsi" w:cstheme="minorHAnsi"/>
                <w:b/>
                <w:iCs/>
                <w:sz w:val="28"/>
                <w:szCs w:val="28"/>
              </w:rPr>
              <w:t xml:space="preserve">Metric </w:t>
            </w:r>
            <w:r w:rsidR="008E6705" w:rsidRPr="008E6705">
              <w:rPr>
                <w:rFonts w:asciiTheme="minorHAnsi" w:hAnsiTheme="minorHAnsi" w:cstheme="minorHAnsi"/>
                <w:b/>
                <w:iCs/>
                <w:sz w:val="28"/>
                <w:szCs w:val="28"/>
              </w:rPr>
              <w:t>Type</w:t>
            </w:r>
          </w:p>
        </w:tc>
      </w:tr>
      <w:tr w:rsidR="00824522" w:rsidRPr="00BA0A9F" w14:paraId="65DB8AD0" w14:textId="77777777" w:rsidTr="00824522">
        <w:tc>
          <w:tcPr>
            <w:tcW w:w="2122" w:type="dxa"/>
          </w:tcPr>
          <w:p w14:paraId="2463226D" w14:textId="2388DFFB"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Monthly</w:t>
            </w:r>
          </w:p>
        </w:tc>
        <w:tc>
          <w:tcPr>
            <w:tcW w:w="8067" w:type="dxa"/>
          </w:tcPr>
          <w:p w14:paraId="2D761D5B" w14:textId="2750F7F6" w:rsidR="00824522" w:rsidRPr="00BA0A9F" w:rsidRDefault="0068022D" w:rsidP="0068022D">
            <w:pPr>
              <w:pStyle w:val="ad"/>
              <w:numPr>
                <w:ilvl w:val="0"/>
                <w:numId w:val="36"/>
              </w:num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Count the months between A and B</w:t>
            </w:r>
          </w:p>
          <w:p w14:paraId="18B294B1" w14:textId="77777777" w:rsidR="0068022D" w:rsidRDefault="0068022D" w:rsidP="0068022D">
            <w:pPr>
              <w:pStyle w:val="ad"/>
              <w:numPr>
                <w:ilvl w:val="0"/>
                <w:numId w:val="36"/>
              </w:num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Produce the monthly statistics for each month in the period</w:t>
            </w:r>
          </w:p>
          <w:p w14:paraId="572ACB09" w14:textId="77777777" w:rsidR="0054287D" w:rsidRDefault="0054287D"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Consider the following example where the user selected 01/01/2020 </w:t>
            </w:r>
            <w:r w:rsidR="00DB6D0D">
              <w:rPr>
                <w:rFonts w:asciiTheme="minorHAnsi" w:hAnsiTheme="minorHAnsi" w:cstheme="minorHAnsi"/>
                <w:bCs/>
                <w:iCs/>
                <w:szCs w:val="24"/>
              </w:rPr>
              <w:t xml:space="preserve">as A </w:t>
            </w:r>
            <w:r>
              <w:rPr>
                <w:rFonts w:asciiTheme="minorHAnsi" w:hAnsiTheme="minorHAnsi" w:cstheme="minorHAnsi"/>
                <w:bCs/>
                <w:iCs/>
                <w:szCs w:val="24"/>
              </w:rPr>
              <w:t xml:space="preserve">and </w:t>
            </w:r>
            <w:r w:rsidR="00DB6D0D">
              <w:rPr>
                <w:rFonts w:asciiTheme="minorHAnsi" w:hAnsiTheme="minorHAnsi" w:cstheme="minorHAnsi"/>
                <w:bCs/>
                <w:iCs/>
                <w:szCs w:val="24"/>
              </w:rPr>
              <w:t xml:space="preserve">31/12/2020 </w:t>
            </w:r>
            <w:r>
              <w:rPr>
                <w:rFonts w:asciiTheme="minorHAnsi" w:hAnsiTheme="minorHAnsi" w:cstheme="minorHAnsi"/>
                <w:bCs/>
                <w:iCs/>
                <w:szCs w:val="24"/>
              </w:rPr>
              <w:t xml:space="preserve">as </w:t>
            </w:r>
            <w:r w:rsidR="00DB6D0D">
              <w:rPr>
                <w:rFonts w:asciiTheme="minorHAnsi" w:hAnsiTheme="minorHAnsi" w:cstheme="minorHAnsi"/>
                <w:bCs/>
                <w:iCs/>
                <w:szCs w:val="24"/>
              </w:rPr>
              <w:t>B.</w:t>
            </w:r>
          </w:p>
          <w:p w14:paraId="09E79AF7" w14:textId="77777777" w:rsidR="00DB6D0D" w:rsidRDefault="00DB6D0D" w:rsidP="0054287D">
            <w:pPr>
              <w:tabs>
                <w:tab w:val="left" w:pos="540"/>
              </w:tabs>
              <w:jc w:val="both"/>
              <w:rPr>
                <w:rFonts w:asciiTheme="minorHAnsi" w:hAnsiTheme="minorHAnsi" w:cstheme="minorHAnsi"/>
                <w:bCs/>
                <w:iCs/>
                <w:szCs w:val="24"/>
              </w:rPr>
            </w:pPr>
          </w:p>
          <w:p w14:paraId="3357662B" w14:textId="5B56AD07" w:rsidR="00DB6D0D" w:rsidRDefault="001A32A8"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Number of months between A and B: 12</w:t>
            </w:r>
          </w:p>
          <w:p w14:paraId="3BF98F04" w14:textId="77777777" w:rsidR="001A32A8" w:rsidRDefault="001A32A8" w:rsidP="0054287D">
            <w:pPr>
              <w:tabs>
                <w:tab w:val="left" w:pos="540"/>
              </w:tabs>
              <w:jc w:val="both"/>
              <w:rPr>
                <w:rFonts w:asciiTheme="minorHAnsi" w:hAnsiTheme="minorHAnsi" w:cstheme="minorHAnsi"/>
                <w:bCs/>
                <w:iCs/>
                <w:szCs w:val="24"/>
              </w:rPr>
            </w:pPr>
          </w:p>
          <w:p w14:paraId="0A2C7044" w14:textId="27C25F10" w:rsidR="001A32A8" w:rsidRPr="0054287D" w:rsidRDefault="001A32A8" w:rsidP="0054287D">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Produce </w:t>
            </w:r>
            <w:r w:rsidR="005E2CBF">
              <w:rPr>
                <w:rFonts w:asciiTheme="minorHAnsi" w:hAnsiTheme="minorHAnsi" w:cstheme="minorHAnsi"/>
                <w:bCs/>
                <w:iCs/>
                <w:szCs w:val="24"/>
              </w:rPr>
              <w:t xml:space="preserve">Monthly </w:t>
            </w:r>
            <w:r>
              <w:rPr>
                <w:rFonts w:asciiTheme="minorHAnsi" w:hAnsiTheme="minorHAnsi" w:cstheme="minorHAnsi"/>
                <w:bCs/>
                <w:iCs/>
                <w:szCs w:val="24"/>
              </w:rPr>
              <w:t xml:space="preserve">calculations and statistics </w:t>
            </w:r>
            <w:r w:rsidR="00265148">
              <w:rPr>
                <w:rFonts w:asciiTheme="minorHAnsi" w:hAnsiTheme="minorHAnsi" w:cstheme="minorHAnsi"/>
                <w:bCs/>
                <w:iCs/>
                <w:szCs w:val="24"/>
              </w:rPr>
              <w:t>for each month between month 1 and month 12.</w:t>
            </w:r>
          </w:p>
        </w:tc>
      </w:tr>
      <w:tr w:rsidR="00824522" w:rsidRPr="00BA0A9F" w14:paraId="0CE1E728" w14:textId="77777777" w:rsidTr="00824522">
        <w:tc>
          <w:tcPr>
            <w:tcW w:w="2122" w:type="dxa"/>
          </w:tcPr>
          <w:p w14:paraId="32692A8D" w14:textId="010A3161"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Snapshot</w:t>
            </w:r>
          </w:p>
        </w:tc>
        <w:tc>
          <w:tcPr>
            <w:tcW w:w="8067" w:type="dxa"/>
          </w:tcPr>
          <w:p w14:paraId="6E57B29E" w14:textId="77777777" w:rsidR="00824522" w:rsidRDefault="00BA0A9F">
            <w:pPr>
              <w:tabs>
                <w:tab w:val="left" w:pos="540"/>
              </w:tabs>
              <w:jc w:val="both"/>
              <w:rPr>
                <w:rFonts w:asciiTheme="minorHAnsi" w:hAnsiTheme="minorHAnsi" w:cstheme="minorHAnsi"/>
                <w:bCs/>
                <w:iCs/>
                <w:szCs w:val="24"/>
              </w:rPr>
            </w:pPr>
            <w:r w:rsidRPr="00BA0A9F">
              <w:rPr>
                <w:rFonts w:asciiTheme="minorHAnsi" w:hAnsiTheme="minorHAnsi" w:cstheme="minorHAnsi"/>
                <w:bCs/>
                <w:iCs/>
                <w:szCs w:val="24"/>
              </w:rPr>
              <w:t>Snapshot of the system at the time</w:t>
            </w:r>
          </w:p>
          <w:p w14:paraId="1544A4E8" w14:textId="77777777" w:rsidR="005E2CBF" w:rsidRDefault="005E2CBF">
            <w:pPr>
              <w:tabs>
                <w:tab w:val="left" w:pos="540"/>
              </w:tabs>
              <w:jc w:val="both"/>
              <w:rPr>
                <w:rFonts w:asciiTheme="minorHAnsi" w:hAnsiTheme="minorHAnsi" w:cstheme="minorHAnsi"/>
                <w:bCs/>
                <w:iCs/>
                <w:szCs w:val="24"/>
              </w:rPr>
            </w:pPr>
          </w:p>
          <w:p w14:paraId="079226A9" w14:textId="3A094505" w:rsidR="005E2CBF" w:rsidRPr="00BA0A9F" w:rsidRDefault="005E2CBF">
            <w:pPr>
              <w:tabs>
                <w:tab w:val="left" w:pos="540"/>
              </w:tabs>
              <w:jc w:val="both"/>
              <w:rPr>
                <w:rFonts w:asciiTheme="minorHAnsi" w:hAnsiTheme="minorHAnsi" w:cstheme="minorHAnsi"/>
                <w:bCs/>
                <w:iCs/>
                <w:szCs w:val="24"/>
              </w:rPr>
            </w:pPr>
            <w:r>
              <w:rPr>
                <w:rFonts w:asciiTheme="minorHAnsi" w:hAnsiTheme="minorHAnsi" w:cstheme="minorHAnsi"/>
                <w:bCs/>
                <w:iCs/>
                <w:szCs w:val="24"/>
              </w:rPr>
              <w:t>In Snapshot</w:t>
            </w:r>
            <w:r w:rsidR="0047768F">
              <w:rPr>
                <w:rFonts w:asciiTheme="minorHAnsi" w:hAnsiTheme="minorHAnsi" w:cstheme="minorHAnsi"/>
                <w:bCs/>
                <w:iCs/>
                <w:szCs w:val="24"/>
              </w:rPr>
              <w:t xml:space="preserve"> calculations</w:t>
            </w:r>
            <w:r w:rsidR="005B1B4E">
              <w:rPr>
                <w:rFonts w:asciiTheme="minorHAnsi" w:hAnsiTheme="minorHAnsi" w:cstheme="minorHAnsi"/>
                <w:bCs/>
                <w:iCs/>
                <w:szCs w:val="24"/>
              </w:rPr>
              <w:t xml:space="preserve"> the date range that the user entered is not used for the calculation. </w:t>
            </w:r>
          </w:p>
        </w:tc>
      </w:tr>
      <w:tr w:rsidR="00824522" w:rsidRPr="00BA0A9F" w14:paraId="116E0D6F" w14:textId="77777777" w:rsidTr="00824522">
        <w:tc>
          <w:tcPr>
            <w:tcW w:w="2122" w:type="dxa"/>
          </w:tcPr>
          <w:p w14:paraId="516DA121" w14:textId="66858158" w:rsidR="00824522" w:rsidRPr="008E6705" w:rsidRDefault="00824522">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Period</w:t>
            </w:r>
          </w:p>
        </w:tc>
        <w:tc>
          <w:tcPr>
            <w:tcW w:w="8067" w:type="dxa"/>
          </w:tcPr>
          <w:p w14:paraId="5CC47223" w14:textId="77777777" w:rsidR="00824522" w:rsidRDefault="002A0263">
            <w:pPr>
              <w:tabs>
                <w:tab w:val="left" w:pos="540"/>
              </w:tabs>
              <w:jc w:val="both"/>
              <w:rPr>
                <w:rFonts w:asciiTheme="minorHAnsi" w:hAnsiTheme="minorHAnsi" w:cstheme="minorHAnsi"/>
                <w:bCs/>
                <w:iCs/>
                <w:szCs w:val="24"/>
              </w:rPr>
            </w:pPr>
            <w:r>
              <w:rPr>
                <w:rFonts w:asciiTheme="minorHAnsi" w:hAnsiTheme="minorHAnsi" w:cstheme="minorHAnsi"/>
                <w:bCs/>
                <w:iCs/>
                <w:szCs w:val="24"/>
              </w:rPr>
              <w:t>Calculate the total for the entire period. Do not separate by months</w:t>
            </w:r>
            <w:r w:rsidR="00265148">
              <w:rPr>
                <w:rFonts w:asciiTheme="minorHAnsi" w:hAnsiTheme="minorHAnsi" w:cstheme="minorHAnsi"/>
                <w:bCs/>
                <w:iCs/>
                <w:szCs w:val="24"/>
              </w:rPr>
              <w:t>.</w:t>
            </w:r>
          </w:p>
          <w:p w14:paraId="4E2D1937" w14:textId="77777777" w:rsidR="005E2CBF" w:rsidRDefault="005E2CBF" w:rsidP="00265148">
            <w:pPr>
              <w:tabs>
                <w:tab w:val="left" w:pos="540"/>
              </w:tabs>
              <w:jc w:val="both"/>
              <w:rPr>
                <w:rFonts w:asciiTheme="minorHAnsi" w:hAnsiTheme="minorHAnsi" w:cstheme="minorHAnsi"/>
                <w:bCs/>
                <w:iCs/>
                <w:szCs w:val="24"/>
              </w:rPr>
            </w:pPr>
          </w:p>
          <w:p w14:paraId="775BA252" w14:textId="2D02596B" w:rsidR="00265148" w:rsidRDefault="00265148" w:rsidP="00265148">
            <w:pPr>
              <w:tabs>
                <w:tab w:val="left" w:pos="540"/>
              </w:tabs>
              <w:jc w:val="both"/>
              <w:rPr>
                <w:rFonts w:asciiTheme="minorHAnsi" w:hAnsiTheme="minorHAnsi" w:cstheme="minorHAnsi"/>
                <w:bCs/>
                <w:iCs/>
                <w:szCs w:val="24"/>
              </w:rPr>
            </w:pPr>
            <w:r>
              <w:rPr>
                <w:rFonts w:asciiTheme="minorHAnsi" w:hAnsiTheme="minorHAnsi" w:cstheme="minorHAnsi"/>
                <w:bCs/>
                <w:iCs/>
                <w:szCs w:val="24"/>
              </w:rPr>
              <w:t>Consider the following example where the user selected 01/01/2020 as A and 31/12/2020 as B.</w:t>
            </w:r>
          </w:p>
          <w:p w14:paraId="116F1C6D" w14:textId="77777777" w:rsidR="00265148" w:rsidRDefault="00265148" w:rsidP="00265148">
            <w:pPr>
              <w:tabs>
                <w:tab w:val="left" w:pos="540"/>
              </w:tabs>
              <w:jc w:val="both"/>
              <w:rPr>
                <w:rFonts w:asciiTheme="minorHAnsi" w:hAnsiTheme="minorHAnsi" w:cstheme="minorHAnsi"/>
                <w:bCs/>
                <w:iCs/>
                <w:szCs w:val="24"/>
              </w:rPr>
            </w:pPr>
          </w:p>
          <w:p w14:paraId="75CB4048" w14:textId="6292D88B" w:rsidR="00265148" w:rsidRPr="00BA0A9F" w:rsidRDefault="00265148" w:rsidP="00265148">
            <w:pPr>
              <w:tabs>
                <w:tab w:val="left" w:pos="540"/>
              </w:tabs>
              <w:jc w:val="both"/>
              <w:rPr>
                <w:rFonts w:asciiTheme="minorHAnsi" w:hAnsiTheme="minorHAnsi" w:cstheme="minorHAnsi"/>
                <w:bCs/>
                <w:iCs/>
                <w:szCs w:val="24"/>
              </w:rPr>
            </w:pPr>
            <w:r>
              <w:rPr>
                <w:rFonts w:asciiTheme="minorHAnsi" w:hAnsiTheme="minorHAnsi" w:cstheme="minorHAnsi"/>
                <w:bCs/>
                <w:iCs/>
                <w:szCs w:val="24"/>
              </w:rPr>
              <w:t>All per</w:t>
            </w:r>
            <w:r w:rsidR="005E2CBF">
              <w:rPr>
                <w:rFonts w:asciiTheme="minorHAnsi" w:hAnsiTheme="minorHAnsi" w:cstheme="minorHAnsi"/>
                <w:bCs/>
                <w:iCs/>
                <w:szCs w:val="24"/>
              </w:rPr>
              <w:t>iod calculations and statistics should be done for 01/01/2020-31/12/2020</w:t>
            </w:r>
          </w:p>
        </w:tc>
      </w:tr>
      <w:tr w:rsidR="0005496A" w:rsidRPr="00BA0A9F" w14:paraId="58C38D47" w14:textId="77777777" w:rsidTr="00824522">
        <w:tc>
          <w:tcPr>
            <w:tcW w:w="2122" w:type="dxa"/>
          </w:tcPr>
          <w:p w14:paraId="262E253D" w14:textId="3D090385" w:rsidR="0005496A" w:rsidRPr="008E6705" w:rsidRDefault="0005496A">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User Input</w:t>
            </w:r>
          </w:p>
        </w:tc>
        <w:tc>
          <w:tcPr>
            <w:tcW w:w="8067" w:type="dxa"/>
          </w:tcPr>
          <w:p w14:paraId="53575779" w14:textId="6763DB1F" w:rsidR="0005496A" w:rsidRDefault="0005496A">
            <w:pPr>
              <w:tabs>
                <w:tab w:val="left" w:pos="540"/>
              </w:tabs>
              <w:jc w:val="both"/>
              <w:rPr>
                <w:rFonts w:asciiTheme="minorHAnsi" w:hAnsiTheme="minorHAnsi" w:cstheme="minorHAnsi"/>
                <w:bCs/>
                <w:iCs/>
                <w:szCs w:val="24"/>
              </w:rPr>
            </w:pPr>
            <w:r>
              <w:rPr>
                <w:rFonts w:asciiTheme="minorHAnsi" w:hAnsiTheme="minorHAnsi" w:cstheme="minorHAnsi"/>
                <w:bCs/>
                <w:iCs/>
                <w:szCs w:val="24"/>
              </w:rPr>
              <w:t xml:space="preserve">Value </w:t>
            </w:r>
            <w:r w:rsidR="002B224D">
              <w:rPr>
                <w:rFonts w:asciiTheme="minorHAnsi" w:hAnsiTheme="minorHAnsi" w:cstheme="minorHAnsi"/>
                <w:bCs/>
                <w:iCs/>
                <w:szCs w:val="24"/>
              </w:rPr>
              <w:t>entered by user</w:t>
            </w:r>
          </w:p>
        </w:tc>
      </w:tr>
    </w:tbl>
    <w:p w14:paraId="1483CBD6" w14:textId="6FDEBF1D" w:rsidR="00BA5929" w:rsidRDefault="00BA5929">
      <w:pPr>
        <w:tabs>
          <w:tab w:val="left" w:pos="540"/>
        </w:tabs>
        <w:jc w:val="both"/>
        <w:rPr>
          <w:rFonts w:asciiTheme="minorHAnsi" w:hAnsiTheme="minorHAnsi" w:cstheme="minorHAnsi"/>
          <w:bCs/>
          <w:iCs/>
          <w:szCs w:val="24"/>
          <w:u w:val="single"/>
        </w:rPr>
      </w:pPr>
    </w:p>
    <w:p w14:paraId="0F22849A" w14:textId="0DFF905C" w:rsidR="002A0263" w:rsidRDefault="002A0263" w:rsidP="002A0263">
      <w:pPr>
        <w:tabs>
          <w:tab w:val="left" w:pos="540"/>
        </w:tabs>
        <w:jc w:val="both"/>
        <w:rPr>
          <w:rFonts w:asciiTheme="minorHAnsi" w:hAnsiTheme="minorHAnsi" w:cstheme="minorHAnsi"/>
          <w:bCs/>
          <w:iCs/>
          <w:szCs w:val="24"/>
          <w:u w:val="single"/>
        </w:rPr>
      </w:pPr>
    </w:p>
    <w:tbl>
      <w:tblPr>
        <w:tblStyle w:val="ae"/>
        <w:tblW w:w="0" w:type="auto"/>
        <w:tblLook w:val="04A0" w:firstRow="1" w:lastRow="0" w:firstColumn="1" w:lastColumn="0" w:noHBand="0" w:noVBand="1"/>
      </w:tblPr>
      <w:tblGrid>
        <w:gridCol w:w="2122"/>
        <w:gridCol w:w="8067"/>
      </w:tblGrid>
      <w:tr w:rsidR="008E6705" w:rsidRPr="00BA0A9F" w14:paraId="610B4153" w14:textId="77777777" w:rsidTr="00564C47">
        <w:tc>
          <w:tcPr>
            <w:tcW w:w="10189" w:type="dxa"/>
            <w:gridSpan w:val="2"/>
          </w:tcPr>
          <w:p w14:paraId="3524D4FA" w14:textId="718DA491" w:rsidR="008E6705" w:rsidRPr="008E6705" w:rsidRDefault="009A00F7" w:rsidP="00311828">
            <w:pPr>
              <w:pStyle w:val="ad"/>
              <w:tabs>
                <w:tab w:val="left" w:pos="540"/>
              </w:tabs>
              <w:ind w:left="0"/>
              <w:rPr>
                <w:rFonts w:asciiTheme="minorHAnsi" w:hAnsiTheme="minorHAnsi" w:cstheme="minorHAnsi"/>
                <w:b/>
                <w:iCs/>
                <w:sz w:val="28"/>
                <w:szCs w:val="28"/>
              </w:rPr>
            </w:pPr>
            <w:r>
              <w:rPr>
                <w:rFonts w:asciiTheme="minorHAnsi" w:hAnsiTheme="minorHAnsi" w:cstheme="minorHAnsi"/>
                <w:b/>
                <w:iCs/>
                <w:sz w:val="28"/>
                <w:szCs w:val="28"/>
              </w:rPr>
              <w:t xml:space="preserve">Data Collection </w:t>
            </w:r>
            <w:r w:rsidR="008E6705" w:rsidRPr="008E6705">
              <w:rPr>
                <w:rFonts w:asciiTheme="minorHAnsi" w:hAnsiTheme="minorHAnsi" w:cstheme="minorHAnsi"/>
                <w:b/>
                <w:iCs/>
                <w:sz w:val="28"/>
                <w:szCs w:val="28"/>
              </w:rPr>
              <w:t>Method</w:t>
            </w:r>
          </w:p>
        </w:tc>
      </w:tr>
      <w:tr w:rsidR="002A0263" w:rsidRPr="00BA0A9F" w14:paraId="4A67F286" w14:textId="77777777" w:rsidTr="00643D27">
        <w:tc>
          <w:tcPr>
            <w:tcW w:w="2122" w:type="dxa"/>
          </w:tcPr>
          <w:p w14:paraId="3A45B01C" w14:textId="289EACFA" w:rsidR="002A0263" w:rsidRPr="008E6705" w:rsidRDefault="002A0263"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Query Output</w:t>
            </w:r>
          </w:p>
        </w:tc>
        <w:tc>
          <w:tcPr>
            <w:tcW w:w="8067" w:type="dxa"/>
          </w:tcPr>
          <w:p w14:paraId="7B717379" w14:textId="2052610A" w:rsidR="002A0263" w:rsidRPr="00BA0A9F" w:rsidRDefault="002A0263" w:rsidP="00311828">
            <w:pPr>
              <w:pStyle w:val="ad"/>
              <w:tabs>
                <w:tab w:val="left" w:pos="540"/>
              </w:tabs>
              <w:ind w:left="0"/>
              <w:rPr>
                <w:rFonts w:asciiTheme="minorHAnsi" w:hAnsiTheme="minorHAnsi" w:cstheme="minorHAnsi"/>
                <w:bCs/>
                <w:iCs/>
                <w:szCs w:val="24"/>
              </w:rPr>
            </w:pPr>
            <w:r>
              <w:rPr>
                <w:rFonts w:asciiTheme="minorHAnsi" w:hAnsiTheme="minorHAnsi" w:cstheme="minorHAnsi"/>
                <w:bCs/>
                <w:iCs/>
                <w:szCs w:val="24"/>
              </w:rPr>
              <w:t>Use the output of the query</w:t>
            </w:r>
          </w:p>
        </w:tc>
      </w:tr>
      <w:tr w:rsidR="002A0263" w:rsidRPr="00BA0A9F" w14:paraId="2D6AFAC0" w14:textId="77777777" w:rsidTr="00643D27">
        <w:tc>
          <w:tcPr>
            <w:tcW w:w="2122" w:type="dxa"/>
          </w:tcPr>
          <w:p w14:paraId="10CFEB67" w14:textId="267A3F1C" w:rsidR="002A0263" w:rsidRPr="008E6705" w:rsidRDefault="002A0263"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Calculation</w:t>
            </w:r>
          </w:p>
        </w:tc>
        <w:tc>
          <w:tcPr>
            <w:tcW w:w="8067" w:type="dxa"/>
          </w:tcPr>
          <w:p w14:paraId="13869767" w14:textId="25B4AEAE" w:rsidR="002A0263" w:rsidRPr="00BA0A9F" w:rsidRDefault="00311828" w:rsidP="00643D27">
            <w:pPr>
              <w:tabs>
                <w:tab w:val="left" w:pos="540"/>
              </w:tabs>
              <w:jc w:val="both"/>
              <w:rPr>
                <w:rFonts w:asciiTheme="minorHAnsi" w:hAnsiTheme="minorHAnsi" w:cstheme="minorHAnsi"/>
                <w:bCs/>
                <w:iCs/>
                <w:szCs w:val="24"/>
              </w:rPr>
            </w:pPr>
            <w:r>
              <w:rPr>
                <w:rFonts w:asciiTheme="minorHAnsi" w:hAnsiTheme="minorHAnsi" w:cstheme="minorHAnsi"/>
                <w:bCs/>
                <w:iCs/>
                <w:szCs w:val="24"/>
              </w:rPr>
              <w:t>Use the given formula to calculate value</w:t>
            </w:r>
          </w:p>
        </w:tc>
      </w:tr>
      <w:tr w:rsidR="002B224D" w:rsidRPr="00BA0A9F" w14:paraId="7648C373" w14:textId="77777777" w:rsidTr="00643D27">
        <w:tc>
          <w:tcPr>
            <w:tcW w:w="2122" w:type="dxa"/>
          </w:tcPr>
          <w:p w14:paraId="29299983" w14:textId="7059D1EA" w:rsidR="002B224D" w:rsidRPr="008E6705" w:rsidRDefault="002B224D" w:rsidP="00643D27">
            <w:pPr>
              <w:tabs>
                <w:tab w:val="left" w:pos="540"/>
              </w:tabs>
              <w:jc w:val="both"/>
              <w:rPr>
                <w:rFonts w:asciiTheme="minorHAnsi" w:hAnsiTheme="minorHAnsi" w:cstheme="minorHAnsi"/>
                <w:b/>
                <w:iCs/>
                <w:szCs w:val="24"/>
              </w:rPr>
            </w:pPr>
            <w:r w:rsidRPr="008E6705">
              <w:rPr>
                <w:rFonts w:asciiTheme="minorHAnsi" w:hAnsiTheme="minorHAnsi" w:cstheme="minorHAnsi"/>
                <w:b/>
                <w:iCs/>
                <w:szCs w:val="24"/>
              </w:rPr>
              <w:t>User Input</w:t>
            </w:r>
          </w:p>
        </w:tc>
        <w:tc>
          <w:tcPr>
            <w:tcW w:w="8067" w:type="dxa"/>
          </w:tcPr>
          <w:p w14:paraId="3BF30D0F" w14:textId="126794DA" w:rsidR="002B224D" w:rsidRDefault="002B224D" w:rsidP="00643D27">
            <w:pPr>
              <w:tabs>
                <w:tab w:val="left" w:pos="540"/>
              </w:tabs>
              <w:jc w:val="both"/>
              <w:rPr>
                <w:rFonts w:asciiTheme="minorHAnsi" w:hAnsiTheme="minorHAnsi" w:cstheme="minorHAnsi"/>
                <w:bCs/>
                <w:iCs/>
                <w:szCs w:val="24"/>
              </w:rPr>
            </w:pPr>
            <w:r>
              <w:rPr>
                <w:rFonts w:asciiTheme="minorHAnsi" w:hAnsiTheme="minorHAnsi" w:cstheme="minorHAnsi"/>
                <w:bCs/>
                <w:iCs/>
                <w:szCs w:val="24"/>
              </w:rPr>
              <w:t>Value entered by user</w:t>
            </w:r>
          </w:p>
        </w:tc>
      </w:tr>
    </w:tbl>
    <w:p w14:paraId="4F56C0FB" w14:textId="77777777" w:rsidR="00BA5929" w:rsidRPr="00BA5929" w:rsidRDefault="00BA5929">
      <w:pPr>
        <w:tabs>
          <w:tab w:val="left" w:pos="540"/>
        </w:tabs>
        <w:jc w:val="both"/>
        <w:rPr>
          <w:rFonts w:asciiTheme="minorHAnsi" w:hAnsiTheme="minorHAnsi" w:cstheme="minorHAnsi"/>
          <w:sz w:val="20"/>
          <w:u w:val="single"/>
        </w:rPr>
      </w:pPr>
    </w:p>
    <w:p w14:paraId="2C17E072" w14:textId="0DEBC781" w:rsidR="00804E8F" w:rsidRDefault="00804E8F">
      <w:pPr>
        <w:tabs>
          <w:tab w:val="left" w:pos="540"/>
        </w:tabs>
        <w:jc w:val="both"/>
        <w:rPr>
          <w:rFonts w:asciiTheme="minorHAnsi" w:hAnsiTheme="minorHAnsi" w:cstheme="minorHAnsi"/>
          <w:sz w:val="20"/>
        </w:rPr>
      </w:pPr>
    </w:p>
    <w:p w14:paraId="29515643" w14:textId="30671D3C" w:rsidR="009A00F7" w:rsidRDefault="009A00F7">
      <w:pPr>
        <w:tabs>
          <w:tab w:val="left" w:pos="540"/>
        </w:tabs>
        <w:jc w:val="both"/>
        <w:rPr>
          <w:rFonts w:asciiTheme="minorHAnsi" w:hAnsiTheme="minorHAnsi" w:cstheme="minorHAnsi"/>
          <w:sz w:val="20"/>
        </w:rPr>
      </w:pPr>
    </w:p>
    <w:p w14:paraId="7ED958EA" w14:textId="1A9311D9" w:rsidR="009A00F7" w:rsidRDefault="009A00F7">
      <w:pPr>
        <w:tabs>
          <w:tab w:val="left" w:pos="540"/>
        </w:tabs>
        <w:jc w:val="both"/>
        <w:rPr>
          <w:rFonts w:asciiTheme="minorHAnsi" w:hAnsiTheme="minorHAnsi" w:cstheme="minorHAnsi"/>
          <w:sz w:val="20"/>
        </w:rPr>
      </w:pPr>
    </w:p>
    <w:p w14:paraId="17206B88" w14:textId="5ECFEEF9" w:rsidR="009A00F7" w:rsidRDefault="009A00F7">
      <w:pPr>
        <w:tabs>
          <w:tab w:val="left" w:pos="540"/>
        </w:tabs>
        <w:jc w:val="both"/>
        <w:rPr>
          <w:rFonts w:asciiTheme="minorHAnsi" w:hAnsiTheme="minorHAnsi" w:cstheme="minorHAnsi"/>
          <w:sz w:val="20"/>
        </w:rPr>
      </w:pPr>
    </w:p>
    <w:p w14:paraId="6A0FA0D1" w14:textId="6370EE81" w:rsidR="009A00F7" w:rsidRDefault="009A00F7">
      <w:pPr>
        <w:tabs>
          <w:tab w:val="left" w:pos="540"/>
        </w:tabs>
        <w:jc w:val="both"/>
        <w:rPr>
          <w:rFonts w:asciiTheme="minorHAnsi" w:hAnsiTheme="minorHAnsi" w:cstheme="minorHAnsi"/>
          <w:sz w:val="20"/>
        </w:rPr>
      </w:pPr>
    </w:p>
    <w:p w14:paraId="7E7AA453" w14:textId="3F2061F9" w:rsidR="009A00F7" w:rsidRDefault="009A00F7">
      <w:pPr>
        <w:tabs>
          <w:tab w:val="left" w:pos="540"/>
        </w:tabs>
        <w:jc w:val="both"/>
        <w:rPr>
          <w:rFonts w:asciiTheme="minorHAnsi" w:hAnsiTheme="minorHAnsi" w:cstheme="minorHAnsi"/>
          <w:sz w:val="20"/>
        </w:rPr>
      </w:pPr>
    </w:p>
    <w:p w14:paraId="585B66B2" w14:textId="11EB1E77" w:rsidR="009A00F7" w:rsidRDefault="009A00F7">
      <w:pPr>
        <w:tabs>
          <w:tab w:val="left" w:pos="540"/>
        </w:tabs>
        <w:jc w:val="both"/>
        <w:rPr>
          <w:rFonts w:asciiTheme="minorHAnsi" w:hAnsiTheme="minorHAnsi" w:cstheme="minorHAnsi"/>
          <w:sz w:val="20"/>
        </w:rPr>
      </w:pPr>
    </w:p>
    <w:p w14:paraId="03FC7CCC" w14:textId="47D2B341" w:rsidR="009A00F7" w:rsidRDefault="009A00F7">
      <w:pPr>
        <w:tabs>
          <w:tab w:val="left" w:pos="540"/>
        </w:tabs>
        <w:jc w:val="both"/>
        <w:rPr>
          <w:rFonts w:asciiTheme="minorHAnsi" w:hAnsiTheme="minorHAnsi" w:cstheme="minorHAnsi"/>
          <w:sz w:val="20"/>
        </w:rPr>
      </w:pPr>
    </w:p>
    <w:p w14:paraId="7933ACD6" w14:textId="77777777" w:rsidR="009A00F7" w:rsidRDefault="009A00F7">
      <w:pPr>
        <w:tabs>
          <w:tab w:val="left" w:pos="540"/>
        </w:tabs>
        <w:jc w:val="both"/>
        <w:rPr>
          <w:rFonts w:asciiTheme="minorHAnsi" w:hAnsiTheme="minorHAnsi" w:cstheme="minorHAnsi"/>
          <w:sz w:val="20"/>
        </w:rPr>
      </w:pPr>
    </w:p>
    <w:p w14:paraId="68D08AE2" w14:textId="4DDBFF60" w:rsidR="007E1A93" w:rsidRDefault="00437FD7" w:rsidP="007E1A93">
      <w:pPr>
        <w:pStyle w:val="StyleStyleHeading210ptTimesNewRoman11pt"/>
        <w:numPr>
          <w:ilvl w:val="2"/>
          <w:numId w:val="35"/>
        </w:numPr>
      </w:pPr>
      <w:bookmarkStart w:id="33" w:name="_Toc81572713"/>
      <w:r>
        <w:lastRenderedPageBreak/>
        <w:t>Hours Worked</w:t>
      </w:r>
      <w:bookmarkEnd w:id="33"/>
    </w:p>
    <w:p w14:paraId="236CFFEE" w14:textId="77777777" w:rsidR="007E1A93" w:rsidRDefault="007E1A93" w:rsidP="007E1A9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E1A93" w:rsidRPr="00D033C7" w14:paraId="07579C1D" w14:textId="77777777" w:rsidTr="00643D27">
        <w:trPr>
          <w:trHeight w:val="320"/>
          <w:jc w:val="center"/>
        </w:trPr>
        <w:tc>
          <w:tcPr>
            <w:tcW w:w="3080" w:type="dxa"/>
            <w:shd w:val="clear" w:color="auto" w:fill="auto"/>
          </w:tcPr>
          <w:p w14:paraId="27A322A8" w14:textId="0D6895F5" w:rsidR="007E1A93" w:rsidRPr="0018019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8754EAA" w14:textId="7B0A7CC9" w:rsidR="007E1A93" w:rsidRPr="00D033C7" w:rsidRDefault="007B2A70" w:rsidP="00643D27">
            <w:pPr>
              <w:rPr>
                <w:rFonts w:ascii="Calibri" w:eastAsia="Times New Roman" w:hAnsi="Calibri" w:cs="Calibri"/>
                <w:b/>
                <w:bCs/>
                <w:color w:val="000000"/>
                <w:sz w:val="22"/>
                <w:szCs w:val="22"/>
                <w:lang w:eastAsia="en-AU"/>
              </w:rPr>
            </w:pPr>
            <w:r w:rsidRPr="007B2A70">
              <w:rPr>
                <w:rFonts w:ascii="Calibri" w:eastAsia="Times New Roman" w:hAnsi="Calibri" w:cs="Calibri"/>
                <w:color w:val="000000"/>
                <w:sz w:val="22"/>
                <w:szCs w:val="22"/>
                <w:lang w:eastAsia="en-AU"/>
              </w:rPr>
              <w:t>Hours Worked</w:t>
            </w:r>
          </w:p>
        </w:tc>
      </w:tr>
      <w:tr w:rsidR="007E1A93" w:rsidRPr="00D033C7" w14:paraId="1AD5AF18" w14:textId="77777777" w:rsidTr="00643D27">
        <w:trPr>
          <w:trHeight w:val="344"/>
          <w:jc w:val="center"/>
        </w:trPr>
        <w:tc>
          <w:tcPr>
            <w:tcW w:w="3080" w:type="dxa"/>
            <w:shd w:val="clear" w:color="auto" w:fill="auto"/>
          </w:tcPr>
          <w:p w14:paraId="470CBB88" w14:textId="5BDC4204" w:rsidR="007E1A93" w:rsidRPr="00D033C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E8336AF" w14:textId="6DBE98E0" w:rsidR="007E1A93" w:rsidRPr="00D033C7" w:rsidRDefault="0069028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E1A93" w:rsidRPr="00D033C7" w14:paraId="1B14CC63" w14:textId="77777777" w:rsidTr="00643D27">
        <w:trPr>
          <w:trHeight w:val="323"/>
          <w:jc w:val="center"/>
        </w:trPr>
        <w:tc>
          <w:tcPr>
            <w:tcW w:w="3080" w:type="dxa"/>
            <w:shd w:val="clear" w:color="auto" w:fill="auto"/>
          </w:tcPr>
          <w:p w14:paraId="12AAE531" w14:textId="0EFFE93E" w:rsidR="007E1A93" w:rsidRPr="00D033C7" w:rsidRDefault="00437F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127487D" w14:textId="09A8535C" w:rsidR="007E1A93" w:rsidRPr="00D033C7" w:rsidRDefault="0069028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7E1A93" w:rsidRPr="00D033C7" w14:paraId="276636D0" w14:textId="77777777" w:rsidTr="00643D27">
        <w:trPr>
          <w:trHeight w:val="292"/>
          <w:jc w:val="center"/>
        </w:trPr>
        <w:tc>
          <w:tcPr>
            <w:tcW w:w="3080" w:type="dxa"/>
            <w:shd w:val="clear" w:color="auto" w:fill="auto"/>
          </w:tcPr>
          <w:p w14:paraId="07F1B7CD" w14:textId="303B6013" w:rsidR="007E1A93" w:rsidRPr="00D033C7" w:rsidRDefault="00CE4AC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F24F209" w14:textId="06F44A66" w:rsidR="007E1A93" w:rsidRPr="00D033C7" w:rsidRDefault="0032275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E1A93" w:rsidRPr="00D033C7" w14:paraId="7474A49F" w14:textId="77777777" w:rsidTr="00643D27">
        <w:trPr>
          <w:trHeight w:val="576"/>
          <w:jc w:val="center"/>
        </w:trPr>
        <w:tc>
          <w:tcPr>
            <w:tcW w:w="3080" w:type="dxa"/>
            <w:shd w:val="clear" w:color="auto" w:fill="auto"/>
          </w:tcPr>
          <w:p w14:paraId="1751807D" w14:textId="1CD318A9" w:rsidR="007E1A93" w:rsidRPr="00D033C7" w:rsidRDefault="007E1A9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CE33BA9" w14:textId="25D691FD" w:rsidR="007E1A93" w:rsidRPr="00D033C7" w:rsidRDefault="0006491A"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Select sum(timeused * $appSlot)/60 as ptHr from paapplns where picturenumber &lt;&gt; $iconCan and picturenumber &lt;&gt; $iconNS AND SKEY BETWEEN " &amp; "'" &amp; Format($startDate, "YYYYMMDD") &amp; "%' AND " &amp; "'" &amp; Format($endDate, "YYYYMMDD") &amp; "%'  and patnumber &lt;&gt; '000000' and (substring(skey from 13 for 4) = '$incCol1' OR substring(skey from 13 for 4) = '$incCol2' OR substring(skey from 13 for 4) = '$incCol3')   and  patnumber &lt;&gt;'' AND CAST(SUBSTRING(SKEY FROM 17 FOR 2)  AS INTEGER) &gt; $appStart -1  ;</w:t>
            </w:r>
          </w:p>
        </w:tc>
      </w:tr>
      <w:tr w:rsidR="007E1A93" w:rsidRPr="00D033C7" w14:paraId="2BA8CA25" w14:textId="77777777" w:rsidTr="00643D27">
        <w:trPr>
          <w:trHeight w:val="264"/>
          <w:jc w:val="center"/>
        </w:trPr>
        <w:tc>
          <w:tcPr>
            <w:tcW w:w="3080" w:type="dxa"/>
            <w:shd w:val="clear" w:color="auto" w:fill="auto"/>
          </w:tcPr>
          <w:p w14:paraId="26CF0CCB" w14:textId="77777777" w:rsidR="007E1A93" w:rsidRPr="00D033C7" w:rsidRDefault="007E1A9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702A8E7A" w14:textId="144D3009" w:rsidR="007E1A93" w:rsidRPr="00D033C7" w:rsidRDefault="0006491A"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Select sum(timeused * 5)/60 as ptHr from paapplns where picturenumber &lt;&gt; 93 and picturenumber &lt;&gt; 92  AND SKEY BETWEEN '20200101%' AND '20201231%'  and patnumber &lt;&gt; '000000' and (substring(skey from 13 for 4) =  '0001' OR substring(skey from 13 for 4) =  '0002' OR substring(skey from 13 for 4) =  '0005') and  patnumber &lt;&gt;'' AND CAST(SUBSTRING(SKEY FROM 17 FOR 2)  AS INTEGER) &gt; 5;</w:t>
            </w:r>
          </w:p>
        </w:tc>
      </w:tr>
      <w:tr w:rsidR="007E1A93" w:rsidRPr="00D033C7" w14:paraId="3BF576F5" w14:textId="77777777" w:rsidTr="00643D27">
        <w:trPr>
          <w:trHeight w:val="396"/>
          <w:jc w:val="center"/>
        </w:trPr>
        <w:tc>
          <w:tcPr>
            <w:tcW w:w="3080" w:type="dxa"/>
            <w:shd w:val="clear" w:color="auto" w:fill="auto"/>
          </w:tcPr>
          <w:p w14:paraId="055FAF9B" w14:textId="7340DB0A" w:rsidR="007E1A93" w:rsidRPr="00D033C7" w:rsidRDefault="00CE4AC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07C85B8" w14:textId="1687941F" w:rsidR="007E1A93" w:rsidRDefault="0001130C"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$incCol1, $inCol2</w:t>
            </w:r>
            <w:r w:rsidR="00D7437F">
              <w:rPr>
                <w:rFonts w:ascii="Calibri" w:eastAsia="Times New Roman" w:hAnsi="Calibri" w:cs="Calibri"/>
                <w:color w:val="000000"/>
                <w:sz w:val="22"/>
                <w:szCs w:val="22"/>
                <w:lang w:eastAsia="en-AU"/>
              </w:rPr>
              <w:t xml:space="preserve">…, are the inputs </w:t>
            </w:r>
            <w:r w:rsidR="003B2312">
              <w:rPr>
                <w:rFonts w:ascii="Calibri" w:eastAsia="Times New Roman" w:hAnsi="Calibri" w:cs="Calibri"/>
                <w:color w:val="000000"/>
                <w:sz w:val="22"/>
                <w:szCs w:val="22"/>
                <w:lang w:eastAsia="en-AU"/>
              </w:rPr>
              <w:t xml:space="preserve">in screen prompt </w:t>
            </w:r>
            <w:r w:rsidR="003B2312" w:rsidRPr="003B2312">
              <w:rPr>
                <w:rFonts w:ascii="Calibri" w:eastAsia="Times New Roman" w:hAnsi="Calibri" w:cs="Calibri"/>
                <w:b/>
                <w:bCs/>
                <w:color w:val="000000"/>
                <w:sz w:val="22"/>
                <w:szCs w:val="22"/>
                <w:lang w:eastAsia="en-AU"/>
              </w:rPr>
              <w:t>D</w:t>
            </w:r>
            <w:r w:rsidR="003B2312">
              <w:rPr>
                <w:rFonts w:ascii="Calibri" w:eastAsia="Times New Roman" w:hAnsi="Calibri" w:cs="Calibri"/>
                <w:b/>
                <w:bCs/>
                <w:color w:val="000000"/>
                <w:sz w:val="22"/>
                <w:szCs w:val="22"/>
                <w:lang w:eastAsia="en-AU"/>
              </w:rPr>
              <w:t xml:space="preserve">. </w:t>
            </w:r>
            <w:r w:rsidR="003B2312" w:rsidRPr="00A86128">
              <w:rPr>
                <w:rFonts w:ascii="Calibri" w:eastAsia="Times New Roman" w:hAnsi="Calibri" w:cs="Calibri"/>
                <w:color w:val="000000"/>
                <w:sz w:val="22"/>
                <w:szCs w:val="22"/>
                <w:lang w:eastAsia="en-AU"/>
              </w:rPr>
              <w:t xml:space="preserve">The user may select 1 or more </w:t>
            </w:r>
            <w:r w:rsidR="00A109BE" w:rsidRPr="00A86128">
              <w:rPr>
                <w:rFonts w:ascii="Calibri" w:eastAsia="Times New Roman" w:hAnsi="Calibri" w:cs="Calibri"/>
                <w:color w:val="000000"/>
                <w:sz w:val="22"/>
                <w:szCs w:val="22"/>
                <w:lang w:eastAsia="en-AU"/>
              </w:rPr>
              <w:t>appointment books</w:t>
            </w:r>
            <w:r w:rsidR="003B2312" w:rsidRPr="00A86128">
              <w:rPr>
                <w:rFonts w:ascii="Calibri" w:eastAsia="Times New Roman" w:hAnsi="Calibri" w:cs="Calibri"/>
                <w:color w:val="000000"/>
                <w:sz w:val="22"/>
                <w:szCs w:val="22"/>
                <w:lang w:eastAsia="en-AU"/>
              </w:rPr>
              <w:t xml:space="preserve">. </w:t>
            </w:r>
            <w:r w:rsidR="00C5529E" w:rsidRPr="00A86128">
              <w:rPr>
                <w:rFonts w:ascii="Calibri" w:eastAsia="Times New Roman" w:hAnsi="Calibri" w:cs="Calibri"/>
                <w:color w:val="000000"/>
                <w:sz w:val="22"/>
                <w:szCs w:val="22"/>
                <w:lang w:eastAsia="en-AU"/>
              </w:rPr>
              <w:t>All selected columns must be included in the query</w:t>
            </w:r>
            <w:r w:rsidR="00360106" w:rsidRPr="00A86128">
              <w:rPr>
                <w:rFonts w:ascii="Calibri" w:eastAsia="Times New Roman" w:hAnsi="Calibri" w:cs="Calibri"/>
                <w:color w:val="000000"/>
                <w:sz w:val="22"/>
                <w:szCs w:val="22"/>
                <w:lang w:eastAsia="en-AU"/>
              </w:rPr>
              <w:t>.</w:t>
            </w:r>
          </w:p>
          <w:p w14:paraId="77F2B330" w14:textId="07E942E1" w:rsidR="00360106" w:rsidRDefault="0036010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For example if the user selects </w:t>
            </w:r>
            <w:r w:rsidR="00A109BE">
              <w:rPr>
                <w:rFonts w:ascii="Calibri" w:eastAsia="Times New Roman" w:hAnsi="Calibri" w:cs="Calibri"/>
                <w:color w:val="000000"/>
                <w:sz w:val="22"/>
                <w:szCs w:val="22"/>
                <w:lang w:eastAsia="en-AU"/>
              </w:rPr>
              <w:t>appointment book</w:t>
            </w:r>
            <w:r>
              <w:rPr>
                <w:rFonts w:ascii="Calibri" w:eastAsia="Times New Roman" w:hAnsi="Calibri" w:cs="Calibri"/>
                <w:color w:val="000000"/>
                <w:sz w:val="22"/>
                <w:szCs w:val="22"/>
                <w:lang w:eastAsia="en-AU"/>
              </w:rPr>
              <w:t xml:space="preserve"> 1 only</w:t>
            </w:r>
          </w:p>
          <w:p w14:paraId="5D2C82CC" w14:textId="77777777" w:rsidR="00A109BE" w:rsidRDefault="00A109BE"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54585CD7" w14:textId="77777777" w:rsidR="00A109BE" w:rsidRDefault="00A109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781BB108" w14:textId="77777777" w:rsidR="00A109BE" w:rsidRDefault="00A109BE"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42E08FB2" w14:textId="435D4FC2" w:rsidR="00A109BE" w:rsidRPr="00D033C7" w:rsidRDefault="00A8612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65A2B255" w14:textId="34CAE727" w:rsidR="00AA2F35" w:rsidRDefault="00AA2F35" w:rsidP="009A00F7">
      <w:pPr>
        <w:pStyle w:val="StyleStyleHeading210ptTimesNewRoman11pt"/>
        <w:numPr>
          <w:ilvl w:val="0"/>
          <w:numId w:val="0"/>
        </w:numPr>
      </w:pPr>
    </w:p>
    <w:p w14:paraId="67129D28" w14:textId="77777777" w:rsidR="00AA2F35" w:rsidRDefault="00AA2F35">
      <w:pPr>
        <w:rPr>
          <w:rFonts w:ascii="Times New Roman" w:hAnsi="Times New Roman" w:cs="Arial"/>
          <w:b/>
          <w:bCs/>
          <w:i/>
          <w:iCs/>
          <w:smallCaps/>
          <w:sz w:val="22"/>
          <w:szCs w:val="28"/>
        </w:rPr>
      </w:pPr>
      <w:r>
        <w:br w:type="page"/>
      </w:r>
    </w:p>
    <w:p w14:paraId="76B5ED16" w14:textId="42964D34" w:rsidR="00597B65" w:rsidRDefault="007556A0" w:rsidP="00AA2F35">
      <w:pPr>
        <w:pStyle w:val="StyleStyleHeading210ptTimesNewRoman11pt"/>
        <w:numPr>
          <w:ilvl w:val="2"/>
          <w:numId w:val="35"/>
        </w:numPr>
      </w:pPr>
      <w:bookmarkStart w:id="34" w:name="_Toc81572714"/>
      <w:r>
        <w:lastRenderedPageBreak/>
        <w:t>hours cancelled</w:t>
      </w:r>
      <w:bookmarkEnd w:id="34"/>
    </w:p>
    <w:p w14:paraId="3C55566F" w14:textId="77777777" w:rsidR="00597B65" w:rsidRDefault="00597B65" w:rsidP="00597B6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597B65" w:rsidRPr="00D033C7" w14:paraId="4DF0616A" w14:textId="77777777" w:rsidTr="00643D27">
        <w:trPr>
          <w:trHeight w:val="320"/>
          <w:jc w:val="center"/>
        </w:trPr>
        <w:tc>
          <w:tcPr>
            <w:tcW w:w="3080" w:type="dxa"/>
            <w:shd w:val="clear" w:color="auto" w:fill="auto"/>
          </w:tcPr>
          <w:p w14:paraId="30E1BA77" w14:textId="77777777" w:rsidR="00597B65" w:rsidRPr="0018019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EBB2E69" w14:textId="36360C5E" w:rsidR="00597B65" w:rsidRPr="00D033C7" w:rsidRDefault="00E2055E"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Hours Cancelled</w:t>
            </w:r>
          </w:p>
        </w:tc>
      </w:tr>
      <w:tr w:rsidR="00597B65" w:rsidRPr="00D033C7" w14:paraId="37313184" w14:textId="77777777" w:rsidTr="00643D27">
        <w:trPr>
          <w:trHeight w:val="344"/>
          <w:jc w:val="center"/>
        </w:trPr>
        <w:tc>
          <w:tcPr>
            <w:tcW w:w="3080" w:type="dxa"/>
            <w:shd w:val="clear" w:color="auto" w:fill="auto"/>
          </w:tcPr>
          <w:p w14:paraId="19D5EF3C"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F478E77"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597B65" w:rsidRPr="00D033C7" w14:paraId="5121E007" w14:textId="77777777" w:rsidTr="00643D27">
        <w:trPr>
          <w:trHeight w:val="323"/>
          <w:jc w:val="center"/>
        </w:trPr>
        <w:tc>
          <w:tcPr>
            <w:tcW w:w="3080" w:type="dxa"/>
            <w:shd w:val="clear" w:color="auto" w:fill="auto"/>
          </w:tcPr>
          <w:p w14:paraId="754556F6"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00261C8C"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597B65" w:rsidRPr="00D033C7" w14:paraId="581B65DC" w14:textId="77777777" w:rsidTr="00643D27">
        <w:trPr>
          <w:trHeight w:val="292"/>
          <w:jc w:val="center"/>
        </w:trPr>
        <w:tc>
          <w:tcPr>
            <w:tcW w:w="3080" w:type="dxa"/>
            <w:shd w:val="clear" w:color="auto" w:fill="auto"/>
          </w:tcPr>
          <w:p w14:paraId="1B9C5D17"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8ABF679"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597B65" w:rsidRPr="00D033C7" w14:paraId="12FFCD3C" w14:textId="77777777" w:rsidTr="00643D27">
        <w:trPr>
          <w:trHeight w:val="576"/>
          <w:jc w:val="center"/>
        </w:trPr>
        <w:tc>
          <w:tcPr>
            <w:tcW w:w="3080" w:type="dxa"/>
            <w:shd w:val="clear" w:color="auto" w:fill="auto"/>
          </w:tcPr>
          <w:p w14:paraId="2E1F83F6" w14:textId="77777777" w:rsidR="00597B65" w:rsidRPr="00D033C7" w:rsidRDefault="00597B6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0A164272" w14:textId="0BDAF9EF" w:rsidR="00597B65" w:rsidRPr="00D033C7" w:rsidRDefault="009800F1" w:rsidP="00643D27">
            <w:pPr>
              <w:rPr>
                <w:rFonts w:ascii="Calibri" w:eastAsia="Times New Roman" w:hAnsi="Calibri" w:cs="Calibri"/>
                <w:color w:val="000000"/>
                <w:sz w:val="22"/>
                <w:szCs w:val="22"/>
                <w:lang w:eastAsia="en-AU"/>
              </w:rPr>
            </w:pPr>
            <w:r w:rsidRPr="009800F1">
              <w:rPr>
                <w:rFonts w:ascii="Calibri" w:eastAsia="Times New Roman" w:hAnsi="Calibri" w:cs="Calibri"/>
                <w:color w:val="000000"/>
                <w:sz w:val="22"/>
                <w:szCs w:val="22"/>
                <w:lang w:eastAsia="en-AU"/>
              </w:rPr>
              <w:t>Select sum(timeused * " &amp; apptslot &amp; ")/60 as cnHr  from paapplns where (picturenumber = $iconCan OR  picturenumber = $iconNS) AND SKEY BETWEEN " &amp; "'" &amp; Format($startDate, "YYYYMMDD") &amp; "%' AND " &amp; "'" &amp; Format($endDate, "YYYYMMDD") &amp; "%'  and patnumber &lt;&gt; '000000' and (substring(skey from 13 for 4) = '$incCol1' OR substring(skey from 13 for 4) = '$incCol2' OR substring(skey from 13 for 4) = '$incCol3')   and  patnumber &lt;&gt;'' AND CAST(SUBSTRING(SKEY FROM 17 FOR 2)  AS INTEGER) &gt; $appStart -1 ;</w:t>
            </w:r>
          </w:p>
        </w:tc>
      </w:tr>
      <w:tr w:rsidR="00597B65" w:rsidRPr="00D033C7" w14:paraId="1E7D661D" w14:textId="77777777" w:rsidTr="00643D27">
        <w:trPr>
          <w:trHeight w:val="264"/>
          <w:jc w:val="center"/>
        </w:trPr>
        <w:tc>
          <w:tcPr>
            <w:tcW w:w="3080" w:type="dxa"/>
            <w:shd w:val="clear" w:color="auto" w:fill="auto"/>
          </w:tcPr>
          <w:p w14:paraId="7A7124A6" w14:textId="77777777" w:rsidR="00597B65" w:rsidRPr="00D033C7" w:rsidRDefault="00597B6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197FACD" w14:textId="61A2E26C" w:rsidR="00597B65" w:rsidRPr="00D033C7" w:rsidRDefault="00070024" w:rsidP="00643D27">
            <w:pPr>
              <w:rPr>
                <w:rFonts w:ascii="Calibri" w:eastAsia="Times New Roman" w:hAnsi="Calibri" w:cs="Calibri"/>
                <w:color w:val="000000"/>
                <w:sz w:val="22"/>
                <w:szCs w:val="22"/>
                <w:lang w:eastAsia="en-AU"/>
              </w:rPr>
            </w:pPr>
            <w:r w:rsidRPr="00070024">
              <w:rPr>
                <w:rFonts w:ascii="Calibri" w:eastAsia="Times New Roman" w:hAnsi="Calibri" w:cs="Calibri"/>
                <w:color w:val="000000"/>
                <w:sz w:val="22"/>
                <w:szCs w:val="22"/>
                <w:lang w:eastAsia="en-AU"/>
              </w:rPr>
              <w:t>Select sum(timeused * 5)/60 as cnHr from paapplns where (picturenumber =  93 OR picturenumber = 92)  AND SKEY BETWEEN '20200101%' AND '20201231%'  and patnumber &lt;&gt; '000000' and (substring(skey from 13 for 4) =  '0001' OR substring(skey from 13 for 4) =  '0002' OR substring(skey from 13 for 4) =  '0005') and  patnumber &lt;&gt;'' AND CAST(SUBSTRING(SKEY FROM 17 FOR 2)  AS INTEGER) &gt; 5;</w:t>
            </w:r>
          </w:p>
        </w:tc>
      </w:tr>
      <w:tr w:rsidR="00597B65" w:rsidRPr="00D033C7" w14:paraId="4012C5D5" w14:textId="77777777" w:rsidTr="00643D27">
        <w:trPr>
          <w:trHeight w:val="396"/>
          <w:jc w:val="center"/>
        </w:trPr>
        <w:tc>
          <w:tcPr>
            <w:tcW w:w="3080" w:type="dxa"/>
            <w:shd w:val="clear" w:color="auto" w:fill="auto"/>
          </w:tcPr>
          <w:p w14:paraId="4BC31FA1" w14:textId="77777777" w:rsidR="00597B65" w:rsidRPr="00D033C7"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7A14D11" w14:textId="77777777" w:rsidR="00597B65" w:rsidRDefault="00597B6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22163608" w14:textId="77777777" w:rsidR="00597B65"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For example if the user selects appointment book 1 only</w:t>
            </w:r>
          </w:p>
          <w:p w14:paraId="492394DE" w14:textId="77777777" w:rsidR="00597B65" w:rsidRDefault="00597B65"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7512D8D2" w14:textId="77777777" w:rsidR="00597B65"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6F14D7C3" w14:textId="77777777" w:rsidR="00597B65" w:rsidRDefault="00597B65"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0DA64E33" w14:textId="77777777" w:rsidR="00597B65" w:rsidRPr="00D033C7" w:rsidRDefault="00597B6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33DD9A65" w14:textId="5778F666" w:rsidR="007E1A93" w:rsidRDefault="007E1A93">
      <w:pPr>
        <w:tabs>
          <w:tab w:val="left" w:pos="540"/>
        </w:tabs>
        <w:jc w:val="both"/>
        <w:rPr>
          <w:rFonts w:asciiTheme="minorHAnsi" w:hAnsiTheme="minorHAnsi" w:cstheme="minorHAnsi"/>
          <w:sz w:val="20"/>
        </w:rPr>
      </w:pPr>
    </w:p>
    <w:p w14:paraId="56917B7F" w14:textId="71403798" w:rsidR="007E1A93" w:rsidRDefault="007E1A93">
      <w:pPr>
        <w:tabs>
          <w:tab w:val="left" w:pos="540"/>
        </w:tabs>
        <w:jc w:val="both"/>
        <w:rPr>
          <w:rFonts w:asciiTheme="minorHAnsi" w:hAnsiTheme="minorHAnsi" w:cstheme="minorHAnsi"/>
          <w:sz w:val="20"/>
        </w:rPr>
      </w:pPr>
    </w:p>
    <w:p w14:paraId="47A1ACD7" w14:textId="2070A03B" w:rsidR="00AA2F35" w:rsidRDefault="00AA2F35">
      <w:pPr>
        <w:tabs>
          <w:tab w:val="left" w:pos="540"/>
        </w:tabs>
        <w:jc w:val="both"/>
        <w:rPr>
          <w:rFonts w:asciiTheme="minorHAnsi" w:hAnsiTheme="minorHAnsi" w:cstheme="minorHAnsi"/>
          <w:sz w:val="20"/>
        </w:rPr>
      </w:pPr>
    </w:p>
    <w:p w14:paraId="1BBFAF08" w14:textId="1DE1D54E" w:rsidR="00AA2F35" w:rsidRDefault="00AA2F35">
      <w:pPr>
        <w:tabs>
          <w:tab w:val="left" w:pos="540"/>
        </w:tabs>
        <w:jc w:val="both"/>
        <w:rPr>
          <w:rFonts w:asciiTheme="minorHAnsi" w:hAnsiTheme="minorHAnsi" w:cstheme="minorHAnsi"/>
          <w:sz w:val="20"/>
        </w:rPr>
      </w:pPr>
    </w:p>
    <w:p w14:paraId="7BC0DB36" w14:textId="2C482029" w:rsidR="00AA2F35" w:rsidRDefault="00AA2F35">
      <w:pPr>
        <w:tabs>
          <w:tab w:val="left" w:pos="540"/>
        </w:tabs>
        <w:jc w:val="both"/>
        <w:rPr>
          <w:rFonts w:asciiTheme="minorHAnsi" w:hAnsiTheme="minorHAnsi" w:cstheme="minorHAnsi"/>
          <w:sz w:val="20"/>
        </w:rPr>
      </w:pPr>
    </w:p>
    <w:p w14:paraId="6606A1BB" w14:textId="2931BD62" w:rsidR="00AA2F35" w:rsidRDefault="00AA2F35">
      <w:pPr>
        <w:tabs>
          <w:tab w:val="left" w:pos="540"/>
        </w:tabs>
        <w:jc w:val="both"/>
        <w:rPr>
          <w:rFonts w:asciiTheme="minorHAnsi" w:hAnsiTheme="minorHAnsi" w:cstheme="minorHAnsi"/>
          <w:sz w:val="20"/>
        </w:rPr>
      </w:pPr>
    </w:p>
    <w:p w14:paraId="743B30F0" w14:textId="77EFFB7D" w:rsidR="00AA2F35" w:rsidRDefault="00AA2F35">
      <w:pPr>
        <w:tabs>
          <w:tab w:val="left" w:pos="540"/>
        </w:tabs>
        <w:jc w:val="both"/>
        <w:rPr>
          <w:rFonts w:asciiTheme="minorHAnsi" w:hAnsiTheme="minorHAnsi" w:cstheme="minorHAnsi"/>
          <w:sz w:val="20"/>
        </w:rPr>
      </w:pPr>
    </w:p>
    <w:p w14:paraId="4C8FF45A" w14:textId="1AB59CEB" w:rsidR="00AA2F35" w:rsidRDefault="00AA2F35">
      <w:pPr>
        <w:tabs>
          <w:tab w:val="left" w:pos="540"/>
        </w:tabs>
        <w:jc w:val="both"/>
        <w:rPr>
          <w:rFonts w:asciiTheme="minorHAnsi" w:hAnsiTheme="minorHAnsi" w:cstheme="minorHAnsi"/>
          <w:sz w:val="20"/>
        </w:rPr>
      </w:pPr>
    </w:p>
    <w:p w14:paraId="4451B20C" w14:textId="17AF6F72" w:rsidR="00AA2F35" w:rsidRDefault="00AA2F35">
      <w:pPr>
        <w:tabs>
          <w:tab w:val="left" w:pos="540"/>
        </w:tabs>
        <w:jc w:val="both"/>
        <w:rPr>
          <w:rFonts w:asciiTheme="minorHAnsi" w:hAnsiTheme="minorHAnsi" w:cstheme="minorHAnsi"/>
          <w:sz w:val="20"/>
        </w:rPr>
      </w:pPr>
    </w:p>
    <w:p w14:paraId="405327CE" w14:textId="3EE8B74B" w:rsidR="00AA2F35" w:rsidRDefault="00AA2F35">
      <w:pPr>
        <w:tabs>
          <w:tab w:val="left" w:pos="540"/>
        </w:tabs>
        <w:jc w:val="both"/>
        <w:rPr>
          <w:rFonts w:asciiTheme="minorHAnsi" w:hAnsiTheme="minorHAnsi" w:cstheme="minorHAnsi"/>
          <w:sz w:val="20"/>
        </w:rPr>
      </w:pPr>
    </w:p>
    <w:p w14:paraId="00CC9396" w14:textId="5E65958C" w:rsidR="00AA2F35" w:rsidRDefault="00AA2F35">
      <w:pPr>
        <w:tabs>
          <w:tab w:val="left" w:pos="540"/>
        </w:tabs>
        <w:jc w:val="both"/>
        <w:rPr>
          <w:rFonts w:asciiTheme="minorHAnsi" w:hAnsiTheme="minorHAnsi" w:cstheme="minorHAnsi"/>
          <w:sz w:val="20"/>
        </w:rPr>
      </w:pPr>
    </w:p>
    <w:p w14:paraId="7A270C40" w14:textId="702A0CFF" w:rsidR="00AA2F35" w:rsidRDefault="00AA2F35">
      <w:pPr>
        <w:tabs>
          <w:tab w:val="left" w:pos="540"/>
        </w:tabs>
        <w:jc w:val="both"/>
        <w:rPr>
          <w:rFonts w:asciiTheme="minorHAnsi" w:hAnsiTheme="minorHAnsi" w:cstheme="minorHAnsi"/>
          <w:sz w:val="20"/>
        </w:rPr>
      </w:pPr>
    </w:p>
    <w:p w14:paraId="18418EF2" w14:textId="68283125" w:rsidR="00AA2F35" w:rsidRDefault="00AA2F35">
      <w:pPr>
        <w:tabs>
          <w:tab w:val="left" w:pos="540"/>
        </w:tabs>
        <w:jc w:val="both"/>
        <w:rPr>
          <w:rFonts w:asciiTheme="minorHAnsi" w:hAnsiTheme="minorHAnsi" w:cstheme="minorHAnsi"/>
          <w:sz w:val="20"/>
        </w:rPr>
      </w:pPr>
    </w:p>
    <w:p w14:paraId="68F2423D" w14:textId="2A073233" w:rsidR="00AA2F35" w:rsidRDefault="00AA2F35">
      <w:pPr>
        <w:tabs>
          <w:tab w:val="left" w:pos="540"/>
        </w:tabs>
        <w:jc w:val="both"/>
        <w:rPr>
          <w:rFonts w:asciiTheme="minorHAnsi" w:hAnsiTheme="minorHAnsi" w:cstheme="minorHAnsi"/>
          <w:sz w:val="20"/>
        </w:rPr>
      </w:pPr>
    </w:p>
    <w:p w14:paraId="711D8513" w14:textId="536045CE" w:rsidR="00AA2F35" w:rsidRDefault="00AA2F35">
      <w:pPr>
        <w:tabs>
          <w:tab w:val="left" w:pos="540"/>
        </w:tabs>
        <w:jc w:val="both"/>
        <w:rPr>
          <w:rFonts w:asciiTheme="minorHAnsi" w:hAnsiTheme="minorHAnsi" w:cstheme="minorHAnsi"/>
          <w:sz w:val="20"/>
        </w:rPr>
      </w:pPr>
    </w:p>
    <w:p w14:paraId="2F62C089" w14:textId="77777777" w:rsidR="00AA2F35" w:rsidRDefault="00AA2F35">
      <w:pPr>
        <w:tabs>
          <w:tab w:val="left" w:pos="540"/>
        </w:tabs>
        <w:jc w:val="both"/>
        <w:rPr>
          <w:rFonts w:asciiTheme="minorHAnsi" w:hAnsiTheme="minorHAnsi" w:cstheme="minorHAnsi"/>
          <w:sz w:val="20"/>
        </w:rPr>
      </w:pPr>
    </w:p>
    <w:p w14:paraId="08C67136" w14:textId="68D8E244" w:rsidR="00B55838" w:rsidRDefault="004D1411" w:rsidP="00B55838">
      <w:pPr>
        <w:pStyle w:val="StyleStyleHeading210ptTimesNewRoman11pt"/>
        <w:numPr>
          <w:ilvl w:val="2"/>
          <w:numId w:val="35"/>
        </w:numPr>
      </w:pPr>
      <w:bookmarkStart w:id="35" w:name="_Toc81572715"/>
      <w:r>
        <w:lastRenderedPageBreak/>
        <w:t xml:space="preserve">Non-patient </w:t>
      </w:r>
      <w:r w:rsidR="00B55838">
        <w:t>related hours</w:t>
      </w:r>
      <w:bookmarkEnd w:id="35"/>
    </w:p>
    <w:p w14:paraId="3FF1D3E6" w14:textId="77777777" w:rsidR="00B55838" w:rsidRDefault="00B55838" w:rsidP="00B5583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55838" w:rsidRPr="00D033C7" w14:paraId="09CFA8B8" w14:textId="77777777" w:rsidTr="00643D27">
        <w:trPr>
          <w:trHeight w:val="320"/>
          <w:jc w:val="center"/>
        </w:trPr>
        <w:tc>
          <w:tcPr>
            <w:tcW w:w="3080" w:type="dxa"/>
            <w:shd w:val="clear" w:color="auto" w:fill="auto"/>
          </w:tcPr>
          <w:p w14:paraId="3B5AE9A2" w14:textId="77777777" w:rsidR="00B55838" w:rsidRPr="0018019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29C1C5D8" w14:textId="22929C47" w:rsidR="00B55838" w:rsidRPr="00D033C7" w:rsidRDefault="004D1411" w:rsidP="00643D27">
            <w:pPr>
              <w:rPr>
                <w:rFonts w:ascii="Calibri" w:eastAsia="Times New Roman" w:hAnsi="Calibri" w:cs="Calibri"/>
                <w:b/>
                <w:bCs/>
                <w:color w:val="000000"/>
                <w:sz w:val="22"/>
                <w:szCs w:val="22"/>
                <w:lang w:eastAsia="en-AU"/>
              </w:rPr>
            </w:pPr>
            <w:r w:rsidRPr="00B55838">
              <w:rPr>
                <w:rFonts w:ascii="Calibri" w:eastAsia="Times New Roman" w:hAnsi="Calibri" w:cs="Calibri"/>
                <w:color w:val="000000"/>
                <w:sz w:val="22"/>
                <w:szCs w:val="22"/>
                <w:lang w:eastAsia="en-AU"/>
              </w:rPr>
              <w:t>Non-Patient</w:t>
            </w:r>
            <w:r w:rsidR="00B55838" w:rsidRPr="00B55838">
              <w:rPr>
                <w:rFonts w:ascii="Calibri" w:eastAsia="Times New Roman" w:hAnsi="Calibri" w:cs="Calibri"/>
                <w:color w:val="000000"/>
                <w:sz w:val="22"/>
                <w:szCs w:val="22"/>
                <w:lang w:eastAsia="en-AU"/>
              </w:rPr>
              <w:t xml:space="preserve"> Related Hours</w:t>
            </w:r>
          </w:p>
        </w:tc>
      </w:tr>
      <w:tr w:rsidR="00B55838" w:rsidRPr="00D033C7" w14:paraId="61F29A16" w14:textId="77777777" w:rsidTr="00643D27">
        <w:trPr>
          <w:trHeight w:val="344"/>
          <w:jc w:val="center"/>
        </w:trPr>
        <w:tc>
          <w:tcPr>
            <w:tcW w:w="3080" w:type="dxa"/>
            <w:shd w:val="clear" w:color="auto" w:fill="auto"/>
          </w:tcPr>
          <w:p w14:paraId="7E8845A0"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CE40076"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55838" w:rsidRPr="00D033C7" w14:paraId="610EFE2D" w14:textId="77777777" w:rsidTr="00643D27">
        <w:trPr>
          <w:trHeight w:val="323"/>
          <w:jc w:val="center"/>
        </w:trPr>
        <w:tc>
          <w:tcPr>
            <w:tcW w:w="3080" w:type="dxa"/>
            <w:shd w:val="clear" w:color="auto" w:fill="auto"/>
          </w:tcPr>
          <w:p w14:paraId="330E3B6C"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40A7A9F"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55838" w:rsidRPr="00D033C7" w14:paraId="186C95C2" w14:textId="77777777" w:rsidTr="00643D27">
        <w:trPr>
          <w:trHeight w:val="292"/>
          <w:jc w:val="center"/>
        </w:trPr>
        <w:tc>
          <w:tcPr>
            <w:tcW w:w="3080" w:type="dxa"/>
            <w:shd w:val="clear" w:color="auto" w:fill="auto"/>
          </w:tcPr>
          <w:p w14:paraId="1739EB14"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3FC12DE"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55838" w:rsidRPr="00D033C7" w14:paraId="366EDB5A" w14:textId="77777777" w:rsidTr="00643D27">
        <w:trPr>
          <w:trHeight w:val="576"/>
          <w:jc w:val="center"/>
        </w:trPr>
        <w:tc>
          <w:tcPr>
            <w:tcW w:w="3080" w:type="dxa"/>
            <w:shd w:val="clear" w:color="auto" w:fill="auto"/>
          </w:tcPr>
          <w:p w14:paraId="18B9F56B" w14:textId="77777777" w:rsidR="00B55838" w:rsidRPr="00D033C7" w:rsidRDefault="00B5583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108B75B" w14:textId="4BF0B407" w:rsidR="00B55838" w:rsidRPr="00D033C7" w:rsidRDefault="000C4175" w:rsidP="00643D27">
            <w:pPr>
              <w:rPr>
                <w:rFonts w:ascii="Calibri" w:eastAsia="Times New Roman" w:hAnsi="Calibri" w:cs="Calibri"/>
                <w:color w:val="000000"/>
                <w:sz w:val="22"/>
                <w:szCs w:val="22"/>
                <w:lang w:eastAsia="en-AU"/>
              </w:rPr>
            </w:pPr>
            <w:r w:rsidRPr="000C4175">
              <w:rPr>
                <w:rFonts w:ascii="Calibri" w:eastAsia="Times New Roman" w:hAnsi="Calibri" w:cs="Calibri"/>
                <w:color w:val="000000"/>
                <w:sz w:val="22"/>
                <w:szCs w:val="22"/>
                <w:lang w:eastAsia="en-AU"/>
              </w:rPr>
              <w:t>Select sum(apptUsed(SKEY,timeused * $appSlot,$appEnd))/60 as nonptHr from paapplns where  SKEY BETWEEN " &amp; "'" &amp; Format($startDate, "YYYYMMDD") &amp; "%' AND " &amp; "'" &amp; Format($endDate, "YYYYMMDD") &amp; "%'  and (patnumber = '000000' or patnumber ='') and and (substring(skey from 13 for 4) = '$incCol1' OR substring(skey from 13 for 4) = '$incCol2' OR substring(skey from 13 for 4) = '$incCol3')  AND CAST(SUBSTRING(SKEY FROM 17 FOR 2)  AS INTEGER) &gt; $appStart -1  ;</w:t>
            </w:r>
          </w:p>
        </w:tc>
      </w:tr>
      <w:tr w:rsidR="00B55838" w:rsidRPr="00D033C7" w14:paraId="4A0265D7" w14:textId="77777777" w:rsidTr="00643D27">
        <w:trPr>
          <w:trHeight w:val="264"/>
          <w:jc w:val="center"/>
        </w:trPr>
        <w:tc>
          <w:tcPr>
            <w:tcW w:w="3080" w:type="dxa"/>
            <w:shd w:val="clear" w:color="auto" w:fill="auto"/>
          </w:tcPr>
          <w:p w14:paraId="55E1D580" w14:textId="77777777" w:rsidR="00B55838" w:rsidRPr="00D033C7" w:rsidRDefault="00B5583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94651DD" w14:textId="77777777" w:rsidR="000C4175" w:rsidRPr="000C4175" w:rsidRDefault="000C4175" w:rsidP="000C4175">
            <w:pPr>
              <w:rPr>
                <w:rFonts w:ascii="Calibri" w:eastAsia="Times New Roman" w:hAnsi="Calibri" w:cs="Calibri"/>
                <w:color w:val="000000"/>
                <w:sz w:val="22"/>
                <w:szCs w:val="22"/>
                <w:lang w:eastAsia="en-AU"/>
              </w:rPr>
            </w:pPr>
            <w:r w:rsidRPr="000C4175">
              <w:rPr>
                <w:rFonts w:ascii="Calibri" w:eastAsia="Times New Roman" w:hAnsi="Calibri" w:cs="Calibri"/>
                <w:color w:val="000000"/>
                <w:sz w:val="22"/>
                <w:szCs w:val="22"/>
                <w:lang w:eastAsia="en-AU"/>
              </w:rPr>
              <w:t>Select sum(</w:t>
            </w:r>
          </w:p>
          <w:p w14:paraId="53C8661E" w14:textId="09BF43B6" w:rsidR="00B55838" w:rsidRPr="00D033C7" w:rsidRDefault="000C4175" w:rsidP="000C4175">
            <w:pPr>
              <w:rPr>
                <w:rFonts w:ascii="Calibri" w:eastAsia="Times New Roman" w:hAnsi="Calibri" w:cs="Calibri"/>
                <w:color w:val="000000"/>
                <w:sz w:val="22"/>
                <w:szCs w:val="22"/>
                <w:lang w:eastAsia="en-AU"/>
              </w:rPr>
            </w:pPr>
            <w:r w:rsidRPr="000C4175">
              <w:rPr>
                <w:rFonts w:ascii="Calibri" w:eastAsia="Times New Roman" w:hAnsi="Calibri" w:cs="Calibri"/>
                <w:color w:val="000000"/>
                <w:sz w:val="22"/>
                <w:szCs w:val="22"/>
                <w:lang w:eastAsia="en-AU"/>
              </w:rPr>
              <w:t>apptUsed(SKEY,timeused *5, 21)) /60 as nonptHr from paapplns where  SKEY BETWEEN '20200101%' AND '20201231%'  and (patnumber = '000000' or patnumber ='' )and (substring(skey from 13 for 4) =  '0001' OR substring(skey from 13 for 4) =  '0002' OR substring(skey from 13 for 4) =  '0005') AND CAST(SUBSTRING(SKEY FROM 17 FOR 2)  AS INTEGER) &gt; 5 ;</w:t>
            </w:r>
          </w:p>
        </w:tc>
      </w:tr>
      <w:tr w:rsidR="00B55838" w:rsidRPr="00D033C7" w14:paraId="769713B6" w14:textId="77777777" w:rsidTr="00643D27">
        <w:trPr>
          <w:trHeight w:val="396"/>
          <w:jc w:val="center"/>
        </w:trPr>
        <w:tc>
          <w:tcPr>
            <w:tcW w:w="3080" w:type="dxa"/>
            <w:shd w:val="clear" w:color="auto" w:fill="auto"/>
          </w:tcPr>
          <w:p w14:paraId="5909B3E2" w14:textId="77777777" w:rsidR="00B55838" w:rsidRPr="00D033C7"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446C994" w14:textId="77777777" w:rsidR="00B55838" w:rsidRDefault="00B5583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0AB022DD" w14:textId="77777777" w:rsidR="00B55838"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For example if the user selects appointment book 1 only</w:t>
            </w:r>
          </w:p>
          <w:p w14:paraId="22362193" w14:textId="77777777" w:rsidR="00B55838" w:rsidRDefault="00B55838"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11B2BB1A" w14:textId="77777777" w:rsidR="00B55838"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10C09EDA" w14:textId="77777777" w:rsidR="00B55838" w:rsidRDefault="00B55838"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489AD2D5" w14:textId="77777777" w:rsidR="00B55838" w:rsidRPr="00D033C7" w:rsidRDefault="00B5583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1CDC2142" w14:textId="77777777" w:rsidR="00B55838" w:rsidRDefault="00B55838" w:rsidP="00B55838">
      <w:pPr>
        <w:tabs>
          <w:tab w:val="left" w:pos="540"/>
        </w:tabs>
        <w:jc w:val="both"/>
        <w:rPr>
          <w:rFonts w:asciiTheme="minorHAnsi" w:hAnsiTheme="minorHAnsi" w:cstheme="minorHAnsi"/>
          <w:sz w:val="20"/>
        </w:rPr>
      </w:pPr>
    </w:p>
    <w:p w14:paraId="43F4A96F" w14:textId="77777777" w:rsidR="00B55838" w:rsidRDefault="00B55838" w:rsidP="00B55838">
      <w:pPr>
        <w:tabs>
          <w:tab w:val="left" w:pos="540"/>
        </w:tabs>
        <w:jc w:val="both"/>
        <w:rPr>
          <w:rFonts w:asciiTheme="minorHAnsi" w:hAnsiTheme="minorHAnsi" w:cstheme="minorHAnsi"/>
          <w:sz w:val="20"/>
        </w:rPr>
      </w:pPr>
    </w:p>
    <w:p w14:paraId="0596E471" w14:textId="2BBA9083" w:rsidR="00B55838" w:rsidRDefault="00B55838">
      <w:pPr>
        <w:tabs>
          <w:tab w:val="left" w:pos="540"/>
        </w:tabs>
        <w:jc w:val="both"/>
        <w:rPr>
          <w:rFonts w:asciiTheme="minorHAnsi" w:hAnsiTheme="minorHAnsi" w:cstheme="minorHAnsi"/>
          <w:sz w:val="20"/>
        </w:rPr>
      </w:pPr>
    </w:p>
    <w:p w14:paraId="2F46C67C" w14:textId="0B7A775F" w:rsidR="003B2629" w:rsidRDefault="003B2629">
      <w:pPr>
        <w:tabs>
          <w:tab w:val="left" w:pos="540"/>
        </w:tabs>
        <w:jc w:val="both"/>
        <w:rPr>
          <w:rFonts w:asciiTheme="minorHAnsi" w:hAnsiTheme="minorHAnsi" w:cstheme="minorHAnsi"/>
          <w:sz w:val="20"/>
        </w:rPr>
      </w:pPr>
    </w:p>
    <w:p w14:paraId="74421F25" w14:textId="0E7B3A82" w:rsidR="003B2629" w:rsidRDefault="003B2629">
      <w:pPr>
        <w:tabs>
          <w:tab w:val="left" w:pos="540"/>
        </w:tabs>
        <w:jc w:val="both"/>
        <w:rPr>
          <w:rFonts w:asciiTheme="minorHAnsi" w:hAnsiTheme="minorHAnsi" w:cstheme="minorHAnsi"/>
          <w:sz w:val="20"/>
        </w:rPr>
      </w:pPr>
    </w:p>
    <w:p w14:paraId="28804619" w14:textId="050DADB8" w:rsidR="003B2629" w:rsidRDefault="003B2629">
      <w:pPr>
        <w:tabs>
          <w:tab w:val="left" w:pos="540"/>
        </w:tabs>
        <w:jc w:val="both"/>
        <w:rPr>
          <w:rFonts w:asciiTheme="minorHAnsi" w:hAnsiTheme="minorHAnsi" w:cstheme="minorHAnsi"/>
          <w:sz w:val="20"/>
        </w:rPr>
      </w:pPr>
    </w:p>
    <w:p w14:paraId="78CE2037" w14:textId="0ADB6A61" w:rsidR="003B2629" w:rsidRDefault="003B2629">
      <w:pPr>
        <w:tabs>
          <w:tab w:val="left" w:pos="540"/>
        </w:tabs>
        <w:jc w:val="both"/>
        <w:rPr>
          <w:rFonts w:asciiTheme="minorHAnsi" w:hAnsiTheme="minorHAnsi" w:cstheme="minorHAnsi"/>
          <w:sz w:val="20"/>
        </w:rPr>
      </w:pPr>
    </w:p>
    <w:p w14:paraId="1E8CCADB" w14:textId="6612A7C6" w:rsidR="003B2629" w:rsidRDefault="003B2629">
      <w:pPr>
        <w:tabs>
          <w:tab w:val="left" w:pos="540"/>
        </w:tabs>
        <w:jc w:val="both"/>
        <w:rPr>
          <w:rFonts w:asciiTheme="minorHAnsi" w:hAnsiTheme="minorHAnsi" w:cstheme="minorHAnsi"/>
          <w:sz w:val="20"/>
        </w:rPr>
      </w:pPr>
    </w:p>
    <w:p w14:paraId="74BB570E" w14:textId="5FA50EEE" w:rsidR="003B2629" w:rsidRDefault="003B2629">
      <w:pPr>
        <w:tabs>
          <w:tab w:val="left" w:pos="540"/>
        </w:tabs>
        <w:jc w:val="both"/>
        <w:rPr>
          <w:rFonts w:asciiTheme="minorHAnsi" w:hAnsiTheme="minorHAnsi" w:cstheme="minorHAnsi"/>
          <w:sz w:val="20"/>
        </w:rPr>
      </w:pPr>
    </w:p>
    <w:p w14:paraId="5A3AB1FA" w14:textId="3D88672E" w:rsidR="003B2629" w:rsidRDefault="003B2629">
      <w:pPr>
        <w:tabs>
          <w:tab w:val="left" w:pos="540"/>
        </w:tabs>
        <w:jc w:val="both"/>
        <w:rPr>
          <w:rFonts w:asciiTheme="minorHAnsi" w:hAnsiTheme="minorHAnsi" w:cstheme="minorHAnsi"/>
          <w:sz w:val="20"/>
        </w:rPr>
      </w:pPr>
    </w:p>
    <w:p w14:paraId="34EB1B2A" w14:textId="79360C6B" w:rsidR="003B2629" w:rsidRDefault="003B2629">
      <w:pPr>
        <w:tabs>
          <w:tab w:val="left" w:pos="540"/>
        </w:tabs>
        <w:jc w:val="both"/>
        <w:rPr>
          <w:rFonts w:asciiTheme="minorHAnsi" w:hAnsiTheme="minorHAnsi" w:cstheme="minorHAnsi"/>
          <w:sz w:val="20"/>
        </w:rPr>
      </w:pPr>
    </w:p>
    <w:p w14:paraId="29876EF7" w14:textId="4111D1A1" w:rsidR="003B2629" w:rsidRDefault="003B2629">
      <w:pPr>
        <w:tabs>
          <w:tab w:val="left" w:pos="540"/>
        </w:tabs>
        <w:jc w:val="both"/>
        <w:rPr>
          <w:rFonts w:asciiTheme="minorHAnsi" w:hAnsiTheme="minorHAnsi" w:cstheme="minorHAnsi"/>
          <w:sz w:val="20"/>
        </w:rPr>
      </w:pPr>
    </w:p>
    <w:p w14:paraId="63A3D51E" w14:textId="4DE63EF8" w:rsidR="003B2629" w:rsidRDefault="003B2629">
      <w:pPr>
        <w:tabs>
          <w:tab w:val="left" w:pos="540"/>
        </w:tabs>
        <w:jc w:val="both"/>
        <w:rPr>
          <w:rFonts w:asciiTheme="minorHAnsi" w:hAnsiTheme="minorHAnsi" w:cstheme="minorHAnsi"/>
          <w:sz w:val="20"/>
        </w:rPr>
      </w:pPr>
    </w:p>
    <w:p w14:paraId="150A879D" w14:textId="78E3EEFB" w:rsidR="003B2629" w:rsidRDefault="003B2629">
      <w:pPr>
        <w:tabs>
          <w:tab w:val="left" w:pos="540"/>
        </w:tabs>
        <w:jc w:val="both"/>
        <w:rPr>
          <w:rFonts w:asciiTheme="minorHAnsi" w:hAnsiTheme="minorHAnsi" w:cstheme="minorHAnsi"/>
          <w:sz w:val="20"/>
        </w:rPr>
      </w:pPr>
    </w:p>
    <w:p w14:paraId="5B53FF61" w14:textId="7BF84E64" w:rsidR="003B2629" w:rsidRDefault="003B2629">
      <w:pPr>
        <w:tabs>
          <w:tab w:val="left" w:pos="540"/>
        </w:tabs>
        <w:jc w:val="both"/>
        <w:rPr>
          <w:rFonts w:asciiTheme="minorHAnsi" w:hAnsiTheme="minorHAnsi" w:cstheme="minorHAnsi"/>
          <w:sz w:val="20"/>
        </w:rPr>
      </w:pPr>
    </w:p>
    <w:p w14:paraId="7FE45812" w14:textId="77777777" w:rsidR="003B2629" w:rsidRDefault="003B2629">
      <w:pPr>
        <w:tabs>
          <w:tab w:val="left" w:pos="540"/>
        </w:tabs>
        <w:jc w:val="both"/>
        <w:rPr>
          <w:rFonts w:asciiTheme="minorHAnsi" w:hAnsiTheme="minorHAnsi" w:cstheme="minorHAnsi"/>
          <w:sz w:val="20"/>
        </w:rPr>
      </w:pPr>
    </w:p>
    <w:p w14:paraId="74CAAAFD" w14:textId="382356FB" w:rsidR="00707AD7" w:rsidRDefault="00707AD7" w:rsidP="00707AD7">
      <w:pPr>
        <w:pStyle w:val="StyleStyleHeading210ptTimesNewRoman11pt"/>
        <w:numPr>
          <w:ilvl w:val="2"/>
          <w:numId w:val="35"/>
        </w:numPr>
      </w:pPr>
      <w:bookmarkStart w:id="36" w:name="_Toc81572716"/>
      <w:r>
        <w:lastRenderedPageBreak/>
        <w:t>Calendar hours</w:t>
      </w:r>
      <w:bookmarkEnd w:id="36"/>
    </w:p>
    <w:p w14:paraId="1E0E915E" w14:textId="77777777" w:rsidR="00707AD7" w:rsidRDefault="00707AD7" w:rsidP="00707AD7">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07AD7" w:rsidRPr="00D033C7" w14:paraId="5DF53B8F" w14:textId="77777777" w:rsidTr="00643D27">
        <w:trPr>
          <w:trHeight w:val="320"/>
          <w:jc w:val="center"/>
        </w:trPr>
        <w:tc>
          <w:tcPr>
            <w:tcW w:w="3080" w:type="dxa"/>
            <w:shd w:val="clear" w:color="auto" w:fill="auto"/>
          </w:tcPr>
          <w:p w14:paraId="2FEB7487" w14:textId="77777777" w:rsidR="00707AD7" w:rsidRPr="0018019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6E22D6A" w14:textId="4CCFE92E" w:rsidR="00707AD7"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Calendar Hours</w:t>
            </w:r>
          </w:p>
        </w:tc>
      </w:tr>
      <w:tr w:rsidR="00707AD7" w:rsidRPr="00D033C7" w14:paraId="694D5FA3" w14:textId="77777777" w:rsidTr="00643D27">
        <w:trPr>
          <w:trHeight w:val="344"/>
          <w:jc w:val="center"/>
        </w:trPr>
        <w:tc>
          <w:tcPr>
            <w:tcW w:w="3080" w:type="dxa"/>
            <w:shd w:val="clear" w:color="auto" w:fill="auto"/>
          </w:tcPr>
          <w:p w14:paraId="23FAC720"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6B5D8DC" w14:textId="77777777" w:rsidR="00707AD7" w:rsidRPr="00D033C7" w:rsidRDefault="00707AD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07AD7" w:rsidRPr="00D033C7" w14:paraId="79147F9D" w14:textId="77777777" w:rsidTr="00643D27">
        <w:trPr>
          <w:trHeight w:val="323"/>
          <w:jc w:val="center"/>
        </w:trPr>
        <w:tc>
          <w:tcPr>
            <w:tcW w:w="3080" w:type="dxa"/>
            <w:shd w:val="clear" w:color="auto" w:fill="auto"/>
          </w:tcPr>
          <w:p w14:paraId="585AE9BF"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2C6360E" w14:textId="1A6C7BB0" w:rsidR="00707AD7" w:rsidRPr="00D033C7" w:rsidRDefault="00707AD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07AD7" w:rsidRPr="00D033C7" w14:paraId="5A4AB942" w14:textId="77777777" w:rsidTr="00643D27">
        <w:trPr>
          <w:trHeight w:val="292"/>
          <w:jc w:val="center"/>
        </w:trPr>
        <w:tc>
          <w:tcPr>
            <w:tcW w:w="3080" w:type="dxa"/>
            <w:shd w:val="clear" w:color="auto" w:fill="auto"/>
          </w:tcPr>
          <w:p w14:paraId="2270A3A5"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642C349" w14:textId="0C2750A3" w:rsidR="00707AD7" w:rsidRPr="00D033C7" w:rsidRDefault="0025205D" w:rsidP="00643D27">
            <w:pPr>
              <w:rPr>
                <w:rFonts w:ascii="Calibri" w:eastAsia="Times New Roman" w:hAnsi="Calibri" w:cs="Calibri"/>
                <w:color w:val="000000"/>
                <w:sz w:val="22"/>
                <w:szCs w:val="22"/>
                <w:lang w:eastAsia="en-AU"/>
              </w:rPr>
            </w:pPr>
            <w:r w:rsidRPr="0025205D">
              <w:rPr>
                <w:rFonts w:ascii="Calibri" w:eastAsia="Times New Roman" w:hAnsi="Calibri" w:cs="Calibri"/>
                <w:color w:val="000000"/>
                <w:sz w:val="22"/>
                <w:szCs w:val="22"/>
                <w:lang w:eastAsia="en-AU"/>
              </w:rPr>
              <w:t>Calendar Hours = Months($endDate -$startDate) * 30 * $bookLength* $prodCol</w:t>
            </w:r>
          </w:p>
        </w:tc>
      </w:tr>
      <w:tr w:rsidR="00707AD7" w:rsidRPr="00D033C7" w14:paraId="529E3314" w14:textId="77777777" w:rsidTr="00643D27">
        <w:trPr>
          <w:trHeight w:val="576"/>
          <w:jc w:val="center"/>
        </w:trPr>
        <w:tc>
          <w:tcPr>
            <w:tcW w:w="3080" w:type="dxa"/>
            <w:shd w:val="clear" w:color="auto" w:fill="auto"/>
          </w:tcPr>
          <w:p w14:paraId="7FB20ED6" w14:textId="77777777" w:rsidR="00707AD7" w:rsidRPr="00D033C7" w:rsidRDefault="00707AD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CF01D3A" w14:textId="7A7A36BC" w:rsidR="00707AD7" w:rsidRPr="00D033C7" w:rsidRDefault="0025205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07AD7" w:rsidRPr="00D033C7" w14:paraId="3FAF98A1" w14:textId="77777777" w:rsidTr="00643D27">
        <w:trPr>
          <w:trHeight w:val="264"/>
          <w:jc w:val="center"/>
        </w:trPr>
        <w:tc>
          <w:tcPr>
            <w:tcW w:w="3080" w:type="dxa"/>
            <w:shd w:val="clear" w:color="auto" w:fill="auto"/>
          </w:tcPr>
          <w:p w14:paraId="1A1A6D98" w14:textId="77777777" w:rsidR="00707AD7" w:rsidRPr="00D033C7" w:rsidRDefault="00707AD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2256565" w14:textId="03738728" w:rsidR="00707AD7" w:rsidRPr="00D033C7" w:rsidRDefault="0025205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07AD7" w:rsidRPr="00D033C7" w14:paraId="78C794C0" w14:textId="77777777" w:rsidTr="00643D27">
        <w:trPr>
          <w:trHeight w:val="396"/>
          <w:jc w:val="center"/>
        </w:trPr>
        <w:tc>
          <w:tcPr>
            <w:tcW w:w="3080" w:type="dxa"/>
            <w:shd w:val="clear" w:color="auto" w:fill="auto"/>
          </w:tcPr>
          <w:p w14:paraId="4E7F272A" w14:textId="77777777" w:rsidR="00707AD7" w:rsidRPr="00D033C7" w:rsidRDefault="00707AD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617ACE1" w14:textId="3BD8ED27" w:rsidR="000066F0" w:rsidRDefault="000066F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The value 30 always remains consistent regardless of </w:t>
            </w:r>
            <w:r w:rsidR="00386463">
              <w:rPr>
                <w:rFonts w:ascii="Calibri" w:eastAsia="Times New Roman" w:hAnsi="Calibri" w:cs="Calibri"/>
                <w:color w:val="000000"/>
                <w:sz w:val="22"/>
                <w:szCs w:val="22"/>
                <w:lang w:eastAsia="en-AU"/>
              </w:rPr>
              <w:t>the other variables.</w:t>
            </w:r>
          </w:p>
          <w:p w14:paraId="13CCB16A" w14:textId="57954F7F" w:rsidR="002F4B09" w:rsidRDefault="008447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Example</w:t>
            </w:r>
            <w:r w:rsidR="00E559C5">
              <w:rPr>
                <w:rFonts w:ascii="Calibri" w:eastAsia="Times New Roman" w:hAnsi="Calibri" w:cs="Calibri"/>
                <w:color w:val="000000"/>
                <w:sz w:val="22"/>
                <w:szCs w:val="22"/>
                <w:lang w:eastAsia="en-AU"/>
              </w:rPr>
              <w:t>:</w:t>
            </w:r>
          </w:p>
          <w:p w14:paraId="034C8545" w14:textId="1CFF9390" w:rsidR="00707AD7" w:rsidRDefault="008447B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 </w:t>
            </w:r>
            <w:r w:rsidR="00E559C5">
              <w:rPr>
                <w:rFonts w:ascii="Calibri" w:eastAsia="Times New Roman" w:hAnsi="Calibri" w:cs="Calibri"/>
                <w:color w:val="000000"/>
                <w:sz w:val="22"/>
                <w:szCs w:val="22"/>
                <w:lang w:eastAsia="en-AU"/>
              </w:rPr>
              <w:t>I</w:t>
            </w:r>
            <w:r>
              <w:rPr>
                <w:rFonts w:ascii="Calibri" w:eastAsia="Times New Roman" w:hAnsi="Calibri" w:cs="Calibri"/>
                <w:color w:val="000000"/>
                <w:sz w:val="22"/>
                <w:szCs w:val="22"/>
                <w:lang w:eastAsia="en-AU"/>
              </w:rPr>
              <w:t>f the period of start and end date was 01/01/2020-31/12/2020</w:t>
            </w:r>
            <w:r w:rsidR="00E559C5">
              <w:rPr>
                <w:rFonts w:ascii="Calibri" w:eastAsia="Times New Roman" w:hAnsi="Calibri" w:cs="Calibri"/>
                <w:color w:val="000000"/>
                <w:sz w:val="22"/>
                <w:szCs w:val="22"/>
                <w:lang w:eastAsia="en-AU"/>
              </w:rPr>
              <w:t xml:space="preserve">, the number of months is </w:t>
            </w:r>
            <w:r w:rsidR="00E559C5" w:rsidRPr="00386463">
              <w:rPr>
                <w:rFonts w:ascii="Calibri" w:eastAsia="Times New Roman" w:hAnsi="Calibri" w:cs="Calibri"/>
                <w:b/>
                <w:bCs/>
                <w:color w:val="FF0000"/>
                <w:sz w:val="22"/>
                <w:szCs w:val="22"/>
                <w:lang w:eastAsia="en-AU"/>
              </w:rPr>
              <w:t>12</w:t>
            </w:r>
            <w:r w:rsidR="00E559C5">
              <w:rPr>
                <w:rFonts w:ascii="Calibri" w:eastAsia="Times New Roman" w:hAnsi="Calibri" w:cs="Calibri"/>
                <w:color w:val="000000"/>
                <w:sz w:val="22"/>
                <w:szCs w:val="22"/>
                <w:lang w:eastAsia="en-AU"/>
              </w:rPr>
              <w:t>.</w:t>
            </w:r>
          </w:p>
          <w:p w14:paraId="53E7E88D" w14:textId="77777777" w:rsidR="00E559C5" w:rsidRDefault="00A933F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If the appointment book length is </w:t>
            </w:r>
            <w:r w:rsidRPr="00386463">
              <w:rPr>
                <w:rFonts w:ascii="Calibri" w:eastAsia="Times New Roman" w:hAnsi="Calibri" w:cs="Calibri"/>
                <w:b/>
                <w:bCs/>
                <w:color w:val="00B050"/>
                <w:sz w:val="22"/>
                <w:szCs w:val="22"/>
                <w:lang w:eastAsia="en-AU"/>
              </w:rPr>
              <w:t>10</w:t>
            </w:r>
            <w:r>
              <w:rPr>
                <w:rFonts w:ascii="Calibri" w:eastAsia="Times New Roman" w:hAnsi="Calibri" w:cs="Calibri"/>
                <w:color w:val="000000"/>
                <w:sz w:val="22"/>
                <w:szCs w:val="22"/>
                <w:lang w:eastAsia="en-AU"/>
              </w:rPr>
              <w:t xml:space="preserve"> and production column</w:t>
            </w:r>
            <w:r w:rsidR="004904A4">
              <w:rPr>
                <w:rFonts w:ascii="Calibri" w:eastAsia="Times New Roman" w:hAnsi="Calibri" w:cs="Calibri"/>
                <w:color w:val="000000"/>
                <w:sz w:val="22"/>
                <w:szCs w:val="22"/>
                <w:lang w:eastAsia="en-AU"/>
              </w:rPr>
              <w:t xml:space="preserve"> is </w:t>
            </w:r>
            <w:r w:rsidR="004904A4" w:rsidRPr="00386463">
              <w:rPr>
                <w:rFonts w:ascii="Calibri" w:eastAsia="Times New Roman" w:hAnsi="Calibri" w:cs="Calibri"/>
                <w:b/>
                <w:bCs/>
                <w:color w:val="7030A0"/>
                <w:sz w:val="22"/>
                <w:szCs w:val="22"/>
                <w:lang w:eastAsia="en-AU"/>
              </w:rPr>
              <w:t>5</w:t>
            </w:r>
          </w:p>
          <w:p w14:paraId="331776B1" w14:textId="77777777" w:rsidR="004904A4" w:rsidRDefault="004904A4" w:rsidP="00643D27">
            <w:pPr>
              <w:rPr>
                <w:rFonts w:ascii="Calibri" w:eastAsia="Times New Roman" w:hAnsi="Calibri" w:cs="Calibri"/>
                <w:color w:val="000000"/>
                <w:sz w:val="22"/>
                <w:szCs w:val="22"/>
                <w:lang w:eastAsia="en-AU"/>
              </w:rPr>
            </w:pPr>
          </w:p>
          <w:p w14:paraId="7DA0976C" w14:textId="77777777" w:rsidR="004904A4" w:rsidRDefault="004904A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The calculation is:</w:t>
            </w:r>
          </w:p>
          <w:p w14:paraId="21B35B70" w14:textId="12681D37" w:rsidR="004904A4" w:rsidRPr="00D033C7" w:rsidRDefault="004904A4" w:rsidP="00643D27">
            <w:pPr>
              <w:rPr>
                <w:rFonts w:ascii="Calibri" w:eastAsia="Times New Roman" w:hAnsi="Calibri" w:cs="Calibri"/>
                <w:color w:val="000000"/>
                <w:sz w:val="22"/>
                <w:szCs w:val="22"/>
                <w:lang w:eastAsia="en-AU"/>
              </w:rPr>
            </w:pPr>
            <w:r w:rsidRPr="0025205D">
              <w:rPr>
                <w:rFonts w:ascii="Calibri" w:eastAsia="Times New Roman" w:hAnsi="Calibri" w:cs="Calibri"/>
                <w:color w:val="000000"/>
                <w:sz w:val="22"/>
                <w:szCs w:val="22"/>
                <w:lang w:eastAsia="en-AU"/>
              </w:rPr>
              <w:t xml:space="preserve">Calendar Hours = </w:t>
            </w:r>
            <w:r w:rsidRPr="00386463">
              <w:rPr>
                <w:rFonts w:ascii="Calibri" w:eastAsia="Times New Roman" w:hAnsi="Calibri" w:cs="Calibri"/>
                <w:b/>
                <w:bCs/>
                <w:color w:val="FF0000"/>
                <w:sz w:val="22"/>
                <w:szCs w:val="22"/>
                <w:lang w:eastAsia="en-AU"/>
              </w:rPr>
              <w:t>12</w:t>
            </w:r>
            <w:r w:rsidRPr="0025205D">
              <w:rPr>
                <w:rFonts w:ascii="Calibri" w:eastAsia="Times New Roman" w:hAnsi="Calibri" w:cs="Calibri"/>
                <w:color w:val="000000"/>
                <w:sz w:val="22"/>
                <w:szCs w:val="22"/>
                <w:lang w:eastAsia="en-AU"/>
              </w:rPr>
              <w:t xml:space="preserve"> * 30 * </w:t>
            </w:r>
            <w:r w:rsidR="002F4B09" w:rsidRPr="00386463">
              <w:rPr>
                <w:rFonts w:ascii="Calibri" w:eastAsia="Times New Roman" w:hAnsi="Calibri" w:cs="Calibri"/>
                <w:b/>
                <w:bCs/>
                <w:color w:val="00B050"/>
                <w:sz w:val="22"/>
                <w:szCs w:val="22"/>
                <w:lang w:eastAsia="en-AU"/>
              </w:rPr>
              <w:t>1</w:t>
            </w:r>
            <w:r w:rsidR="00386463">
              <w:rPr>
                <w:rFonts w:ascii="Calibri" w:eastAsia="Times New Roman" w:hAnsi="Calibri" w:cs="Calibri"/>
                <w:b/>
                <w:bCs/>
                <w:color w:val="00B050"/>
                <w:sz w:val="22"/>
                <w:szCs w:val="22"/>
                <w:lang w:eastAsia="en-AU"/>
              </w:rPr>
              <w:t>0</w:t>
            </w:r>
            <w:r w:rsidRPr="0025205D">
              <w:rPr>
                <w:rFonts w:ascii="Calibri" w:eastAsia="Times New Roman" w:hAnsi="Calibri" w:cs="Calibri"/>
                <w:color w:val="000000"/>
                <w:sz w:val="22"/>
                <w:szCs w:val="22"/>
                <w:lang w:eastAsia="en-AU"/>
              </w:rPr>
              <w:t xml:space="preserve">* </w:t>
            </w:r>
            <w:r w:rsidR="002F4B09" w:rsidRPr="00386463">
              <w:rPr>
                <w:rFonts w:ascii="Calibri" w:eastAsia="Times New Roman" w:hAnsi="Calibri" w:cs="Calibri"/>
                <w:b/>
                <w:bCs/>
                <w:color w:val="7030A0"/>
                <w:sz w:val="22"/>
                <w:szCs w:val="22"/>
                <w:lang w:eastAsia="en-AU"/>
              </w:rPr>
              <w:t>5</w:t>
            </w:r>
          </w:p>
        </w:tc>
      </w:tr>
    </w:tbl>
    <w:p w14:paraId="1BA28B61" w14:textId="77777777" w:rsidR="00707AD7" w:rsidRDefault="00707AD7" w:rsidP="00707AD7">
      <w:pPr>
        <w:tabs>
          <w:tab w:val="left" w:pos="540"/>
        </w:tabs>
        <w:jc w:val="both"/>
        <w:rPr>
          <w:rFonts w:asciiTheme="minorHAnsi" w:hAnsiTheme="minorHAnsi" w:cstheme="minorHAnsi"/>
          <w:sz w:val="20"/>
        </w:rPr>
      </w:pPr>
    </w:p>
    <w:p w14:paraId="35AB7000" w14:textId="51E6DA77" w:rsidR="00E40E78" w:rsidRDefault="004D1411" w:rsidP="00E40E78">
      <w:pPr>
        <w:pStyle w:val="StyleStyleHeading210ptTimesNewRoman11pt"/>
        <w:numPr>
          <w:ilvl w:val="2"/>
          <w:numId w:val="35"/>
        </w:numPr>
      </w:pPr>
      <w:bookmarkStart w:id="37" w:name="_Toc81572717"/>
      <w:r>
        <w:t>Av</w:t>
      </w:r>
      <w:r w:rsidR="00391840">
        <w:t>ailable Hours</w:t>
      </w:r>
      <w:bookmarkEnd w:id="37"/>
    </w:p>
    <w:p w14:paraId="0CF48559" w14:textId="77777777" w:rsidR="00E40E78" w:rsidRDefault="00E40E78" w:rsidP="00E40E7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40E78" w:rsidRPr="00D033C7" w14:paraId="0CF618A3" w14:textId="77777777" w:rsidTr="00643D27">
        <w:trPr>
          <w:trHeight w:val="320"/>
          <w:jc w:val="center"/>
        </w:trPr>
        <w:tc>
          <w:tcPr>
            <w:tcW w:w="3080" w:type="dxa"/>
            <w:shd w:val="clear" w:color="auto" w:fill="auto"/>
          </w:tcPr>
          <w:p w14:paraId="1BAC568A" w14:textId="77777777" w:rsidR="00E40E78" w:rsidRPr="0018019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D80B03E" w14:textId="5425731E"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Available Hours</w:t>
            </w:r>
          </w:p>
        </w:tc>
      </w:tr>
      <w:tr w:rsidR="00E40E78" w:rsidRPr="00D033C7" w14:paraId="378924FA" w14:textId="77777777" w:rsidTr="00643D27">
        <w:trPr>
          <w:trHeight w:val="344"/>
          <w:jc w:val="center"/>
        </w:trPr>
        <w:tc>
          <w:tcPr>
            <w:tcW w:w="3080" w:type="dxa"/>
            <w:shd w:val="clear" w:color="auto" w:fill="auto"/>
          </w:tcPr>
          <w:p w14:paraId="581BDE16"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023C6A9"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E40E78" w:rsidRPr="00D033C7" w14:paraId="78565E21" w14:textId="77777777" w:rsidTr="00643D27">
        <w:trPr>
          <w:trHeight w:val="323"/>
          <w:jc w:val="center"/>
        </w:trPr>
        <w:tc>
          <w:tcPr>
            <w:tcW w:w="3080" w:type="dxa"/>
            <w:shd w:val="clear" w:color="auto" w:fill="auto"/>
          </w:tcPr>
          <w:p w14:paraId="235C4DA9"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71C00C5"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E40E78" w:rsidRPr="00D033C7" w14:paraId="750FE50D" w14:textId="77777777" w:rsidTr="00643D27">
        <w:trPr>
          <w:trHeight w:val="292"/>
          <w:jc w:val="center"/>
        </w:trPr>
        <w:tc>
          <w:tcPr>
            <w:tcW w:w="3080" w:type="dxa"/>
            <w:shd w:val="clear" w:color="auto" w:fill="auto"/>
          </w:tcPr>
          <w:p w14:paraId="24660CA7"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7A003576" w14:textId="360D73EE" w:rsidR="00E40E78" w:rsidRPr="00D033C7" w:rsidRDefault="00BB71C0" w:rsidP="00643D27">
            <w:pPr>
              <w:rPr>
                <w:rFonts w:ascii="Calibri" w:eastAsia="Times New Roman" w:hAnsi="Calibri" w:cs="Calibri"/>
                <w:color w:val="000000"/>
                <w:sz w:val="22"/>
                <w:szCs w:val="22"/>
                <w:lang w:eastAsia="en-AU"/>
              </w:rPr>
            </w:pPr>
            <w:r w:rsidRPr="00BB71C0">
              <w:rPr>
                <w:rFonts w:ascii="Calibri" w:eastAsia="Times New Roman" w:hAnsi="Calibri" w:cs="Calibri"/>
                <w:color w:val="000000"/>
                <w:sz w:val="22"/>
                <w:szCs w:val="22"/>
                <w:lang w:eastAsia="en-AU"/>
              </w:rPr>
              <w:t>Available Hours = Calendar Hours - Non Patient Related Hours</w:t>
            </w:r>
          </w:p>
        </w:tc>
      </w:tr>
      <w:tr w:rsidR="00E40E78" w:rsidRPr="00D033C7" w14:paraId="6511CE17" w14:textId="77777777" w:rsidTr="00643D27">
        <w:trPr>
          <w:trHeight w:val="576"/>
          <w:jc w:val="center"/>
        </w:trPr>
        <w:tc>
          <w:tcPr>
            <w:tcW w:w="3080" w:type="dxa"/>
            <w:shd w:val="clear" w:color="auto" w:fill="auto"/>
          </w:tcPr>
          <w:p w14:paraId="7DD32738" w14:textId="77777777" w:rsidR="00E40E78" w:rsidRPr="00D033C7" w:rsidRDefault="00E40E7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8948728"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0E78" w:rsidRPr="00D033C7" w14:paraId="7BCCEAF1" w14:textId="77777777" w:rsidTr="00643D27">
        <w:trPr>
          <w:trHeight w:val="264"/>
          <w:jc w:val="center"/>
        </w:trPr>
        <w:tc>
          <w:tcPr>
            <w:tcW w:w="3080" w:type="dxa"/>
            <w:shd w:val="clear" w:color="auto" w:fill="auto"/>
          </w:tcPr>
          <w:p w14:paraId="771C29E9" w14:textId="77777777" w:rsidR="00E40E78" w:rsidRPr="00D033C7" w:rsidRDefault="00E40E7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E80BC85" w14:textId="77777777" w:rsidR="00E40E78" w:rsidRPr="00D033C7" w:rsidRDefault="00E40E7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0E78" w:rsidRPr="00D033C7" w14:paraId="5FF190EF" w14:textId="77777777" w:rsidTr="00643D27">
        <w:trPr>
          <w:trHeight w:val="396"/>
          <w:jc w:val="center"/>
        </w:trPr>
        <w:tc>
          <w:tcPr>
            <w:tcW w:w="3080" w:type="dxa"/>
            <w:shd w:val="clear" w:color="auto" w:fill="auto"/>
          </w:tcPr>
          <w:p w14:paraId="7F5E1B54" w14:textId="77777777" w:rsidR="00E40E78" w:rsidRPr="00D033C7" w:rsidRDefault="00E40E7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84B686A" w14:textId="77777777" w:rsidR="00E40E78" w:rsidRPr="00D033C7" w:rsidRDefault="00E40E78" w:rsidP="00643D27">
            <w:pPr>
              <w:rPr>
                <w:rFonts w:ascii="Calibri" w:eastAsia="Times New Roman" w:hAnsi="Calibri" w:cs="Calibri"/>
                <w:color w:val="000000"/>
                <w:sz w:val="22"/>
                <w:szCs w:val="22"/>
                <w:lang w:eastAsia="en-AU"/>
              </w:rPr>
            </w:pPr>
          </w:p>
        </w:tc>
      </w:tr>
    </w:tbl>
    <w:p w14:paraId="3B0052B8" w14:textId="74A5378C" w:rsidR="00BB71C0" w:rsidRDefault="00BB71C0" w:rsidP="00BB71C0">
      <w:pPr>
        <w:pStyle w:val="StyleStyleHeading210ptTimesNewRoman11pt"/>
        <w:numPr>
          <w:ilvl w:val="2"/>
          <w:numId w:val="35"/>
        </w:numPr>
      </w:pPr>
      <w:bookmarkStart w:id="38" w:name="_Toc81572718"/>
      <w:r>
        <w:t>Utilisation</w:t>
      </w:r>
      <w:bookmarkEnd w:id="38"/>
    </w:p>
    <w:p w14:paraId="16722155" w14:textId="77777777" w:rsidR="00BB71C0" w:rsidRDefault="00BB71C0" w:rsidP="00BB71C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B71C0" w:rsidRPr="00D033C7" w14:paraId="1B68BB3B" w14:textId="77777777" w:rsidTr="00643D27">
        <w:trPr>
          <w:trHeight w:val="320"/>
          <w:jc w:val="center"/>
        </w:trPr>
        <w:tc>
          <w:tcPr>
            <w:tcW w:w="3080" w:type="dxa"/>
            <w:shd w:val="clear" w:color="auto" w:fill="auto"/>
          </w:tcPr>
          <w:p w14:paraId="33756E1B" w14:textId="77777777" w:rsidR="00BB71C0" w:rsidRPr="0018019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B0DCC70" w14:textId="10C36869"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Utilisation</w:t>
            </w:r>
          </w:p>
        </w:tc>
      </w:tr>
      <w:tr w:rsidR="00BB71C0" w:rsidRPr="00D033C7" w14:paraId="0039A352" w14:textId="77777777" w:rsidTr="00643D27">
        <w:trPr>
          <w:trHeight w:val="344"/>
          <w:jc w:val="center"/>
        </w:trPr>
        <w:tc>
          <w:tcPr>
            <w:tcW w:w="3080" w:type="dxa"/>
            <w:shd w:val="clear" w:color="auto" w:fill="auto"/>
          </w:tcPr>
          <w:p w14:paraId="1BE39868"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55A9CAF"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B71C0" w:rsidRPr="00D033C7" w14:paraId="5C6D5B05" w14:textId="77777777" w:rsidTr="00643D27">
        <w:trPr>
          <w:trHeight w:val="323"/>
          <w:jc w:val="center"/>
        </w:trPr>
        <w:tc>
          <w:tcPr>
            <w:tcW w:w="3080" w:type="dxa"/>
            <w:shd w:val="clear" w:color="auto" w:fill="auto"/>
          </w:tcPr>
          <w:p w14:paraId="3E3B27AD"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E6DFC1A"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BB71C0" w:rsidRPr="00D033C7" w14:paraId="232BF080" w14:textId="77777777" w:rsidTr="00643D27">
        <w:trPr>
          <w:trHeight w:val="292"/>
          <w:jc w:val="center"/>
        </w:trPr>
        <w:tc>
          <w:tcPr>
            <w:tcW w:w="3080" w:type="dxa"/>
            <w:shd w:val="clear" w:color="auto" w:fill="auto"/>
          </w:tcPr>
          <w:p w14:paraId="6A49A61B"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6764B1A" w14:textId="69DEFB33" w:rsidR="00BB71C0" w:rsidRPr="00D033C7" w:rsidRDefault="00724685" w:rsidP="00643D27">
            <w:pPr>
              <w:rPr>
                <w:rFonts w:ascii="Calibri" w:eastAsia="Times New Roman" w:hAnsi="Calibri" w:cs="Calibri"/>
                <w:color w:val="000000"/>
                <w:sz w:val="22"/>
                <w:szCs w:val="22"/>
                <w:lang w:eastAsia="en-AU"/>
              </w:rPr>
            </w:pPr>
            <w:r w:rsidRPr="00724685">
              <w:rPr>
                <w:rFonts w:ascii="Calibri" w:eastAsia="Times New Roman" w:hAnsi="Calibri" w:cs="Calibri"/>
                <w:color w:val="000000"/>
                <w:sz w:val="22"/>
                <w:szCs w:val="22"/>
                <w:lang w:eastAsia="en-AU"/>
              </w:rPr>
              <w:t xml:space="preserve">Utilisation = </w:t>
            </w:r>
            <w:r>
              <w:rPr>
                <w:rFonts w:ascii="Calibri" w:eastAsia="Times New Roman" w:hAnsi="Calibri" w:cs="Calibri"/>
                <w:color w:val="000000"/>
                <w:sz w:val="22"/>
                <w:szCs w:val="22"/>
                <w:lang w:eastAsia="en-AU"/>
              </w:rPr>
              <w:t>(</w:t>
            </w:r>
            <w:r w:rsidRPr="00724685">
              <w:rPr>
                <w:rFonts w:ascii="Calibri" w:eastAsia="Times New Roman" w:hAnsi="Calibri" w:cs="Calibri"/>
                <w:color w:val="000000"/>
                <w:sz w:val="22"/>
                <w:szCs w:val="22"/>
                <w:lang w:eastAsia="en-AU"/>
              </w:rPr>
              <w:t>Hours worked/Available hours</w:t>
            </w:r>
            <w:r>
              <w:rPr>
                <w:rFonts w:ascii="Calibri" w:eastAsia="Times New Roman" w:hAnsi="Calibri" w:cs="Calibri"/>
                <w:color w:val="000000"/>
                <w:sz w:val="22"/>
                <w:szCs w:val="22"/>
                <w:lang w:eastAsia="en-AU"/>
              </w:rPr>
              <w:t xml:space="preserve">) </w:t>
            </w:r>
            <w:r w:rsidRPr="00724685">
              <w:rPr>
                <w:rFonts w:ascii="Calibri" w:eastAsia="Times New Roman" w:hAnsi="Calibri" w:cs="Calibri"/>
                <w:color w:val="000000"/>
                <w:sz w:val="22"/>
                <w:szCs w:val="22"/>
                <w:lang w:eastAsia="en-AU"/>
              </w:rPr>
              <w:t>%</w:t>
            </w:r>
          </w:p>
        </w:tc>
      </w:tr>
      <w:tr w:rsidR="00BB71C0" w:rsidRPr="00D033C7" w14:paraId="080395B8" w14:textId="77777777" w:rsidTr="00643D27">
        <w:trPr>
          <w:trHeight w:val="576"/>
          <w:jc w:val="center"/>
        </w:trPr>
        <w:tc>
          <w:tcPr>
            <w:tcW w:w="3080" w:type="dxa"/>
            <w:shd w:val="clear" w:color="auto" w:fill="auto"/>
          </w:tcPr>
          <w:p w14:paraId="67B61FFC" w14:textId="77777777" w:rsidR="00BB71C0" w:rsidRPr="00D033C7" w:rsidRDefault="00BB71C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0F5FD4F"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B71C0" w:rsidRPr="00D033C7" w14:paraId="2ABD10F5" w14:textId="77777777" w:rsidTr="00643D27">
        <w:trPr>
          <w:trHeight w:val="264"/>
          <w:jc w:val="center"/>
        </w:trPr>
        <w:tc>
          <w:tcPr>
            <w:tcW w:w="3080" w:type="dxa"/>
            <w:shd w:val="clear" w:color="auto" w:fill="auto"/>
          </w:tcPr>
          <w:p w14:paraId="0C937B67" w14:textId="77777777" w:rsidR="00BB71C0" w:rsidRPr="00D033C7" w:rsidRDefault="00BB71C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0F1E3CE" w14:textId="77777777" w:rsidR="00BB71C0" w:rsidRPr="00D033C7" w:rsidRDefault="00BB71C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B71C0" w:rsidRPr="00D033C7" w14:paraId="187CDED9" w14:textId="77777777" w:rsidTr="00643D27">
        <w:trPr>
          <w:trHeight w:val="396"/>
          <w:jc w:val="center"/>
        </w:trPr>
        <w:tc>
          <w:tcPr>
            <w:tcW w:w="3080" w:type="dxa"/>
            <w:shd w:val="clear" w:color="auto" w:fill="auto"/>
          </w:tcPr>
          <w:p w14:paraId="3240468B" w14:textId="77777777" w:rsidR="00BB71C0" w:rsidRPr="00D033C7" w:rsidRDefault="00BB71C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6DF1D88" w14:textId="77777777" w:rsidR="00BB71C0" w:rsidRPr="00D033C7" w:rsidRDefault="00BB71C0" w:rsidP="00643D27">
            <w:pPr>
              <w:rPr>
                <w:rFonts w:ascii="Calibri" w:eastAsia="Times New Roman" w:hAnsi="Calibri" w:cs="Calibri"/>
                <w:color w:val="000000"/>
                <w:sz w:val="22"/>
                <w:szCs w:val="22"/>
                <w:lang w:eastAsia="en-AU"/>
              </w:rPr>
            </w:pPr>
          </w:p>
        </w:tc>
      </w:tr>
    </w:tbl>
    <w:p w14:paraId="7B4F53A5" w14:textId="2D48E1BF" w:rsidR="00E40E78" w:rsidRDefault="00E40E78">
      <w:pPr>
        <w:tabs>
          <w:tab w:val="left" w:pos="540"/>
        </w:tabs>
        <w:jc w:val="both"/>
        <w:rPr>
          <w:rFonts w:asciiTheme="minorHAnsi" w:hAnsiTheme="minorHAnsi" w:cstheme="minorHAnsi"/>
          <w:sz w:val="20"/>
        </w:rPr>
      </w:pPr>
    </w:p>
    <w:p w14:paraId="60091927" w14:textId="5816D2EB" w:rsidR="00E40E78" w:rsidRDefault="00E40E78">
      <w:pPr>
        <w:tabs>
          <w:tab w:val="left" w:pos="540"/>
        </w:tabs>
        <w:jc w:val="both"/>
        <w:rPr>
          <w:rFonts w:asciiTheme="minorHAnsi" w:hAnsiTheme="minorHAnsi" w:cstheme="minorHAnsi"/>
          <w:sz w:val="20"/>
        </w:rPr>
      </w:pPr>
    </w:p>
    <w:p w14:paraId="7EA674D5" w14:textId="52DD0C0F" w:rsidR="00E40E78" w:rsidRDefault="00E40E78">
      <w:pPr>
        <w:tabs>
          <w:tab w:val="left" w:pos="540"/>
        </w:tabs>
        <w:jc w:val="both"/>
        <w:rPr>
          <w:rFonts w:asciiTheme="minorHAnsi" w:hAnsiTheme="minorHAnsi" w:cstheme="minorHAnsi"/>
          <w:sz w:val="20"/>
        </w:rPr>
      </w:pPr>
    </w:p>
    <w:p w14:paraId="38E3B23E" w14:textId="0A710CF9" w:rsidR="00724685" w:rsidRDefault="00391840" w:rsidP="00724685">
      <w:pPr>
        <w:pStyle w:val="StyleStyleHeading210ptTimesNewRoman11pt"/>
        <w:numPr>
          <w:ilvl w:val="2"/>
          <w:numId w:val="35"/>
        </w:numPr>
      </w:pPr>
      <w:bookmarkStart w:id="39" w:name="_Toc81572719"/>
      <w:r>
        <w:lastRenderedPageBreak/>
        <w:t>N</w:t>
      </w:r>
      <w:r w:rsidR="00724685">
        <w:t xml:space="preserve">umber of </w:t>
      </w:r>
      <w:r>
        <w:t>A</w:t>
      </w:r>
      <w:r w:rsidR="00724685">
        <w:t>ppointments</w:t>
      </w:r>
      <w:bookmarkEnd w:id="39"/>
    </w:p>
    <w:p w14:paraId="1239C18E" w14:textId="77777777" w:rsidR="00724685" w:rsidRDefault="00724685" w:rsidP="0072468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24685" w:rsidRPr="00D033C7" w14:paraId="193458BF" w14:textId="77777777" w:rsidTr="00643D27">
        <w:trPr>
          <w:trHeight w:val="320"/>
          <w:jc w:val="center"/>
        </w:trPr>
        <w:tc>
          <w:tcPr>
            <w:tcW w:w="3080" w:type="dxa"/>
            <w:shd w:val="clear" w:color="auto" w:fill="auto"/>
          </w:tcPr>
          <w:p w14:paraId="4CC30D92" w14:textId="77777777" w:rsidR="00724685" w:rsidRPr="0018019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1EC8196" w14:textId="05A9385C"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Number of </w:t>
            </w:r>
            <w:r w:rsidR="00391840">
              <w:rPr>
                <w:rFonts w:ascii="Calibri" w:eastAsia="Times New Roman" w:hAnsi="Calibri" w:cs="Calibri"/>
                <w:color w:val="000000"/>
                <w:sz w:val="22"/>
                <w:szCs w:val="22"/>
                <w:lang w:eastAsia="en-AU"/>
              </w:rPr>
              <w:t>A</w:t>
            </w:r>
            <w:r>
              <w:rPr>
                <w:rFonts w:ascii="Calibri" w:eastAsia="Times New Roman" w:hAnsi="Calibri" w:cs="Calibri"/>
                <w:color w:val="000000"/>
                <w:sz w:val="22"/>
                <w:szCs w:val="22"/>
                <w:lang w:eastAsia="en-AU"/>
              </w:rPr>
              <w:t>ppointments</w:t>
            </w:r>
          </w:p>
        </w:tc>
      </w:tr>
      <w:tr w:rsidR="00724685" w:rsidRPr="00D033C7" w14:paraId="74DECECE" w14:textId="77777777" w:rsidTr="00643D27">
        <w:trPr>
          <w:trHeight w:val="344"/>
          <w:jc w:val="center"/>
        </w:trPr>
        <w:tc>
          <w:tcPr>
            <w:tcW w:w="3080" w:type="dxa"/>
            <w:shd w:val="clear" w:color="auto" w:fill="auto"/>
          </w:tcPr>
          <w:p w14:paraId="083D579B"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4567BF9"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24685" w:rsidRPr="00D033C7" w14:paraId="1438BD71" w14:textId="77777777" w:rsidTr="00643D27">
        <w:trPr>
          <w:trHeight w:val="323"/>
          <w:jc w:val="center"/>
        </w:trPr>
        <w:tc>
          <w:tcPr>
            <w:tcW w:w="3080" w:type="dxa"/>
            <w:shd w:val="clear" w:color="auto" w:fill="auto"/>
          </w:tcPr>
          <w:p w14:paraId="22B09C64"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C6C5D00"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724685" w:rsidRPr="00D033C7" w14:paraId="35156D90" w14:textId="77777777" w:rsidTr="00643D27">
        <w:trPr>
          <w:trHeight w:val="292"/>
          <w:jc w:val="center"/>
        </w:trPr>
        <w:tc>
          <w:tcPr>
            <w:tcW w:w="3080" w:type="dxa"/>
            <w:shd w:val="clear" w:color="auto" w:fill="auto"/>
          </w:tcPr>
          <w:p w14:paraId="5FC85604"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398B99C"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24685" w:rsidRPr="00D033C7" w14:paraId="55EF9BE3" w14:textId="77777777" w:rsidTr="00643D27">
        <w:trPr>
          <w:trHeight w:val="576"/>
          <w:jc w:val="center"/>
        </w:trPr>
        <w:tc>
          <w:tcPr>
            <w:tcW w:w="3080" w:type="dxa"/>
            <w:shd w:val="clear" w:color="auto" w:fill="auto"/>
          </w:tcPr>
          <w:p w14:paraId="121909A1" w14:textId="77777777" w:rsidR="00724685" w:rsidRPr="00D033C7" w:rsidRDefault="007246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5931092" w14:textId="6C0B2AF9" w:rsidR="00724685" w:rsidRPr="00D033C7" w:rsidRDefault="0095102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w:t>
            </w:r>
            <w:r w:rsidR="005F3862" w:rsidRPr="005F3862">
              <w:rPr>
                <w:rFonts w:ascii="Calibri" w:eastAsia="Times New Roman" w:hAnsi="Calibri" w:cs="Calibri"/>
                <w:color w:val="000000"/>
                <w:sz w:val="22"/>
                <w:szCs w:val="22"/>
                <w:lang w:eastAsia="en-AU"/>
              </w:rPr>
              <w:t>elect count(*)  as ptac from paapplns where picturenumber &lt;&gt; $iconCan and picturenumber &lt;&gt; $iconNS AND SKEY BETWEEN " &amp; "'" &amp; Format($startDate, "YYYYMMDD") &amp; "%' AND " &amp; "'" &amp; Format($endDate, "YYYYMMDD") &amp; "%'  and patnumber &lt;&gt; '000000' and and (substring(skey from 13 for 4) = '$incCol1' OR substring(skey from 13 for 4) = '$incCol2' OR substring(skey from 13 for 4) = '$incCol3')   and  patnumber &lt;&gt;'' AND CAST(SUBSTRING(SKEY FROM 17 FOR 2)  AS INTEGER) &gt; $appStart -1;</w:t>
            </w:r>
          </w:p>
        </w:tc>
      </w:tr>
      <w:tr w:rsidR="00724685" w:rsidRPr="00D033C7" w14:paraId="6F043039" w14:textId="77777777" w:rsidTr="00643D27">
        <w:trPr>
          <w:trHeight w:val="264"/>
          <w:jc w:val="center"/>
        </w:trPr>
        <w:tc>
          <w:tcPr>
            <w:tcW w:w="3080" w:type="dxa"/>
            <w:shd w:val="clear" w:color="auto" w:fill="auto"/>
          </w:tcPr>
          <w:p w14:paraId="643C2E0D" w14:textId="77777777" w:rsidR="00724685" w:rsidRPr="00D033C7" w:rsidRDefault="007246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878D807" w14:textId="68CA175C" w:rsidR="00724685" w:rsidRPr="00D033C7" w:rsidRDefault="005F3862" w:rsidP="00643D27">
            <w:pPr>
              <w:rPr>
                <w:rFonts w:ascii="Calibri" w:eastAsia="Times New Roman" w:hAnsi="Calibri" w:cs="Calibri"/>
                <w:color w:val="000000"/>
                <w:sz w:val="22"/>
                <w:szCs w:val="22"/>
                <w:lang w:eastAsia="en-AU"/>
              </w:rPr>
            </w:pPr>
            <w:r w:rsidRPr="005F3862">
              <w:rPr>
                <w:rFonts w:ascii="Calibri" w:eastAsia="Times New Roman" w:hAnsi="Calibri" w:cs="Calibri"/>
                <w:color w:val="000000"/>
                <w:sz w:val="22"/>
                <w:szCs w:val="22"/>
                <w:lang w:eastAsia="en-AU"/>
              </w:rPr>
              <w:t>Select count(*)  as ptac from  paapplns where picturenumber &lt;&gt; 93 and picturenumber &lt;&gt; 92  AND SKEY BETWEEN '20200101%' AND '20201231%'  and patnumber &lt;&gt; '000000' and (substring(skey from 13 for 4) =  '0001' OR substring(skey from 13 for 4) =  '0002' OR substring(skey from 13 for 4) =  '0005') and  patnumber &lt;&gt;'' AND CAST(SUBSTRING(SKEY FROM 17 FOR 2)  AS INTEGER) &gt; 5</w:t>
            </w:r>
          </w:p>
        </w:tc>
      </w:tr>
      <w:tr w:rsidR="00724685" w:rsidRPr="00D033C7" w14:paraId="741F5CE7" w14:textId="77777777" w:rsidTr="00643D27">
        <w:trPr>
          <w:trHeight w:val="396"/>
          <w:jc w:val="center"/>
        </w:trPr>
        <w:tc>
          <w:tcPr>
            <w:tcW w:w="3080" w:type="dxa"/>
            <w:shd w:val="clear" w:color="auto" w:fill="auto"/>
          </w:tcPr>
          <w:p w14:paraId="0EBAF6F1" w14:textId="77777777" w:rsidR="00724685" w:rsidRPr="00D033C7"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5A03552" w14:textId="77777777" w:rsidR="00724685" w:rsidRDefault="007246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$incCol1, $inCol2…, are the inputs in screen prompt </w:t>
            </w:r>
            <w:r w:rsidRPr="003B2312">
              <w:rPr>
                <w:rFonts w:ascii="Calibri" w:eastAsia="Times New Roman" w:hAnsi="Calibri" w:cs="Calibri"/>
                <w:b/>
                <w:bCs/>
                <w:color w:val="000000"/>
                <w:sz w:val="22"/>
                <w:szCs w:val="22"/>
                <w:lang w:eastAsia="en-AU"/>
              </w:rPr>
              <w:t>D</w:t>
            </w:r>
            <w:r>
              <w:rPr>
                <w:rFonts w:ascii="Calibri" w:eastAsia="Times New Roman" w:hAnsi="Calibri" w:cs="Calibri"/>
                <w:b/>
                <w:bCs/>
                <w:color w:val="000000"/>
                <w:sz w:val="22"/>
                <w:szCs w:val="22"/>
                <w:lang w:eastAsia="en-AU"/>
              </w:rPr>
              <w:t xml:space="preserve">. </w:t>
            </w:r>
            <w:r w:rsidRPr="00A86128">
              <w:rPr>
                <w:rFonts w:ascii="Calibri" w:eastAsia="Times New Roman" w:hAnsi="Calibri" w:cs="Calibri"/>
                <w:color w:val="000000"/>
                <w:sz w:val="22"/>
                <w:szCs w:val="22"/>
                <w:lang w:eastAsia="en-AU"/>
              </w:rPr>
              <w:t>The user may select 1 or more appointment books. All selected columns must be included in the query.</w:t>
            </w:r>
          </w:p>
          <w:p w14:paraId="5E2A665A" w14:textId="77777777" w:rsidR="00724685"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For example if the user selects appointment book 1 only</w:t>
            </w:r>
          </w:p>
          <w:p w14:paraId="1BA56330" w14:textId="77777777" w:rsidR="00724685" w:rsidRDefault="00724685"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w:t>
            </w:r>
            <w:r>
              <w:rPr>
                <w:rFonts w:ascii="Calibri" w:eastAsia="Times New Roman" w:hAnsi="Calibri" w:cs="Calibri"/>
                <w:color w:val="000000"/>
                <w:sz w:val="22"/>
                <w:szCs w:val="22"/>
                <w:lang w:eastAsia="en-AU"/>
              </w:rPr>
              <w:t>1</w:t>
            </w:r>
            <w:r w:rsidRPr="0006491A">
              <w:rPr>
                <w:rFonts w:ascii="Calibri" w:eastAsia="Times New Roman" w:hAnsi="Calibri" w:cs="Calibri"/>
                <w:color w:val="000000"/>
                <w:sz w:val="22"/>
                <w:szCs w:val="22"/>
                <w:lang w:eastAsia="en-AU"/>
              </w:rPr>
              <w:t>'</w:t>
            </w:r>
          </w:p>
          <w:p w14:paraId="32DAEFC5" w14:textId="77777777" w:rsidR="00724685"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If the user selects appointment books 2 and 13</w:t>
            </w:r>
          </w:p>
          <w:p w14:paraId="142D2F69" w14:textId="77777777" w:rsidR="00724685" w:rsidRDefault="00724685" w:rsidP="00643D27">
            <w:pPr>
              <w:rPr>
                <w:rFonts w:ascii="Calibri" w:eastAsia="Times New Roman" w:hAnsi="Calibri" w:cs="Calibri"/>
                <w:color w:val="000000"/>
                <w:sz w:val="22"/>
                <w:szCs w:val="22"/>
                <w:lang w:eastAsia="en-AU"/>
              </w:rPr>
            </w:pPr>
            <w:r w:rsidRPr="0006491A">
              <w:rPr>
                <w:rFonts w:ascii="Calibri" w:eastAsia="Times New Roman" w:hAnsi="Calibri" w:cs="Calibri"/>
                <w:color w:val="000000"/>
                <w:sz w:val="22"/>
                <w:szCs w:val="22"/>
                <w:lang w:eastAsia="en-AU"/>
              </w:rPr>
              <w:t>substring(skey from 13 for 4) =  '0002'</w:t>
            </w:r>
            <w:r>
              <w:rPr>
                <w:rFonts w:ascii="Calibri" w:eastAsia="Times New Roman" w:hAnsi="Calibri" w:cs="Calibri"/>
                <w:color w:val="000000"/>
                <w:sz w:val="22"/>
                <w:szCs w:val="22"/>
                <w:lang w:eastAsia="en-AU"/>
              </w:rPr>
              <w:t xml:space="preserve"> OR </w:t>
            </w:r>
            <w:r w:rsidRPr="0006491A">
              <w:rPr>
                <w:rFonts w:ascii="Calibri" w:eastAsia="Times New Roman" w:hAnsi="Calibri" w:cs="Calibri"/>
                <w:color w:val="000000"/>
                <w:sz w:val="22"/>
                <w:szCs w:val="22"/>
                <w:lang w:eastAsia="en-AU"/>
              </w:rPr>
              <w:t>substring(skey from 13 for 4) =  '00</w:t>
            </w:r>
            <w:r>
              <w:rPr>
                <w:rFonts w:ascii="Calibri" w:eastAsia="Times New Roman" w:hAnsi="Calibri" w:cs="Calibri"/>
                <w:color w:val="000000"/>
                <w:sz w:val="22"/>
                <w:szCs w:val="22"/>
                <w:lang w:eastAsia="en-AU"/>
              </w:rPr>
              <w:t>13</w:t>
            </w:r>
            <w:r w:rsidRPr="0006491A">
              <w:rPr>
                <w:rFonts w:ascii="Calibri" w:eastAsia="Times New Roman" w:hAnsi="Calibri" w:cs="Calibri"/>
                <w:color w:val="000000"/>
                <w:sz w:val="22"/>
                <w:szCs w:val="22"/>
                <w:lang w:eastAsia="en-AU"/>
              </w:rPr>
              <w:t>'</w:t>
            </w:r>
          </w:p>
          <w:p w14:paraId="248096A1" w14:textId="77777777" w:rsidR="00724685" w:rsidRPr="00D033C7" w:rsidRDefault="007246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all the user inputs from D should be padded to four digits.</w:t>
            </w:r>
          </w:p>
        </w:tc>
      </w:tr>
    </w:tbl>
    <w:p w14:paraId="05247EE2" w14:textId="64245900" w:rsidR="00E40E78" w:rsidRDefault="00E40E78">
      <w:pPr>
        <w:tabs>
          <w:tab w:val="left" w:pos="540"/>
        </w:tabs>
        <w:jc w:val="both"/>
        <w:rPr>
          <w:rFonts w:asciiTheme="minorHAnsi" w:hAnsiTheme="minorHAnsi" w:cstheme="minorHAnsi"/>
          <w:sz w:val="20"/>
        </w:rPr>
      </w:pPr>
    </w:p>
    <w:p w14:paraId="617737FB" w14:textId="77777777" w:rsidR="00E40E78" w:rsidRDefault="00E40E78">
      <w:pPr>
        <w:tabs>
          <w:tab w:val="left" w:pos="540"/>
        </w:tabs>
        <w:jc w:val="both"/>
        <w:rPr>
          <w:rFonts w:asciiTheme="minorHAnsi" w:hAnsiTheme="minorHAnsi" w:cstheme="minorHAnsi"/>
          <w:sz w:val="20"/>
        </w:rPr>
      </w:pPr>
    </w:p>
    <w:p w14:paraId="21D70289" w14:textId="51F11984" w:rsidR="00B43402" w:rsidRDefault="00B43402" w:rsidP="00B43402">
      <w:pPr>
        <w:pStyle w:val="StyleStyleHeading210ptTimesNewRoman11pt"/>
        <w:numPr>
          <w:ilvl w:val="2"/>
          <w:numId w:val="35"/>
        </w:numPr>
      </w:pPr>
      <w:bookmarkStart w:id="40" w:name="_Toc81572720"/>
      <w:r>
        <w:t>All Patients</w:t>
      </w:r>
      <w:bookmarkEnd w:id="40"/>
    </w:p>
    <w:p w14:paraId="50890787" w14:textId="77777777" w:rsidR="00B43402" w:rsidRDefault="00B43402" w:rsidP="00B4340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43402" w:rsidRPr="00D033C7" w14:paraId="241CAF4F" w14:textId="77777777" w:rsidTr="00643D27">
        <w:trPr>
          <w:trHeight w:val="320"/>
          <w:jc w:val="center"/>
        </w:trPr>
        <w:tc>
          <w:tcPr>
            <w:tcW w:w="3080" w:type="dxa"/>
            <w:shd w:val="clear" w:color="auto" w:fill="auto"/>
          </w:tcPr>
          <w:p w14:paraId="33F2A401" w14:textId="77777777" w:rsidR="00B43402" w:rsidRPr="0018019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E8A8BA8" w14:textId="0DB1F953" w:rsidR="00B43402"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All Patients</w:t>
            </w:r>
          </w:p>
        </w:tc>
      </w:tr>
      <w:tr w:rsidR="00B43402" w:rsidRPr="00D033C7" w14:paraId="3DF8513C" w14:textId="77777777" w:rsidTr="00643D27">
        <w:trPr>
          <w:trHeight w:val="344"/>
          <w:jc w:val="center"/>
        </w:trPr>
        <w:tc>
          <w:tcPr>
            <w:tcW w:w="3080" w:type="dxa"/>
            <w:shd w:val="clear" w:color="auto" w:fill="auto"/>
          </w:tcPr>
          <w:p w14:paraId="7B7E262A"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18B0980" w14:textId="2D002D3F"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B43402" w:rsidRPr="00D033C7" w14:paraId="06A800EC" w14:textId="77777777" w:rsidTr="00643D27">
        <w:trPr>
          <w:trHeight w:val="323"/>
          <w:jc w:val="center"/>
        </w:trPr>
        <w:tc>
          <w:tcPr>
            <w:tcW w:w="3080" w:type="dxa"/>
            <w:shd w:val="clear" w:color="auto" w:fill="auto"/>
          </w:tcPr>
          <w:p w14:paraId="7A514D8D"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C190380" w14:textId="77777777" w:rsidR="00B43402" w:rsidRPr="00D033C7" w:rsidRDefault="00B4340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43402" w:rsidRPr="00D033C7" w14:paraId="7D9F9E0C" w14:textId="77777777" w:rsidTr="00643D27">
        <w:trPr>
          <w:trHeight w:val="292"/>
          <w:jc w:val="center"/>
        </w:trPr>
        <w:tc>
          <w:tcPr>
            <w:tcW w:w="3080" w:type="dxa"/>
            <w:shd w:val="clear" w:color="auto" w:fill="auto"/>
          </w:tcPr>
          <w:p w14:paraId="763812C8"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0357392" w14:textId="77777777" w:rsidR="00B43402" w:rsidRPr="00D033C7" w:rsidRDefault="00B4340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3402" w:rsidRPr="00D033C7" w14:paraId="5851190D" w14:textId="77777777" w:rsidTr="00643D27">
        <w:trPr>
          <w:trHeight w:val="576"/>
          <w:jc w:val="center"/>
        </w:trPr>
        <w:tc>
          <w:tcPr>
            <w:tcW w:w="3080" w:type="dxa"/>
            <w:shd w:val="clear" w:color="auto" w:fill="auto"/>
          </w:tcPr>
          <w:p w14:paraId="6F7F35C8" w14:textId="77777777" w:rsidR="00B43402" w:rsidRPr="00D033C7" w:rsidRDefault="00B4340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E3F2A92" w14:textId="4C5CDCD9" w:rsidR="00B43402" w:rsidRPr="00D033C7" w:rsidRDefault="00DB129D" w:rsidP="00643D27">
            <w:pPr>
              <w:rPr>
                <w:rFonts w:ascii="Calibri" w:eastAsia="Times New Roman" w:hAnsi="Calibri" w:cs="Calibri"/>
                <w:color w:val="000000"/>
                <w:sz w:val="22"/>
                <w:szCs w:val="22"/>
                <w:lang w:eastAsia="en-AU"/>
              </w:rPr>
            </w:pPr>
            <w:r w:rsidRPr="00DB129D">
              <w:rPr>
                <w:rFonts w:ascii="Calibri" w:eastAsia="Times New Roman" w:hAnsi="Calibri" w:cs="Calibri"/>
                <w:color w:val="000000"/>
                <w:sz w:val="22"/>
                <w:szCs w:val="22"/>
                <w:lang w:eastAsia="en-AU"/>
              </w:rPr>
              <w:t>Select count(*) as tot from pbpatmas where patnumber &lt; '900000' and inactiveflag &lt;&gt; -1 ;</w:t>
            </w:r>
          </w:p>
        </w:tc>
      </w:tr>
      <w:tr w:rsidR="00B43402" w:rsidRPr="00D033C7" w14:paraId="15212A21" w14:textId="77777777" w:rsidTr="00643D27">
        <w:trPr>
          <w:trHeight w:val="264"/>
          <w:jc w:val="center"/>
        </w:trPr>
        <w:tc>
          <w:tcPr>
            <w:tcW w:w="3080" w:type="dxa"/>
            <w:shd w:val="clear" w:color="auto" w:fill="auto"/>
          </w:tcPr>
          <w:p w14:paraId="3A3AE4DC" w14:textId="77777777" w:rsidR="00B43402" w:rsidRPr="00D033C7" w:rsidRDefault="00B4340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6A9D4C" w14:textId="56B04409"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3402" w:rsidRPr="00D033C7" w14:paraId="0D7A6E91" w14:textId="77777777" w:rsidTr="00643D27">
        <w:trPr>
          <w:trHeight w:val="396"/>
          <w:jc w:val="center"/>
        </w:trPr>
        <w:tc>
          <w:tcPr>
            <w:tcW w:w="3080" w:type="dxa"/>
            <w:shd w:val="clear" w:color="auto" w:fill="auto"/>
          </w:tcPr>
          <w:p w14:paraId="3459EC56" w14:textId="77777777" w:rsidR="00B43402" w:rsidRPr="00D033C7" w:rsidRDefault="00B4340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4BA6325" w14:textId="53A51F1A" w:rsidR="00B43402" w:rsidRPr="00D033C7" w:rsidRDefault="00DB129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2CF06846" w14:textId="77777777" w:rsidR="00B43402" w:rsidRDefault="00B43402" w:rsidP="00B43402">
      <w:pPr>
        <w:tabs>
          <w:tab w:val="left" w:pos="540"/>
        </w:tabs>
        <w:jc w:val="both"/>
        <w:rPr>
          <w:rFonts w:asciiTheme="minorHAnsi" w:hAnsiTheme="minorHAnsi" w:cstheme="minorHAnsi"/>
          <w:sz w:val="20"/>
        </w:rPr>
      </w:pPr>
    </w:p>
    <w:p w14:paraId="583CE34C" w14:textId="0E5A134E" w:rsidR="007E1A93" w:rsidRDefault="007E1A93">
      <w:pPr>
        <w:tabs>
          <w:tab w:val="left" w:pos="540"/>
        </w:tabs>
        <w:jc w:val="both"/>
        <w:rPr>
          <w:rFonts w:asciiTheme="minorHAnsi" w:hAnsiTheme="minorHAnsi" w:cstheme="minorHAnsi"/>
          <w:sz w:val="20"/>
        </w:rPr>
      </w:pPr>
    </w:p>
    <w:p w14:paraId="3E231CD7" w14:textId="6D72F81E" w:rsidR="004017A9" w:rsidRDefault="004017A9" w:rsidP="004017A9">
      <w:pPr>
        <w:pStyle w:val="StyleStyleHeading210ptTimesNewRoman11pt"/>
        <w:numPr>
          <w:ilvl w:val="2"/>
          <w:numId w:val="35"/>
        </w:numPr>
      </w:pPr>
      <w:bookmarkStart w:id="41" w:name="_Toc81572721"/>
      <w:r>
        <w:lastRenderedPageBreak/>
        <w:t>A</w:t>
      </w:r>
      <w:r w:rsidR="00391840">
        <w:t>ctive</w:t>
      </w:r>
      <w:r>
        <w:t xml:space="preserve"> Patients</w:t>
      </w:r>
      <w:bookmarkEnd w:id="41"/>
    </w:p>
    <w:p w14:paraId="6416334E" w14:textId="77777777" w:rsidR="004017A9" w:rsidRDefault="004017A9" w:rsidP="004017A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017A9" w:rsidRPr="00D033C7" w14:paraId="3D230489" w14:textId="77777777" w:rsidTr="00643D27">
        <w:trPr>
          <w:trHeight w:val="320"/>
          <w:jc w:val="center"/>
        </w:trPr>
        <w:tc>
          <w:tcPr>
            <w:tcW w:w="3080" w:type="dxa"/>
            <w:shd w:val="clear" w:color="auto" w:fill="auto"/>
          </w:tcPr>
          <w:p w14:paraId="42BB10F3" w14:textId="77777777" w:rsidR="004017A9" w:rsidRPr="0018019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D861D69" w14:textId="39AA071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Active Patients</w:t>
            </w:r>
          </w:p>
        </w:tc>
      </w:tr>
      <w:tr w:rsidR="004017A9" w:rsidRPr="00D033C7" w14:paraId="458B1EF2" w14:textId="77777777" w:rsidTr="00643D27">
        <w:trPr>
          <w:trHeight w:val="344"/>
          <w:jc w:val="center"/>
        </w:trPr>
        <w:tc>
          <w:tcPr>
            <w:tcW w:w="3080" w:type="dxa"/>
            <w:shd w:val="clear" w:color="auto" w:fill="auto"/>
          </w:tcPr>
          <w:p w14:paraId="0371C8E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F33E954"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017A9" w:rsidRPr="00D033C7" w14:paraId="5EBCD854" w14:textId="77777777" w:rsidTr="00643D27">
        <w:trPr>
          <w:trHeight w:val="323"/>
          <w:jc w:val="center"/>
        </w:trPr>
        <w:tc>
          <w:tcPr>
            <w:tcW w:w="3080" w:type="dxa"/>
            <w:shd w:val="clear" w:color="auto" w:fill="auto"/>
          </w:tcPr>
          <w:p w14:paraId="052F052E"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7E67253"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017A9" w:rsidRPr="00D033C7" w14:paraId="1E6921E8" w14:textId="77777777" w:rsidTr="00643D27">
        <w:trPr>
          <w:trHeight w:val="292"/>
          <w:jc w:val="center"/>
        </w:trPr>
        <w:tc>
          <w:tcPr>
            <w:tcW w:w="3080" w:type="dxa"/>
            <w:shd w:val="clear" w:color="auto" w:fill="auto"/>
          </w:tcPr>
          <w:p w14:paraId="0DC40A3A"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4C90247"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57C506F6" w14:textId="77777777" w:rsidTr="00643D27">
        <w:trPr>
          <w:trHeight w:val="576"/>
          <w:jc w:val="center"/>
        </w:trPr>
        <w:tc>
          <w:tcPr>
            <w:tcW w:w="3080" w:type="dxa"/>
            <w:shd w:val="clear" w:color="auto" w:fill="auto"/>
          </w:tcPr>
          <w:p w14:paraId="42467907"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49DE0C7" w14:textId="5D9CEDA4" w:rsidR="004017A9" w:rsidRPr="00D033C7" w:rsidRDefault="004017A9" w:rsidP="00643D27">
            <w:pPr>
              <w:rPr>
                <w:rFonts w:ascii="Calibri" w:eastAsia="Times New Roman" w:hAnsi="Calibri" w:cs="Calibri"/>
                <w:color w:val="000000"/>
                <w:sz w:val="22"/>
                <w:szCs w:val="22"/>
                <w:lang w:eastAsia="en-AU"/>
              </w:rPr>
            </w:pPr>
            <w:r w:rsidRPr="004017A9">
              <w:rPr>
                <w:rFonts w:ascii="Calibri" w:eastAsia="Times New Roman" w:hAnsi="Calibri" w:cs="Calibri"/>
                <w:color w:val="000000"/>
                <w:sz w:val="22"/>
                <w:szCs w:val="22"/>
                <w:lang w:eastAsia="en-AU"/>
              </w:rPr>
              <w:t>Select count(*)  as actPat from LAST_INV where LASTVISITDATE BETWEEN CURRENT_DATE-INTERVAL'18'MONTH and CURRENT_DATE;</w:t>
            </w:r>
          </w:p>
        </w:tc>
      </w:tr>
      <w:tr w:rsidR="004017A9" w:rsidRPr="00D033C7" w14:paraId="32F56A46" w14:textId="77777777" w:rsidTr="00643D27">
        <w:trPr>
          <w:trHeight w:val="264"/>
          <w:jc w:val="center"/>
        </w:trPr>
        <w:tc>
          <w:tcPr>
            <w:tcW w:w="3080" w:type="dxa"/>
            <w:shd w:val="clear" w:color="auto" w:fill="auto"/>
          </w:tcPr>
          <w:p w14:paraId="3CA8EEF3"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7E3A31D"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10FF0CE9" w14:textId="77777777" w:rsidTr="00643D27">
        <w:trPr>
          <w:trHeight w:val="396"/>
          <w:jc w:val="center"/>
        </w:trPr>
        <w:tc>
          <w:tcPr>
            <w:tcW w:w="3080" w:type="dxa"/>
            <w:shd w:val="clear" w:color="auto" w:fill="auto"/>
          </w:tcPr>
          <w:p w14:paraId="0BFAD80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13D1FF0"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239F0E81" w14:textId="77777777" w:rsidR="004017A9" w:rsidRDefault="004017A9" w:rsidP="004017A9">
      <w:pPr>
        <w:tabs>
          <w:tab w:val="left" w:pos="540"/>
        </w:tabs>
        <w:jc w:val="both"/>
        <w:rPr>
          <w:rFonts w:asciiTheme="minorHAnsi" w:hAnsiTheme="minorHAnsi" w:cstheme="minorHAnsi"/>
          <w:sz w:val="20"/>
        </w:rPr>
      </w:pPr>
    </w:p>
    <w:p w14:paraId="27FC25C2" w14:textId="77777777" w:rsidR="004017A9" w:rsidRDefault="004017A9" w:rsidP="004017A9">
      <w:pPr>
        <w:tabs>
          <w:tab w:val="left" w:pos="540"/>
        </w:tabs>
        <w:jc w:val="both"/>
        <w:rPr>
          <w:rFonts w:asciiTheme="minorHAnsi" w:hAnsiTheme="minorHAnsi" w:cstheme="minorHAnsi"/>
          <w:sz w:val="20"/>
        </w:rPr>
      </w:pPr>
    </w:p>
    <w:p w14:paraId="775CBE3F" w14:textId="273A6033" w:rsidR="00B43402" w:rsidRDefault="00B43402">
      <w:pPr>
        <w:tabs>
          <w:tab w:val="left" w:pos="540"/>
        </w:tabs>
        <w:jc w:val="both"/>
        <w:rPr>
          <w:rFonts w:asciiTheme="minorHAnsi" w:hAnsiTheme="minorHAnsi" w:cstheme="minorHAnsi"/>
          <w:sz w:val="20"/>
        </w:rPr>
      </w:pPr>
    </w:p>
    <w:p w14:paraId="35B696FE" w14:textId="5A3A6850" w:rsidR="004017A9" w:rsidRDefault="004017A9" w:rsidP="004017A9">
      <w:pPr>
        <w:pStyle w:val="StyleStyleHeading210ptTimesNewRoman11pt"/>
        <w:numPr>
          <w:ilvl w:val="2"/>
          <w:numId w:val="35"/>
        </w:numPr>
      </w:pPr>
      <w:bookmarkStart w:id="42" w:name="_Toc81572722"/>
      <w:r>
        <w:t>N</w:t>
      </w:r>
      <w:r w:rsidR="00007A4B">
        <w:t>ew</w:t>
      </w:r>
      <w:r>
        <w:t xml:space="preserve"> Patients</w:t>
      </w:r>
      <w:bookmarkEnd w:id="42"/>
    </w:p>
    <w:p w14:paraId="38CB6A36" w14:textId="77777777" w:rsidR="004017A9" w:rsidRDefault="004017A9" w:rsidP="004017A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017A9" w:rsidRPr="00D033C7" w14:paraId="63BCB1EB" w14:textId="77777777" w:rsidTr="00643D27">
        <w:trPr>
          <w:trHeight w:val="320"/>
          <w:jc w:val="center"/>
        </w:trPr>
        <w:tc>
          <w:tcPr>
            <w:tcW w:w="3080" w:type="dxa"/>
            <w:shd w:val="clear" w:color="auto" w:fill="auto"/>
          </w:tcPr>
          <w:p w14:paraId="6EB66E95" w14:textId="77777777" w:rsidR="004017A9" w:rsidRPr="0018019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7BD4994" w14:textId="176C9976"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New Patients</w:t>
            </w:r>
          </w:p>
        </w:tc>
      </w:tr>
      <w:tr w:rsidR="004017A9" w:rsidRPr="00D033C7" w14:paraId="28EA179B" w14:textId="77777777" w:rsidTr="00643D27">
        <w:trPr>
          <w:trHeight w:val="344"/>
          <w:jc w:val="center"/>
        </w:trPr>
        <w:tc>
          <w:tcPr>
            <w:tcW w:w="3080" w:type="dxa"/>
            <w:shd w:val="clear" w:color="auto" w:fill="auto"/>
          </w:tcPr>
          <w:p w14:paraId="59026793"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C4C5F1F" w14:textId="04319AB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017A9" w:rsidRPr="00D033C7" w14:paraId="1A5F804E" w14:textId="77777777" w:rsidTr="00643D27">
        <w:trPr>
          <w:trHeight w:val="323"/>
          <w:jc w:val="center"/>
        </w:trPr>
        <w:tc>
          <w:tcPr>
            <w:tcW w:w="3080" w:type="dxa"/>
            <w:shd w:val="clear" w:color="auto" w:fill="auto"/>
          </w:tcPr>
          <w:p w14:paraId="37986C00"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D741BE8"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017A9" w:rsidRPr="00D033C7" w14:paraId="066E3302" w14:textId="77777777" w:rsidTr="00643D27">
        <w:trPr>
          <w:trHeight w:val="292"/>
          <w:jc w:val="center"/>
        </w:trPr>
        <w:tc>
          <w:tcPr>
            <w:tcW w:w="3080" w:type="dxa"/>
            <w:shd w:val="clear" w:color="auto" w:fill="auto"/>
          </w:tcPr>
          <w:p w14:paraId="5CC9EEE6"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9DEE118"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017A9" w:rsidRPr="00D033C7" w14:paraId="0A0F4AB9" w14:textId="77777777" w:rsidTr="00643D27">
        <w:trPr>
          <w:trHeight w:val="576"/>
          <w:jc w:val="center"/>
        </w:trPr>
        <w:tc>
          <w:tcPr>
            <w:tcW w:w="3080" w:type="dxa"/>
            <w:shd w:val="clear" w:color="auto" w:fill="auto"/>
          </w:tcPr>
          <w:p w14:paraId="4CA78CAC"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2CC7E1F" w14:textId="473CFB0E" w:rsidR="004017A9" w:rsidRPr="00D033C7" w:rsidRDefault="00017CDE" w:rsidP="00643D27">
            <w:pPr>
              <w:rPr>
                <w:rFonts w:ascii="Calibri" w:eastAsia="Times New Roman" w:hAnsi="Calibri" w:cs="Calibri"/>
                <w:color w:val="000000"/>
                <w:sz w:val="22"/>
                <w:szCs w:val="22"/>
                <w:lang w:eastAsia="en-AU"/>
              </w:rPr>
            </w:pPr>
            <w:r w:rsidRPr="00017CDE">
              <w:rPr>
                <w:rFonts w:ascii="Calibri" w:eastAsia="Times New Roman" w:hAnsi="Calibri" w:cs="Calibri"/>
                <w:color w:val="000000"/>
                <w:sz w:val="22"/>
                <w:szCs w:val="22"/>
                <w:lang w:eastAsia="en-AU"/>
              </w:rPr>
              <w:t>Select  count (*) as newPat  from FIRST_INV  where INV   between date'" &amp; Format($startDate, "YYYY-MM-DD") &amp; "'" &amp; " and date'" &amp; Format($endDate, "YYYY-MM-DD") &amp; "'" &amp; "  ;</w:t>
            </w:r>
          </w:p>
        </w:tc>
      </w:tr>
      <w:tr w:rsidR="004017A9" w:rsidRPr="00D033C7" w14:paraId="1A3F6451" w14:textId="77777777" w:rsidTr="00643D27">
        <w:trPr>
          <w:trHeight w:val="264"/>
          <w:jc w:val="center"/>
        </w:trPr>
        <w:tc>
          <w:tcPr>
            <w:tcW w:w="3080" w:type="dxa"/>
            <w:shd w:val="clear" w:color="auto" w:fill="auto"/>
          </w:tcPr>
          <w:p w14:paraId="07B25E6C" w14:textId="77777777" w:rsidR="004017A9" w:rsidRPr="00D033C7" w:rsidRDefault="004017A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0DD0616" w14:textId="079396EE" w:rsidR="004017A9" w:rsidRPr="00D033C7" w:rsidRDefault="00017CDE" w:rsidP="00643D27">
            <w:pPr>
              <w:rPr>
                <w:rFonts w:ascii="Calibri" w:eastAsia="Times New Roman" w:hAnsi="Calibri" w:cs="Calibri"/>
                <w:color w:val="000000"/>
                <w:sz w:val="22"/>
                <w:szCs w:val="22"/>
                <w:lang w:eastAsia="en-AU"/>
              </w:rPr>
            </w:pPr>
            <w:r w:rsidRPr="00017CDE">
              <w:rPr>
                <w:rFonts w:ascii="Calibri" w:eastAsia="Times New Roman" w:hAnsi="Calibri" w:cs="Calibri"/>
                <w:color w:val="000000"/>
                <w:sz w:val="22"/>
                <w:szCs w:val="22"/>
                <w:lang w:eastAsia="en-AU"/>
              </w:rPr>
              <w:t>Select  count (*) as newPat  from FIRST_INV  where INV   between date'2020-01-01' and date'2020-12-31';</w:t>
            </w:r>
          </w:p>
        </w:tc>
      </w:tr>
      <w:tr w:rsidR="004017A9" w:rsidRPr="00D033C7" w14:paraId="3D0C335F" w14:textId="77777777" w:rsidTr="00643D27">
        <w:trPr>
          <w:trHeight w:val="396"/>
          <w:jc w:val="center"/>
        </w:trPr>
        <w:tc>
          <w:tcPr>
            <w:tcW w:w="3080" w:type="dxa"/>
            <w:shd w:val="clear" w:color="auto" w:fill="auto"/>
          </w:tcPr>
          <w:p w14:paraId="0CF8479A" w14:textId="77777777" w:rsidR="004017A9" w:rsidRPr="00D033C7" w:rsidRDefault="004017A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BDFA00F" w14:textId="77777777" w:rsidR="004017A9" w:rsidRPr="00D033C7" w:rsidRDefault="004017A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81B87C6" w14:textId="77777777" w:rsidR="004017A9" w:rsidRDefault="004017A9" w:rsidP="004017A9">
      <w:pPr>
        <w:tabs>
          <w:tab w:val="left" w:pos="540"/>
        </w:tabs>
        <w:jc w:val="both"/>
        <w:rPr>
          <w:rFonts w:asciiTheme="minorHAnsi" w:hAnsiTheme="minorHAnsi" w:cstheme="minorHAnsi"/>
          <w:sz w:val="20"/>
        </w:rPr>
      </w:pPr>
    </w:p>
    <w:p w14:paraId="73347C9C" w14:textId="77777777" w:rsidR="004017A9" w:rsidRDefault="004017A9" w:rsidP="004017A9">
      <w:pPr>
        <w:tabs>
          <w:tab w:val="left" w:pos="540"/>
        </w:tabs>
        <w:jc w:val="both"/>
        <w:rPr>
          <w:rFonts w:asciiTheme="minorHAnsi" w:hAnsiTheme="minorHAnsi" w:cstheme="minorHAnsi"/>
          <w:sz w:val="20"/>
        </w:rPr>
      </w:pPr>
    </w:p>
    <w:p w14:paraId="3F90904E" w14:textId="319CD597" w:rsidR="00B42766" w:rsidRDefault="00007A4B" w:rsidP="00B42766">
      <w:pPr>
        <w:pStyle w:val="StyleStyleHeading210ptTimesNewRoman11pt"/>
        <w:numPr>
          <w:ilvl w:val="2"/>
          <w:numId w:val="35"/>
        </w:numPr>
      </w:pPr>
      <w:bookmarkStart w:id="43" w:name="_Toc81572723"/>
      <w:r>
        <w:t>C</w:t>
      </w:r>
      <w:r w:rsidR="00B42766">
        <w:t>hurned Patients</w:t>
      </w:r>
      <w:bookmarkEnd w:id="43"/>
    </w:p>
    <w:p w14:paraId="27FCE710" w14:textId="77777777" w:rsidR="00B42766" w:rsidRDefault="00B42766" w:rsidP="00B42766">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42766" w:rsidRPr="00D033C7" w14:paraId="4EED895B" w14:textId="77777777" w:rsidTr="00643D27">
        <w:trPr>
          <w:trHeight w:val="320"/>
          <w:jc w:val="center"/>
        </w:trPr>
        <w:tc>
          <w:tcPr>
            <w:tcW w:w="3080" w:type="dxa"/>
            <w:shd w:val="clear" w:color="auto" w:fill="auto"/>
          </w:tcPr>
          <w:p w14:paraId="2C392BC7" w14:textId="77777777" w:rsidR="00B42766" w:rsidRPr="0018019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28513867" w14:textId="3052AE98"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Churned Patients</w:t>
            </w:r>
          </w:p>
        </w:tc>
      </w:tr>
      <w:tr w:rsidR="00B42766" w:rsidRPr="00D033C7" w14:paraId="6C1B0134" w14:textId="77777777" w:rsidTr="00643D27">
        <w:trPr>
          <w:trHeight w:val="344"/>
          <w:jc w:val="center"/>
        </w:trPr>
        <w:tc>
          <w:tcPr>
            <w:tcW w:w="3080" w:type="dxa"/>
            <w:shd w:val="clear" w:color="auto" w:fill="auto"/>
          </w:tcPr>
          <w:p w14:paraId="09BB3BE8"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EF5F092"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42766" w:rsidRPr="00D033C7" w14:paraId="62C5402E" w14:textId="77777777" w:rsidTr="00643D27">
        <w:trPr>
          <w:trHeight w:val="323"/>
          <w:jc w:val="center"/>
        </w:trPr>
        <w:tc>
          <w:tcPr>
            <w:tcW w:w="3080" w:type="dxa"/>
            <w:shd w:val="clear" w:color="auto" w:fill="auto"/>
          </w:tcPr>
          <w:p w14:paraId="630A24F2"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73837E6"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B42766" w:rsidRPr="00D033C7" w14:paraId="015E9087" w14:textId="77777777" w:rsidTr="00643D27">
        <w:trPr>
          <w:trHeight w:val="292"/>
          <w:jc w:val="center"/>
        </w:trPr>
        <w:tc>
          <w:tcPr>
            <w:tcW w:w="3080" w:type="dxa"/>
            <w:shd w:val="clear" w:color="auto" w:fill="auto"/>
          </w:tcPr>
          <w:p w14:paraId="443C0572"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DA9ACFF"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42766" w:rsidRPr="00D033C7" w14:paraId="6D6C406E" w14:textId="77777777" w:rsidTr="00643D27">
        <w:trPr>
          <w:trHeight w:val="576"/>
          <w:jc w:val="center"/>
        </w:trPr>
        <w:tc>
          <w:tcPr>
            <w:tcW w:w="3080" w:type="dxa"/>
            <w:shd w:val="clear" w:color="auto" w:fill="auto"/>
          </w:tcPr>
          <w:p w14:paraId="23DB2F03" w14:textId="77777777" w:rsidR="00B42766" w:rsidRPr="00D033C7" w:rsidRDefault="00B427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AA740C3" w14:textId="7CC78631" w:rsidR="00B42766" w:rsidRPr="00D033C7" w:rsidRDefault="000C28B2" w:rsidP="00643D27">
            <w:pPr>
              <w:rPr>
                <w:rFonts w:ascii="Calibri" w:eastAsia="Times New Roman" w:hAnsi="Calibri" w:cs="Calibri"/>
                <w:color w:val="000000"/>
                <w:sz w:val="22"/>
                <w:szCs w:val="22"/>
                <w:lang w:eastAsia="en-AU"/>
              </w:rPr>
            </w:pPr>
            <w:r w:rsidRPr="000C28B2">
              <w:rPr>
                <w:rFonts w:ascii="Calibri" w:eastAsia="Times New Roman" w:hAnsi="Calibri" w:cs="Calibri"/>
                <w:color w:val="000000"/>
                <w:sz w:val="22"/>
                <w:szCs w:val="22"/>
                <w:lang w:eastAsia="en-AU"/>
              </w:rPr>
              <w:t>Select  count (*) as churnPat  from CHURN  where CHURNDATE   between date'" &amp; Format($startDate, "YYYY-MM-DD") &amp; "'" &amp; " and date'" &amp; Format($endDate, "YYYY-MM-DD") &amp; "'" &amp; "  and PTNO NOT IN (SELECT PTNO FROM FUT_APP) ;</w:t>
            </w:r>
          </w:p>
        </w:tc>
      </w:tr>
      <w:tr w:rsidR="00B42766" w:rsidRPr="00D033C7" w14:paraId="043ACF83" w14:textId="77777777" w:rsidTr="00643D27">
        <w:trPr>
          <w:trHeight w:val="264"/>
          <w:jc w:val="center"/>
        </w:trPr>
        <w:tc>
          <w:tcPr>
            <w:tcW w:w="3080" w:type="dxa"/>
            <w:shd w:val="clear" w:color="auto" w:fill="auto"/>
          </w:tcPr>
          <w:p w14:paraId="6CF0BE5F" w14:textId="77777777" w:rsidR="00B42766" w:rsidRPr="00D033C7" w:rsidRDefault="00B4276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6AC4353A" w14:textId="47158B1D" w:rsidR="00B42766" w:rsidRPr="00D033C7" w:rsidRDefault="000C28B2" w:rsidP="00643D27">
            <w:pPr>
              <w:rPr>
                <w:rFonts w:ascii="Calibri" w:eastAsia="Times New Roman" w:hAnsi="Calibri" w:cs="Calibri"/>
                <w:color w:val="000000"/>
                <w:sz w:val="22"/>
                <w:szCs w:val="22"/>
                <w:lang w:eastAsia="en-AU"/>
              </w:rPr>
            </w:pPr>
            <w:r w:rsidRPr="000C28B2">
              <w:rPr>
                <w:rFonts w:ascii="Calibri" w:eastAsia="Times New Roman" w:hAnsi="Calibri" w:cs="Calibri"/>
                <w:color w:val="000000"/>
                <w:sz w:val="22"/>
                <w:szCs w:val="22"/>
                <w:lang w:eastAsia="en-AU"/>
              </w:rPr>
              <w:t>Select  count (*) as churnPat  from CHURN  where CHURNDATE  between date'2020-01-01' and date'2020-12-31' and PTNO NOT IN (SELECT PTNO FROM FUT_APP) ;</w:t>
            </w:r>
          </w:p>
        </w:tc>
      </w:tr>
      <w:tr w:rsidR="00B42766" w:rsidRPr="00D033C7" w14:paraId="6441B2C6" w14:textId="77777777" w:rsidTr="00643D27">
        <w:trPr>
          <w:trHeight w:val="396"/>
          <w:jc w:val="center"/>
        </w:trPr>
        <w:tc>
          <w:tcPr>
            <w:tcW w:w="3080" w:type="dxa"/>
            <w:shd w:val="clear" w:color="auto" w:fill="auto"/>
          </w:tcPr>
          <w:p w14:paraId="5F37752F" w14:textId="77777777" w:rsidR="00B42766" w:rsidRPr="00D033C7" w:rsidRDefault="00B4276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D97666F" w14:textId="77777777" w:rsidR="00B42766" w:rsidRPr="00D033C7" w:rsidRDefault="00B4276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477438E9" w14:textId="77777777" w:rsidR="00B42766" w:rsidRDefault="00B42766" w:rsidP="00B42766">
      <w:pPr>
        <w:tabs>
          <w:tab w:val="left" w:pos="540"/>
        </w:tabs>
        <w:jc w:val="both"/>
        <w:rPr>
          <w:rFonts w:asciiTheme="minorHAnsi" w:hAnsiTheme="minorHAnsi" w:cstheme="minorHAnsi"/>
          <w:sz w:val="20"/>
        </w:rPr>
      </w:pPr>
    </w:p>
    <w:p w14:paraId="7C1C530B" w14:textId="6379CE1C" w:rsidR="000C28B2" w:rsidRDefault="00007A4B" w:rsidP="000C28B2">
      <w:pPr>
        <w:pStyle w:val="StyleStyleHeading210ptTimesNewRoman11pt"/>
        <w:numPr>
          <w:ilvl w:val="2"/>
          <w:numId w:val="35"/>
        </w:numPr>
      </w:pPr>
      <w:bookmarkStart w:id="44" w:name="_Toc81572724"/>
      <w:r>
        <w:lastRenderedPageBreak/>
        <w:t>U</w:t>
      </w:r>
      <w:r w:rsidR="000C28B2">
        <w:t>nique</w:t>
      </w:r>
      <w:r w:rsidR="000A14C4">
        <w:t xml:space="preserve"> </w:t>
      </w:r>
      <w:r w:rsidR="000C28B2">
        <w:t>Patients</w:t>
      </w:r>
      <w:bookmarkEnd w:id="44"/>
    </w:p>
    <w:p w14:paraId="65AAD7FC" w14:textId="77777777" w:rsidR="000C28B2" w:rsidRDefault="000C28B2" w:rsidP="000C28B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C28B2" w:rsidRPr="00D033C7" w14:paraId="110F9CB0" w14:textId="77777777" w:rsidTr="00643D27">
        <w:trPr>
          <w:trHeight w:val="320"/>
          <w:jc w:val="center"/>
        </w:trPr>
        <w:tc>
          <w:tcPr>
            <w:tcW w:w="3080" w:type="dxa"/>
            <w:shd w:val="clear" w:color="auto" w:fill="auto"/>
          </w:tcPr>
          <w:p w14:paraId="662CDCA6" w14:textId="77777777" w:rsidR="000C28B2" w:rsidRPr="0018019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219C10B" w14:textId="0FA07C6C"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Unique Patients</w:t>
            </w:r>
          </w:p>
        </w:tc>
      </w:tr>
      <w:tr w:rsidR="000C28B2" w:rsidRPr="00D033C7" w14:paraId="23CBDB60" w14:textId="77777777" w:rsidTr="00643D27">
        <w:trPr>
          <w:trHeight w:val="344"/>
          <w:jc w:val="center"/>
        </w:trPr>
        <w:tc>
          <w:tcPr>
            <w:tcW w:w="3080" w:type="dxa"/>
            <w:shd w:val="clear" w:color="auto" w:fill="auto"/>
          </w:tcPr>
          <w:p w14:paraId="1EFACFAD"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6FDDB1E"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0C28B2" w:rsidRPr="00D033C7" w14:paraId="12CBB8D7" w14:textId="77777777" w:rsidTr="00643D27">
        <w:trPr>
          <w:trHeight w:val="323"/>
          <w:jc w:val="center"/>
        </w:trPr>
        <w:tc>
          <w:tcPr>
            <w:tcW w:w="3080" w:type="dxa"/>
            <w:shd w:val="clear" w:color="auto" w:fill="auto"/>
          </w:tcPr>
          <w:p w14:paraId="5EABC4AB"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EA4C94E"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C28B2" w:rsidRPr="00D033C7" w14:paraId="721DCA1B" w14:textId="77777777" w:rsidTr="00643D27">
        <w:trPr>
          <w:trHeight w:val="292"/>
          <w:jc w:val="center"/>
        </w:trPr>
        <w:tc>
          <w:tcPr>
            <w:tcW w:w="3080" w:type="dxa"/>
            <w:shd w:val="clear" w:color="auto" w:fill="auto"/>
          </w:tcPr>
          <w:p w14:paraId="2C7EBB31"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4E00B4A"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C28B2" w:rsidRPr="00D033C7" w14:paraId="3DE12C80" w14:textId="77777777" w:rsidTr="00643D27">
        <w:trPr>
          <w:trHeight w:val="576"/>
          <w:jc w:val="center"/>
        </w:trPr>
        <w:tc>
          <w:tcPr>
            <w:tcW w:w="3080" w:type="dxa"/>
            <w:shd w:val="clear" w:color="auto" w:fill="auto"/>
          </w:tcPr>
          <w:p w14:paraId="7BDF5ECC" w14:textId="77777777" w:rsidR="000C28B2" w:rsidRPr="00D033C7" w:rsidRDefault="000C28B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344B504" w14:textId="6486E15A" w:rsidR="000C28B2" w:rsidRPr="00D033C7" w:rsidRDefault="000A14C4" w:rsidP="00643D27">
            <w:pPr>
              <w:rPr>
                <w:rFonts w:ascii="Calibri" w:eastAsia="Times New Roman" w:hAnsi="Calibri" w:cs="Calibri"/>
                <w:color w:val="000000"/>
                <w:sz w:val="22"/>
                <w:szCs w:val="22"/>
                <w:lang w:eastAsia="en-AU"/>
              </w:rPr>
            </w:pPr>
            <w:r w:rsidRPr="000A14C4">
              <w:rPr>
                <w:rFonts w:ascii="Calibri" w:eastAsia="Times New Roman" w:hAnsi="Calibri" w:cs="Calibri"/>
                <w:color w:val="000000"/>
                <w:sz w:val="22"/>
                <w:szCs w:val="22"/>
                <w:lang w:eastAsia="en-AU"/>
              </w:rPr>
              <w:t>Select   count (distinct patnumber) as uniqPt  from pbarcmas  where transtype = 1 and deleted &lt;&gt; -1 and entrydate between date'" &amp; Format($startDate, "YYYY-MM-DD") &amp; "'" &amp; " and date'" &amp; Format($endDate, "YYYY-MM-DD") &amp; "'" &amp; "  ;</w:t>
            </w:r>
          </w:p>
        </w:tc>
      </w:tr>
      <w:tr w:rsidR="000C28B2" w:rsidRPr="00D033C7" w14:paraId="433E43FB" w14:textId="77777777" w:rsidTr="00643D27">
        <w:trPr>
          <w:trHeight w:val="264"/>
          <w:jc w:val="center"/>
        </w:trPr>
        <w:tc>
          <w:tcPr>
            <w:tcW w:w="3080" w:type="dxa"/>
            <w:shd w:val="clear" w:color="auto" w:fill="auto"/>
          </w:tcPr>
          <w:p w14:paraId="0275005F" w14:textId="77777777" w:rsidR="000C28B2" w:rsidRPr="00D033C7" w:rsidRDefault="000C28B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D9BF621" w14:textId="5024D6C5" w:rsidR="000C28B2" w:rsidRPr="00D033C7" w:rsidRDefault="000A14C4" w:rsidP="00643D27">
            <w:pPr>
              <w:rPr>
                <w:rFonts w:ascii="Calibri" w:eastAsia="Times New Roman" w:hAnsi="Calibri" w:cs="Calibri"/>
                <w:color w:val="000000"/>
                <w:sz w:val="22"/>
                <w:szCs w:val="22"/>
                <w:lang w:eastAsia="en-AU"/>
              </w:rPr>
            </w:pPr>
            <w:r w:rsidRPr="000A14C4">
              <w:rPr>
                <w:rFonts w:ascii="Calibri" w:eastAsia="Times New Roman" w:hAnsi="Calibri" w:cs="Calibri"/>
                <w:color w:val="000000"/>
                <w:sz w:val="22"/>
                <w:szCs w:val="22"/>
                <w:lang w:eastAsia="en-AU"/>
              </w:rPr>
              <w:t>Select  count ( distinct patnumber) as uniqPt  from pbarcmas  where transtype = 1 and deleted &lt;&gt; -1 and entrydate between date'2020-01-01' and date'2020-12-31';</w:t>
            </w:r>
          </w:p>
        </w:tc>
      </w:tr>
      <w:tr w:rsidR="000C28B2" w:rsidRPr="00D033C7" w14:paraId="5E47FFF0" w14:textId="77777777" w:rsidTr="00643D27">
        <w:trPr>
          <w:trHeight w:val="396"/>
          <w:jc w:val="center"/>
        </w:trPr>
        <w:tc>
          <w:tcPr>
            <w:tcW w:w="3080" w:type="dxa"/>
            <w:shd w:val="clear" w:color="auto" w:fill="auto"/>
          </w:tcPr>
          <w:p w14:paraId="46C2C58E" w14:textId="77777777" w:rsidR="000C28B2" w:rsidRPr="00D033C7" w:rsidRDefault="000C28B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921BC77" w14:textId="77777777" w:rsidR="000C28B2" w:rsidRPr="00D033C7" w:rsidRDefault="000C28B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C7BA4B8" w14:textId="3562B4DC" w:rsidR="000A14C4" w:rsidRDefault="00007A4B" w:rsidP="000A14C4">
      <w:pPr>
        <w:pStyle w:val="StyleStyleHeading210ptTimesNewRoman11pt"/>
        <w:numPr>
          <w:ilvl w:val="2"/>
          <w:numId w:val="35"/>
        </w:numPr>
      </w:pPr>
      <w:bookmarkStart w:id="45" w:name="_Toc81572725"/>
      <w:r>
        <w:t>L</w:t>
      </w:r>
      <w:r w:rsidR="000A14C4">
        <w:t>apsed Patients</w:t>
      </w:r>
      <w:bookmarkEnd w:id="45"/>
    </w:p>
    <w:p w14:paraId="4E6AEFE6" w14:textId="77777777" w:rsidR="000A14C4" w:rsidRDefault="000A14C4" w:rsidP="000A14C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A14C4" w:rsidRPr="00D033C7" w14:paraId="5843C9AC" w14:textId="77777777" w:rsidTr="00643D27">
        <w:trPr>
          <w:trHeight w:val="320"/>
          <w:jc w:val="center"/>
        </w:trPr>
        <w:tc>
          <w:tcPr>
            <w:tcW w:w="3080" w:type="dxa"/>
            <w:shd w:val="clear" w:color="auto" w:fill="auto"/>
          </w:tcPr>
          <w:p w14:paraId="77822836" w14:textId="77777777" w:rsidR="000A14C4" w:rsidRPr="0018019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74DA1C4"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Unique Patients</w:t>
            </w:r>
          </w:p>
        </w:tc>
      </w:tr>
      <w:tr w:rsidR="000A14C4" w:rsidRPr="00D033C7" w14:paraId="64E376F0" w14:textId="77777777" w:rsidTr="00643D27">
        <w:trPr>
          <w:trHeight w:val="344"/>
          <w:jc w:val="center"/>
        </w:trPr>
        <w:tc>
          <w:tcPr>
            <w:tcW w:w="3080" w:type="dxa"/>
            <w:shd w:val="clear" w:color="auto" w:fill="auto"/>
          </w:tcPr>
          <w:p w14:paraId="3B9CB3C9"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5A9F9DE" w14:textId="6593FCC8"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0A14C4" w:rsidRPr="00D033C7" w14:paraId="1D4C67CA" w14:textId="77777777" w:rsidTr="00643D27">
        <w:trPr>
          <w:trHeight w:val="323"/>
          <w:jc w:val="center"/>
        </w:trPr>
        <w:tc>
          <w:tcPr>
            <w:tcW w:w="3080" w:type="dxa"/>
            <w:shd w:val="clear" w:color="auto" w:fill="auto"/>
          </w:tcPr>
          <w:p w14:paraId="0556C55C"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CDE0AAC"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A14C4" w:rsidRPr="00D033C7" w14:paraId="6A376E7E" w14:textId="77777777" w:rsidTr="00643D27">
        <w:trPr>
          <w:trHeight w:val="292"/>
          <w:jc w:val="center"/>
        </w:trPr>
        <w:tc>
          <w:tcPr>
            <w:tcW w:w="3080" w:type="dxa"/>
            <w:shd w:val="clear" w:color="auto" w:fill="auto"/>
          </w:tcPr>
          <w:p w14:paraId="17367B3D"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022983F"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A14C4" w:rsidRPr="00D033C7" w14:paraId="44358290" w14:textId="77777777" w:rsidTr="00643D27">
        <w:trPr>
          <w:trHeight w:val="576"/>
          <w:jc w:val="center"/>
        </w:trPr>
        <w:tc>
          <w:tcPr>
            <w:tcW w:w="3080" w:type="dxa"/>
            <w:shd w:val="clear" w:color="auto" w:fill="auto"/>
          </w:tcPr>
          <w:p w14:paraId="6B96CE28" w14:textId="77777777" w:rsidR="000A14C4" w:rsidRPr="00D033C7" w:rsidRDefault="000A14C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136FD470" w14:textId="4880F731" w:rsidR="000A14C4" w:rsidRPr="00D033C7" w:rsidRDefault="006A62FE" w:rsidP="00643D27">
            <w:pPr>
              <w:rPr>
                <w:rFonts w:ascii="Calibri" w:eastAsia="Times New Roman" w:hAnsi="Calibri" w:cs="Calibri"/>
                <w:color w:val="000000"/>
                <w:sz w:val="22"/>
                <w:szCs w:val="22"/>
                <w:lang w:eastAsia="en-AU"/>
              </w:rPr>
            </w:pPr>
            <w:r w:rsidRPr="006A62FE">
              <w:rPr>
                <w:rFonts w:ascii="Calibri" w:eastAsia="Times New Roman" w:hAnsi="Calibri" w:cs="Calibri"/>
                <w:color w:val="000000"/>
                <w:sz w:val="22"/>
                <w:szCs w:val="22"/>
                <w:lang w:eastAsia="en-AU"/>
              </w:rPr>
              <w:t>Select count(*) as lapsedpt from LAST_INV where LASTVISITDATE BETWEEN CURRENT_DATE-INTERVAL'36'MONTH and CURRENT_DATE-INTERVAL'18'MONTH</w:t>
            </w:r>
          </w:p>
        </w:tc>
      </w:tr>
      <w:tr w:rsidR="000A14C4" w:rsidRPr="00D033C7" w14:paraId="7B8192E8" w14:textId="77777777" w:rsidTr="00643D27">
        <w:trPr>
          <w:trHeight w:val="264"/>
          <w:jc w:val="center"/>
        </w:trPr>
        <w:tc>
          <w:tcPr>
            <w:tcW w:w="3080" w:type="dxa"/>
            <w:shd w:val="clear" w:color="auto" w:fill="auto"/>
          </w:tcPr>
          <w:p w14:paraId="53DE98CA" w14:textId="77777777" w:rsidR="000A14C4" w:rsidRPr="00D033C7" w:rsidRDefault="000A14C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D986C5B" w14:textId="64D4E682" w:rsidR="000A14C4" w:rsidRPr="00D033C7" w:rsidRDefault="006A62F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A14C4" w:rsidRPr="00D033C7" w14:paraId="3D9B9129" w14:textId="77777777" w:rsidTr="00643D27">
        <w:trPr>
          <w:trHeight w:val="396"/>
          <w:jc w:val="center"/>
        </w:trPr>
        <w:tc>
          <w:tcPr>
            <w:tcW w:w="3080" w:type="dxa"/>
            <w:shd w:val="clear" w:color="auto" w:fill="auto"/>
          </w:tcPr>
          <w:p w14:paraId="34EDC2CC" w14:textId="77777777" w:rsidR="000A14C4" w:rsidRPr="00D033C7" w:rsidRDefault="000A14C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056D0F9" w14:textId="77777777" w:rsidR="000A14C4" w:rsidRPr="00D033C7" w:rsidRDefault="000A14C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61F5A6B9" w14:textId="753F52C7" w:rsidR="00771335" w:rsidRDefault="00007A4B" w:rsidP="00771335">
      <w:pPr>
        <w:pStyle w:val="StyleStyleHeading210ptTimesNewRoman11pt"/>
        <w:numPr>
          <w:ilvl w:val="2"/>
          <w:numId w:val="35"/>
        </w:numPr>
      </w:pPr>
      <w:bookmarkStart w:id="46" w:name="_Toc81572726"/>
      <w:r>
        <w:t>New Patient</w:t>
      </w:r>
      <w:r w:rsidR="00771335">
        <w:t xml:space="preserve"> %</w:t>
      </w:r>
      <w:bookmarkEnd w:id="46"/>
    </w:p>
    <w:p w14:paraId="2809E565" w14:textId="77777777" w:rsidR="00771335" w:rsidRDefault="00771335" w:rsidP="0077133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71335" w:rsidRPr="00D033C7" w14:paraId="225E2C99" w14:textId="77777777" w:rsidTr="00643D27">
        <w:trPr>
          <w:trHeight w:val="320"/>
          <w:jc w:val="center"/>
        </w:trPr>
        <w:tc>
          <w:tcPr>
            <w:tcW w:w="3080" w:type="dxa"/>
            <w:shd w:val="clear" w:color="auto" w:fill="auto"/>
          </w:tcPr>
          <w:p w14:paraId="1EB21388" w14:textId="77777777" w:rsidR="00771335" w:rsidRPr="0018019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0A418F5" w14:textId="63F8F0E5"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New Patient %</w:t>
            </w:r>
          </w:p>
        </w:tc>
      </w:tr>
      <w:tr w:rsidR="00771335" w:rsidRPr="00D033C7" w14:paraId="79934B5F" w14:textId="77777777" w:rsidTr="00643D27">
        <w:trPr>
          <w:trHeight w:val="344"/>
          <w:jc w:val="center"/>
        </w:trPr>
        <w:tc>
          <w:tcPr>
            <w:tcW w:w="3080" w:type="dxa"/>
            <w:shd w:val="clear" w:color="auto" w:fill="auto"/>
          </w:tcPr>
          <w:p w14:paraId="11E1A8E6"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91945B1" w14:textId="18DF327B"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71335" w:rsidRPr="00D033C7" w14:paraId="58E66AD9" w14:textId="77777777" w:rsidTr="00643D27">
        <w:trPr>
          <w:trHeight w:val="323"/>
          <w:jc w:val="center"/>
        </w:trPr>
        <w:tc>
          <w:tcPr>
            <w:tcW w:w="3080" w:type="dxa"/>
            <w:shd w:val="clear" w:color="auto" w:fill="auto"/>
          </w:tcPr>
          <w:p w14:paraId="22BF84EF"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85B7D66" w14:textId="78C257B4"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71335" w:rsidRPr="00D033C7" w14:paraId="0B41B5A8" w14:textId="77777777" w:rsidTr="00643D27">
        <w:trPr>
          <w:trHeight w:val="292"/>
          <w:jc w:val="center"/>
        </w:trPr>
        <w:tc>
          <w:tcPr>
            <w:tcW w:w="3080" w:type="dxa"/>
            <w:shd w:val="clear" w:color="auto" w:fill="auto"/>
          </w:tcPr>
          <w:p w14:paraId="1A9DFAE6"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9AF0AE5" w14:textId="3A859D07" w:rsidR="00771335" w:rsidRPr="00D033C7" w:rsidRDefault="007A6C5E" w:rsidP="00643D27">
            <w:pPr>
              <w:rPr>
                <w:rFonts w:ascii="Calibri" w:eastAsia="Times New Roman" w:hAnsi="Calibri" w:cs="Calibri"/>
                <w:color w:val="000000"/>
                <w:sz w:val="22"/>
                <w:szCs w:val="22"/>
                <w:lang w:eastAsia="en-AU"/>
              </w:rPr>
            </w:pPr>
            <w:r w:rsidRPr="007A6C5E">
              <w:rPr>
                <w:rFonts w:ascii="Calibri" w:eastAsia="Times New Roman" w:hAnsi="Calibri" w:cs="Calibri"/>
                <w:color w:val="000000"/>
                <w:sz w:val="22"/>
                <w:szCs w:val="22"/>
                <w:lang w:eastAsia="en-AU"/>
              </w:rPr>
              <w:t xml:space="preserve">NP% = </w:t>
            </w:r>
            <w:r>
              <w:rPr>
                <w:rFonts w:ascii="Calibri" w:eastAsia="Times New Roman" w:hAnsi="Calibri" w:cs="Calibri"/>
                <w:color w:val="000000"/>
                <w:sz w:val="22"/>
                <w:szCs w:val="22"/>
                <w:lang w:eastAsia="en-AU"/>
              </w:rPr>
              <w:t>(</w:t>
            </w:r>
            <w:r w:rsidRPr="007A6C5E">
              <w:rPr>
                <w:rFonts w:ascii="Calibri" w:eastAsia="Times New Roman" w:hAnsi="Calibri" w:cs="Calibri"/>
                <w:color w:val="000000"/>
                <w:sz w:val="22"/>
                <w:szCs w:val="22"/>
                <w:lang w:eastAsia="en-AU"/>
              </w:rPr>
              <w:t>New Patients/Unique</w:t>
            </w:r>
            <w:r w:rsidR="00C24CB9">
              <w:rPr>
                <w:rFonts w:ascii="Calibri" w:eastAsia="Times New Roman" w:hAnsi="Calibri" w:cs="Calibri"/>
                <w:color w:val="000000"/>
                <w:sz w:val="22"/>
                <w:szCs w:val="22"/>
                <w:lang w:eastAsia="en-AU"/>
              </w:rPr>
              <w:t xml:space="preserve"> Patients)</w:t>
            </w:r>
            <w:r w:rsidR="00C24CB9" w:rsidRPr="007A6C5E">
              <w:rPr>
                <w:rFonts w:ascii="Calibri" w:eastAsia="Times New Roman" w:hAnsi="Calibri" w:cs="Calibri"/>
                <w:color w:val="000000"/>
                <w:sz w:val="22"/>
                <w:szCs w:val="22"/>
                <w:lang w:eastAsia="en-AU"/>
              </w:rPr>
              <w:t xml:space="preserve"> %</w:t>
            </w:r>
          </w:p>
        </w:tc>
      </w:tr>
      <w:tr w:rsidR="00771335" w:rsidRPr="00D033C7" w14:paraId="4F3ABD91" w14:textId="77777777" w:rsidTr="00643D27">
        <w:trPr>
          <w:trHeight w:val="576"/>
          <w:jc w:val="center"/>
        </w:trPr>
        <w:tc>
          <w:tcPr>
            <w:tcW w:w="3080" w:type="dxa"/>
            <w:shd w:val="clear" w:color="auto" w:fill="auto"/>
          </w:tcPr>
          <w:p w14:paraId="72E2A5ED" w14:textId="77777777" w:rsidR="00771335" w:rsidRPr="00D033C7" w:rsidRDefault="0077133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C046244" w14:textId="6AD4CFD2" w:rsidR="00771335"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71335" w:rsidRPr="00D033C7" w14:paraId="114717EF" w14:textId="77777777" w:rsidTr="00643D27">
        <w:trPr>
          <w:trHeight w:val="264"/>
          <w:jc w:val="center"/>
        </w:trPr>
        <w:tc>
          <w:tcPr>
            <w:tcW w:w="3080" w:type="dxa"/>
            <w:shd w:val="clear" w:color="auto" w:fill="auto"/>
          </w:tcPr>
          <w:p w14:paraId="1B874F0D" w14:textId="77777777" w:rsidR="00771335" w:rsidRPr="00D033C7" w:rsidRDefault="0077133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0F0645D" w14:textId="77777777"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71335" w:rsidRPr="00D033C7" w14:paraId="2BEE0064" w14:textId="77777777" w:rsidTr="00643D27">
        <w:trPr>
          <w:trHeight w:val="396"/>
          <w:jc w:val="center"/>
        </w:trPr>
        <w:tc>
          <w:tcPr>
            <w:tcW w:w="3080" w:type="dxa"/>
            <w:shd w:val="clear" w:color="auto" w:fill="auto"/>
          </w:tcPr>
          <w:p w14:paraId="6F6DDE9F" w14:textId="77777777" w:rsidR="00771335" w:rsidRPr="00D033C7" w:rsidRDefault="0077133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5027FCE" w14:textId="77777777" w:rsidR="00771335" w:rsidRPr="00D033C7" w:rsidRDefault="0077133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6E58F9E8" w14:textId="1F6BA865" w:rsidR="00B43402" w:rsidRDefault="00B43402">
      <w:pPr>
        <w:tabs>
          <w:tab w:val="left" w:pos="540"/>
        </w:tabs>
        <w:jc w:val="both"/>
        <w:rPr>
          <w:rFonts w:asciiTheme="minorHAnsi" w:hAnsiTheme="minorHAnsi" w:cstheme="minorHAnsi"/>
          <w:sz w:val="20"/>
        </w:rPr>
      </w:pPr>
    </w:p>
    <w:p w14:paraId="0027E238" w14:textId="47597B65" w:rsidR="00B43402" w:rsidRDefault="00B43402">
      <w:pPr>
        <w:tabs>
          <w:tab w:val="left" w:pos="540"/>
        </w:tabs>
        <w:jc w:val="both"/>
        <w:rPr>
          <w:rFonts w:asciiTheme="minorHAnsi" w:hAnsiTheme="minorHAnsi" w:cstheme="minorHAnsi"/>
          <w:sz w:val="20"/>
        </w:rPr>
      </w:pPr>
    </w:p>
    <w:p w14:paraId="4EDFB08D" w14:textId="7684E969" w:rsidR="003B2629" w:rsidRDefault="003B2629">
      <w:pPr>
        <w:tabs>
          <w:tab w:val="left" w:pos="540"/>
        </w:tabs>
        <w:jc w:val="both"/>
        <w:rPr>
          <w:rFonts w:asciiTheme="minorHAnsi" w:hAnsiTheme="minorHAnsi" w:cstheme="minorHAnsi"/>
          <w:sz w:val="20"/>
        </w:rPr>
      </w:pPr>
    </w:p>
    <w:p w14:paraId="63FB5954" w14:textId="77777777" w:rsidR="003B2629" w:rsidRDefault="003B2629">
      <w:pPr>
        <w:tabs>
          <w:tab w:val="left" w:pos="540"/>
        </w:tabs>
        <w:jc w:val="both"/>
        <w:rPr>
          <w:rFonts w:asciiTheme="minorHAnsi" w:hAnsiTheme="minorHAnsi" w:cstheme="minorHAnsi"/>
          <w:sz w:val="20"/>
        </w:rPr>
      </w:pPr>
    </w:p>
    <w:p w14:paraId="2A737F71" w14:textId="025E3FC0" w:rsidR="007A6C5E" w:rsidRDefault="00007A4B" w:rsidP="007A6C5E">
      <w:pPr>
        <w:pStyle w:val="StyleStyleHeading210ptTimesNewRoman11pt"/>
        <w:numPr>
          <w:ilvl w:val="2"/>
          <w:numId w:val="35"/>
        </w:numPr>
      </w:pPr>
      <w:bookmarkStart w:id="47" w:name="_Toc81572727"/>
      <w:r>
        <w:lastRenderedPageBreak/>
        <w:t>Net Patient Gain</w:t>
      </w:r>
      <w:bookmarkEnd w:id="47"/>
    </w:p>
    <w:p w14:paraId="2BECEBAB" w14:textId="77777777" w:rsidR="007A6C5E" w:rsidRDefault="007A6C5E" w:rsidP="007A6C5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A6C5E" w:rsidRPr="00D033C7" w14:paraId="5D1F0672" w14:textId="77777777" w:rsidTr="00643D27">
        <w:trPr>
          <w:trHeight w:val="320"/>
          <w:jc w:val="center"/>
        </w:trPr>
        <w:tc>
          <w:tcPr>
            <w:tcW w:w="3080" w:type="dxa"/>
            <w:shd w:val="clear" w:color="auto" w:fill="auto"/>
          </w:tcPr>
          <w:p w14:paraId="3B19BBE3" w14:textId="77777777" w:rsidR="007A6C5E" w:rsidRPr="0018019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549D937" w14:textId="05A335FF" w:rsidR="007A6C5E"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Net Patient Gain</w:t>
            </w:r>
          </w:p>
        </w:tc>
      </w:tr>
      <w:tr w:rsidR="007A6C5E" w:rsidRPr="00D033C7" w14:paraId="41D5110C" w14:textId="77777777" w:rsidTr="00643D27">
        <w:trPr>
          <w:trHeight w:val="344"/>
          <w:jc w:val="center"/>
        </w:trPr>
        <w:tc>
          <w:tcPr>
            <w:tcW w:w="3080" w:type="dxa"/>
            <w:shd w:val="clear" w:color="auto" w:fill="auto"/>
          </w:tcPr>
          <w:p w14:paraId="0A4719BC"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B2FE5D"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A6C5E" w:rsidRPr="00D033C7" w14:paraId="33157D94" w14:textId="77777777" w:rsidTr="00643D27">
        <w:trPr>
          <w:trHeight w:val="323"/>
          <w:jc w:val="center"/>
        </w:trPr>
        <w:tc>
          <w:tcPr>
            <w:tcW w:w="3080" w:type="dxa"/>
            <w:shd w:val="clear" w:color="auto" w:fill="auto"/>
          </w:tcPr>
          <w:p w14:paraId="25FBDC57"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A40CD6C"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A6C5E" w:rsidRPr="00D033C7" w14:paraId="76FDD1CD" w14:textId="77777777" w:rsidTr="00643D27">
        <w:trPr>
          <w:trHeight w:val="292"/>
          <w:jc w:val="center"/>
        </w:trPr>
        <w:tc>
          <w:tcPr>
            <w:tcW w:w="3080" w:type="dxa"/>
            <w:shd w:val="clear" w:color="auto" w:fill="auto"/>
          </w:tcPr>
          <w:p w14:paraId="5A7F6C55"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56BE35A" w14:textId="005ECBB8" w:rsidR="007A6C5E" w:rsidRPr="00D033C7" w:rsidRDefault="00E724A5" w:rsidP="00643D27">
            <w:pPr>
              <w:rPr>
                <w:rFonts w:ascii="Calibri" w:eastAsia="Times New Roman" w:hAnsi="Calibri" w:cs="Calibri"/>
                <w:color w:val="000000"/>
                <w:sz w:val="22"/>
                <w:szCs w:val="22"/>
                <w:lang w:eastAsia="en-AU"/>
              </w:rPr>
            </w:pPr>
            <w:r w:rsidRPr="00E724A5">
              <w:rPr>
                <w:rFonts w:ascii="Calibri" w:eastAsia="Times New Roman" w:hAnsi="Calibri" w:cs="Calibri"/>
                <w:color w:val="000000"/>
                <w:sz w:val="22"/>
                <w:szCs w:val="22"/>
                <w:lang w:eastAsia="en-AU"/>
              </w:rPr>
              <w:t>NPG = New Patients-Churned Patients</w:t>
            </w:r>
          </w:p>
        </w:tc>
      </w:tr>
      <w:tr w:rsidR="007A6C5E" w:rsidRPr="00D033C7" w14:paraId="01A102B6" w14:textId="77777777" w:rsidTr="00643D27">
        <w:trPr>
          <w:trHeight w:val="576"/>
          <w:jc w:val="center"/>
        </w:trPr>
        <w:tc>
          <w:tcPr>
            <w:tcW w:w="3080" w:type="dxa"/>
            <w:shd w:val="clear" w:color="auto" w:fill="auto"/>
          </w:tcPr>
          <w:p w14:paraId="0266AB13" w14:textId="77777777" w:rsidR="007A6C5E" w:rsidRPr="00D033C7" w:rsidRDefault="007A6C5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7BDA649"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A6C5E" w:rsidRPr="00D033C7" w14:paraId="227912BC" w14:textId="77777777" w:rsidTr="00643D27">
        <w:trPr>
          <w:trHeight w:val="264"/>
          <w:jc w:val="center"/>
        </w:trPr>
        <w:tc>
          <w:tcPr>
            <w:tcW w:w="3080" w:type="dxa"/>
            <w:shd w:val="clear" w:color="auto" w:fill="auto"/>
          </w:tcPr>
          <w:p w14:paraId="18F1AF79" w14:textId="77777777" w:rsidR="007A6C5E" w:rsidRPr="00D033C7" w:rsidRDefault="007A6C5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AE58702"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A6C5E" w:rsidRPr="00D033C7" w14:paraId="4A9C8FFE" w14:textId="77777777" w:rsidTr="00643D27">
        <w:trPr>
          <w:trHeight w:val="396"/>
          <w:jc w:val="center"/>
        </w:trPr>
        <w:tc>
          <w:tcPr>
            <w:tcW w:w="3080" w:type="dxa"/>
            <w:shd w:val="clear" w:color="auto" w:fill="auto"/>
          </w:tcPr>
          <w:p w14:paraId="19D07E91" w14:textId="77777777" w:rsidR="007A6C5E" w:rsidRPr="00D033C7" w:rsidRDefault="007A6C5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E944EB6" w14:textId="77777777" w:rsidR="007A6C5E" w:rsidRPr="00D033C7" w:rsidRDefault="007A6C5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734CECD8" w14:textId="2B2B6089" w:rsidR="007A6C5E" w:rsidRDefault="007A6C5E" w:rsidP="007A6C5E">
      <w:pPr>
        <w:tabs>
          <w:tab w:val="left" w:pos="540"/>
        </w:tabs>
        <w:jc w:val="both"/>
        <w:rPr>
          <w:rFonts w:asciiTheme="minorHAnsi" w:hAnsiTheme="minorHAnsi" w:cstheme="minorHAnsi"/>
          <w:sz w:val="20"/>
        </w:rPr>
      </w:pPr>
    </w:p>
    <w:p w14:paraId="3A233D57" w14:textId="2BB58817" w:rsidR="00AA2F35" w:rsidRDefault="00AA2F35" w:rsidP="007A6C5E">
      <w:pPr>
        <w:tabs>
          <w:tab w:val="left" w:pos="540"/>
        </w:tabs>
        <w:jc w:val="both"/>
        <w:rPr>
          <w:rFonts w:asciiTheme="minorHAnsi" w:hAnsiTheme="minorHAnsi" w:cstheme="minorHAnsi"/>
          <w:sz w:val="20"/>
        </w:rPr>
      </w:pPr>
    </w:p>
    <w:p w14:paraId="2AD5EA51" w14:textId="77777777" w:rsidR="00AA2F35" w:rsidRDefault="00AA2F35" w:rsidP="007A6C5E">
      <w:pPr>
        <w:tabs>
          <w:tab w:val="left" w:pos="540"/>
        </w:tabs>
        <w:jc w:val="both"/>
        <w:rPr>
          <w:rFonts w:asciiTheme="minorHAnsi" w:hAnsiTheme="minorHAnsi" w:cstheme="minorHAnsi"/>
          <w:sz w:val="20"/>
        </w:rPr>
      </w:pPr>
    </w:p>
    <w:p w14:paraId="615B2E08" w14:textId="042B8D6B" w:rsidR="00E42272" w:rsidRDefault="00007A4B" w:rsidP="00E42272">
      <w:pPr>
        <w:pStyle w:val="StyleStyleHeading210ptTimesNewRoman11pt"/>
        <w:numPr>
          <w:ilvl w:val="2"/>
          <w:numId w:val="35"/>
        </w:numPr>
      </w:pPr>
      <w:bookmarkStart w:id="48" w:name="_Toc81572728"/>
      <w:r>
        <w:t>U</w:t>
      </w:r>
      <w:r w:rsidR="00E724A5">
        <w:t>nbooked</w:t>
      </w:r>
      <w:r>
        <w:t xml:space="preserve"> R</w:t>
      </w:r>
      <w:r w:rsidR="00E724A5">
        <w:t>ecalls</w:t>
      </w:r>
      <w:bookmarkEnd w:id="48"/>
    </w:p>
    <w:p w14:paraId="0201E42B" w14:textId="77777777" w:rsidR="00E42272" w:rsidRDefault="00E42272" w:rsidP="00E4227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E42272" w:rsidRPr="00D033C7" w14:paraId="76BC12C4" w14:textId="77777777" w:rsidTr="00643D27">
        <w:trPr>
          <w:trHeight w:val="320"/>
          <w:jc w:val="center"/>
        </w:trPr>
        <w:tc>
          <w:tcPr>
            <w:tcW w:w="3080" w:type="dxa"/>
            <w:shd w:val="clear" w:color="auto" w:fill="auto"/>
          </w:tcPr>
          <w:p w14:paraId="1D9AF162" w14:textId="77777777" w:rsidR="00E42272" w:rsidRPr="0018019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C2AF313" w14:textId="54896336" w:rsidR="00E42272" w:rsidRPr="00D033C7" w:rsidRDefault="00E724A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Unbooked Recalls</w:t>
            </w:r>
          </w:p>
        </w:tc>
      </w:tr>
      <w:tr w:rsidR="00E42272" w:rsidRPr="00D033C7" w14:paraId="1020300A" w14:textId="77777777" w:rsidTr="00643D27">
        <w:trPr>
          <w:trHeight w:val="344"/>
          <w:jc w:val="center"/>
        </w:trPr>
        <w:tc>
          <w:tcPr>
            <w:tcW w:w="3080" w:type="dxa"/>
            <w:shd w:val="clear" w:color="auto" w:fill="auto"/>
          </w:tcPr>
          <w:p w14:paraId="2828D481"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16D1089"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E42272" w:rsidRPr="00D033C7" w14:paraId="3BE17F64" w14:textId="77777777" w:rsidTr="00643D27">
        <w:trPr>
          <w:trHeight w:val="323"/>
          <w:jc w:val="center"/>
        </w:trPr>
        <w:tc>
          <w:tcPr>
            <w:tcW w:w="3080" w:type="dxa"/>
            <w:shd w:val="clear" w:color="auto" w:fill="auto"/>
          </w:tcPr>
          <w:p w14:paraId="3DDFA20F"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758FCA7"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E42272" w:rsidRPr="00D033C7" w14:paraId="649EDD3C" w14:textId="77777777" w:rsidTr="00643D27">
        <w:trPr>
          <w:trHeight w:val="292"/>
          <w:jc w:val="center"/>
        </w:trPr>
        <w:tc>
          <w:tcPr>
            <w:tcW w:w="3080" w:type="dxa"/>
            <w:shd w:val="clear" w:color="auto" w:fill="auto"/>
          </w:tcPr>
          <w:p w14:paraId="54E0E84F"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33CF564" w14:textId="77777777" w:rsidR="00E42272" w:rsidRPr="00D033C7" w:rsidRDefault="00E4227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E42272" w:rsidRPr="00D033C7" w14:paraId="4CF767DD" w14:textId="77777777" w:rsidTr="00643D27">
        <w:trPr>
          <w:trHeight w:val="576"/>
          <w:jc w:val="center"/>
        </w:trPr>
        <w:tc>
          <w:tcPr>
            <w:tcW w:w="3080" w:type="dxa"/>
            <w:shd w:val="clear" w:color="auto" w:fill="auto"/>
          </w:tcPr>
          <w:p w14:paraId="3D9A33D1" w14:textId="77777777" w:rsidR="00E42272" w:rsidRPr="00D033C7" w:rsidRDefault="00E4227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5FC2BDC7" w14:textId="28BCBF7F" w:rsidR="00E42272" w:rsidRPr="00D033C7" w:rsidRDefault="00951026" w:rsidP="00643D27">
            <w:pPr>
              <w:rPr>
                <w:rFonts w:ascii="Calibri" w:eastAsia="Times New Roman" w:hAnsi="Calibri" w:cs="Calibri"/>
                <w:color w:val="000000"/>
                <w:sz w:val="22"/>
                <w:szCs w:val="22"/>
                <w:lang w:eastAsia="en-AU"/>
              </w:rPr>
            </w:pPr>
            <w:r w:rsidRPr="00951026">
              <w:rPr>
                <w:rFonts w:ascii="Calibri" w:eastAsia="Times New Roman" w:hAnsi="Calibri" w:cs="Calibri"/>
                <w:color w:val="000000"/>
                <w:sz w:val="22"/>
                <w:szCs w:val="22"/>
                <w:lang w:eastAsia="en-AU"/>
              </w:rPr>
              <w:t>Select sum(unBKRecall(patnumber,datecreated)) as unbooked from ptpatnts where details like 'Recall%'  and datecreated   between date'" &amp; Format($startDate, "YYYY-MM-DD") &amp; "'" &amp; " and date'" &amp; Format($endDate, "YYYY-MM-DD") &amp; "'" &amp; "  ;</w:t>
            </w:r>
          </w:p>
        </w:tc>
      </w:tr>
      <w:tr w:rsidR="00E42272" w:rsidRPr="00D033C7" w14:paraId="0D10C7F6" w14:textId="77777777" w:rsidTr="00643D27">
        <w:trPr>
          <w:trHeight w:val="264"/>
          <w:jc w:val="center"/>
        </w:trPr>
        <w:tc>
          <w:tcPr>
            <w:tcW w:w="3080" w:type="dxa"/>
            <w:shd w:val="clear" w:color="auto" w:fill="auto"/>
          </w:tcPr>
          <w:p w14:paraId="4A586AB1" w14:textId="77777777" w:rsidR="00E42272" w:rsidRPr="00D033C7" w:rsidRDefault="00E4227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D01E73C" w14:textId="12DC92DF" w:rsidR="00E42272" w:rsidRPr="00D033C7" w:rsidRDefault="001257BC" w:rsidP="00643D27">
            <w:pPr>
              <w:rPr>
                <w:rFonts w:ascii="Calibri" w:eastAsia="Times New Roman" w:hAnsi="Calibri" w:cs="Calibri"/>
                <w:color w:val="000000"/>
                <w:sz w:val="22"/>
                <w:szCs w:val="22"/>
                <w:lang w:eastAsia="en-AU"/>
              </w:rPr>
            </w:pPr>
            <w:r w:rsidRPr="001257BC">
              <w:rPr>
                <w:rFonts w:ascii="Calibri" w:eastAsia="Times New Roman" w:hAnsi="Calibri" w:cs="Calibri"/>
                <w:color w:val="000000"/>
                <w:sz w:val="22"/>
                <w:szCs w:val="22"/>
                <w:lang w:eastAsia="en-AU"/>
              </w:rPr>
              <w:t>Select sum(unBKRecall(patnumber,datecreated)) as unbooked from ptpatnts where details like 'Recall%'  and datecreated   between date'2021-01-01' and date'2021-12-31' ;</w:t>
            </w:r>
          </w:p>
        </w:tc>
      </w:tr>
      <w:tr w:rsidR="00E42272" w:rsidRPr="00D033C7" w14:paraId="79DE47F3" w14:textId="77777777" w:rsidTr="00643D27">
        <w:trPr>
          <w:trHeight w:val="396"/>
          <w:jc w:val="center"/>
        </w:trPr>
        <w:tc>
          <w:tcPr>
            <w:tcW w:w="3080" w:type="dxa"/>
            <w:shd w:val="clear" w:color="auto" w:fill="auto"/>
          </w:tcPr>
          <w:p w14:paraId="57D3CFB4" w14:textId="77777777" w:rsidR="00E42272" w:rsidRPr="00D033C7" w:rsidRDefault="00E4227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985B785" w14:textId="074C2C73" w:rsidR="00E42272"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63899F4" w14:textId="505F8AD6" w:rsidR="00B43402" w:rsidRDefault="00B43402">
      <w:pPr>
        <w:tabs>
          <w:tab w:val="left" w:pos="540"/>
        </w:tabs>
        <w:jc w:val="both"/>
        <w:rPr>
          <w:rFonts w:asciiTheme="minorHAnsi" w:hAnsiTheme="minorHAnsi" w:cstheme="minorHAnsi"/>
          <w:sz w:val="20"/>
        </w:rPr>
      </w:pPr>
    </w:p>
    <w:p w14:paraId="7C5E11B3" w14:textId="0897EDE7" w:rsidR="00B43402" w:rsidRDefault="00B43402">
      <w:pPr>
        <w:tabs>
          <w:tab w:val="left" w:pos="540"/>
        </w:tabs>
        <w:jc w:val="both"/>
        <w:rPr>
          <w:rFonts w:asciiTheme="minorHAnsi" w:hAnsiTheme="minorHAnsi" w:cstheme="minorHAnsi"/>
          <w:sz w:val="20"/>
        </w:rPr>
      </w:pPr>
    </w:p>
    <w:p w14:paraId="4BE4C994" w14:textId="044FDA79" w:rsidR="001257BC" w:rsidRDefault="00007A4B" w:rsidP="001257BC">
      <w:pPr>
        <w:pStyle w:val="StyleStyleHeading210ptTimesNewRoman11pt"/>
        <w:numPr>
          <w:ilvl w:val="2"/>
          <w:numId w:val="35"/>
        </w:numPr>
      </w:pPr>
      <w:bookmarkStart w:id="49" w:name="_Toc81572729"/>
      <w:r>
        <w:t>T</w:t>
      </w:r>
      <w:r w:rsidR="001257BC">
        <w:t xml:space="preserve">otal </w:t>
      </w:r>
      <w:r>
        <w:t>R</w:t>
      </w:r>
      <w:r w:rsidR="001257BC">
        <w:t>ecalls</w:t>
      </w:r>
      <w:bookmarkEnd w:id="49"/>
    </w:p>
    <w:p w14:paraId="23161227" w14:textId="77777777" w:rsidR="001257BC" w:rsidRDefault="001257BC" w:rsidP="001257BC">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257BC" w:rsidRPr="00D033C7" w14:paraId="5B44C1A2" w14:textId="77777777" w:rsidTr="00643D27">
        <w:trPr>
          <w:trHeight w:val="320"/>
          <w:jc w:val="center"/>
        </w:trPr>
        <w:tc>
          <w:tcPr>
            <w:tcW w:w="3080" w:type="dxa"/>
            <w:shd w:val="clear" w:color="auto" w:fill="auto"/>
          </w:tcPr>
          <w:p w14:paraId="20C31E6A" w14:textId="77777777" w:rsidR="001257BC" w:rsidRPr="0018019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8727D7B" w14:textId="19367E0C" w:rsidR="001257BC" w:rsidRPr="00D033C7" w:rsidRDefault="00F15CB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Total </w:t>
            </w:r>
            <w:r w:rsidR="001257BC">
              <w:rPr>
                <w:rFonts w:ascii="Calibri" w:eastAsia="Times New Roman" w:hAnsi="Calibri" w:cs="Calibri"/>
                <w:color w:val="000000"/>
                <w:sz w:val="22"/>
                <w:szCs w:val="22"/>
                <w:lang w:eastAsia="en-AU"/>
              </w:rPr>
              <w:t>Recalls</w:t>
            </w:r>
          </w:p>
        </w:tc>
      </w:tr>
      <w:tr w:rsidR="001257BC" w:rsidRPr="00D033C7" w14:paraId="044B92BF" w14:textId="77777777" w:rsidTr="00643D27">
        <w:trPr>
          <w:trHeight w:val="344"/>
          <w:jc w:val="center"/>
        </w:trPr>
        <w:tc>
          <w:tcPr>
            <w:tcW w:w="3080" w:type="dxa"/>
            <w:shd w:val="clear" w:color="auto" w:fill="auto"/>
          </w:tcPr>
          <w:p w14:paraId="77C537B1"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3F68B51"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1257BC" w:rsidRPr="00D033C7" w14:paraId="5E35C5C2" w14:textId="77777777" w:rsidTr="00643D27">
        <w:trPr>
          <w:trHeight w:val="323"/>
          <w:jc w:val="center"/>
        </w:trPr>
        <w:tc>
          <w:tcPr>
            <w:tcW w:w="3080" w:type="dxa"/>
            <w:shd w:val="clear" w:color="auto" w:fill="auto"/>
          </w:tcPr>
          <w:p w14:paraId="62496793"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5176977"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1257BC" w:rsidRPr="00D033C7" w14:paraId="67CE9939" w14:textId="77777777" w:rsidTr="00643D27">
        <w:trPr>
          <w:trHeight w:val="292"/>
          <w:jc w:val="center"/>
        </w:trPr>
        <w:tc>
          <w:tcPr>
            <w:tcW w:w="3080" w:type="dxa"/>
            <w:shd w:val="clear" w:color="auto" w:fill="auto"/>
          </w:tcPr>
          <w:p w14:paraId="4FF080E9"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88E57E4"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257BC" w:rsidRPr="00D033C7" w14:paraId="4C420094" w14:textId="77777777" w:rsidTr="00643D27">
        <w:trPr>
          <w:trHeight w:val="576"/>
          <w:jc w:val="center"/>
        </w:trPr>
        <w:tc>
          <w:tcPr>
            <w:tcW w:w="3080" w:type="dxa"/>
            <w:shd w:val="clear" w:color="auto" w:fill="auto"/>
          </w:tcPr>
          <w:p w14:paraId="7BD8FFE9" w14:textId="77777777" w:rsidR="001257BC" w:rsidRPr="00D033C7" w:rsidRDefault="001257BC"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EDE968A" w14:textId="14312DD4" w:rsidR="001257BC" w:rsidRPr="00D033C7" w:rsidRDefault="00F15CBF" w:rsidP="00643D27">
            <w:pPr>
              <w:rPr>
                <w:rFonts w:ascii="Calibri" w:eastAsia="Times New Roman" w:hAnsi="Calibri" w:cs="Calibri"/>
                <w:color w:val="000000"/>
                <w:sz w:val="22"/>
                <w:szCs w:val="22"/>
                <w:lang w:eastAsia="en-AU"/>
              </w:rPr>
            </w:pPr>
            <w:r w:rsidRPr="00F15CBF">
              <w:rPr>
                <w:rFonts w:ascii="Calibri" w:eastAsia="Times New Roman" w:hAnsi="Calibri" w:cs="Calibri"/>
                <w:color w:val="000000"/>
                <w:sz w:val="22"/>
                <w:szCs w:val="22"/>
                <w:lang w:eastAsia="en-AU"/>
              </w:rPr>
              <w:t>Select  count(*) as totRecall from ptpatnts where details like 'Recall%'  and datecreated   between date'" &amp; Format($startDate, "YYYY-MM-DD") &amp; "'" &amp; " and date'" &amp; Format($endDate, "YYYY-MM-DD") &amp; "'" &amp; "  ;</w:t>
            </w:r>
          </w:p>
        </w:tc>
      </w:tr>
      <w:tr w:rsidR="001257BC" w:rsidRPr="00D033C7" w14:paraId="12E652DE" w14:textId="77777777" w:rsidTr="00643D27">
        <w:trPr>
          <w:trHeight w:val="264"/>
          <w:jc w:val="center"/>
        </w:trPr>
        <w:tc>
          <w:tcPr>
            <w:tcW w:w="3080" w:type="dxa"/>
            <w:shd w:val="clear" w:color="auto" w:fill="auto"/>
          </w:tcPr>
          <w:p w14:paraId="1B1CFC71" w14:textId="77777777" w:rsidR="001257BC" w:rsidRPr="00D033C7" w:rsidRDefault="001257BC"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20D4A40" w14:textId="1A0D017B" w:rsidR="001257BC" w:rsidRPr="00D033C7" w:rsidRDefault="00172059" w:rsidP="00643D27">
            <w:pPr>
              <w:rPr>
                <w:rFonts w:ascii="Calibri" w:eastAsia="Times New Roman" w:hAnsi="Calibri" w:cs="Calibri"/>
                <w:color w:val="000000"/>
                <w:sz w:val="22"/>
                <w:szCs w:val="22"/>
                <w:lang w:eastAsia="en-AU"/>
              </w:rPr>
            </w:pPr>
            <w:r w:rsidRPr="00F15CBF">
              <w:rPr>
                <w:rFonts w:ascii="Calibri" w:eastAsia="Times New Roman" w:hAnsi="Calibri" w:cs="Calibri"/>
                <w:color w:val="000000"/>
                <w:sz w:val="22"/>
                <w:szCs w:val="22"/>
                <w:lang w:eastAsia="en-AU"/>
              </w:rPr>
              <w:t xml:space="preserve">Select  count(*) as totRecall from ptpatnts where details like 'Recall%'  and </w:t>
            </w:r>
            <w:r w:rsidRPr="001257BC">
              <w:rPr>
                <w:rFonts w:ascii="Calibri" w:eastAsia="Times New Roman" w:hAnsi="Calibri" w:cs="Calibri"/>
                <w:color w:val="000000"/>
                <w:sz w:val="22"/>
                <w:szCs w:val="22"/>
                <w:lang w:eastAsia="en-AU"/>
              </w:rPr>
              <w:t>datecreated   between date'2021-01-01' and date'2021-12-31' ;</w:t>
            </w:r>
          </w:p>
        </w:tc>
      </w:tr>
      <w:tr w:rsidR="001257BC" w:rsidRPr="00D033C7" w14:paraId="2BA6E271" w14:textId="77777777" w:rsidTr="00643D27">
        <w:trPr>
          <w:trHeight w:val="396"/>
          <w:jc w:val="center"/>
        </w:trPr>
        <w:tc>
          <w:tcPr>
            <w:tcW w:w="3080" w:type="dxa"/>
            <w:shd w:val="clear" w:color="auto" w:fill="auto"/>
          </w:tcPr>
          <w:p w14:paraId="2905CB6B" w14:textId="77777777" w:rsidR="001257BC" w:rsidRPr="00D033C7" w:rsidRDefault="001257BC"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E598742" w14:textId="77777777" w:rsidR="001257BC" w:rsidRPr="00D033C7" w:rsidRDefault="001257BC"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5E6B7575" w14:textId="0646923F" w:rsidR="001743BE" w:rsidRDefault="00007A4B" w:rsidP="001743BE">
      <w:pPr>
        <w:pStyle w:val="StyleStyleHeading210ptTimesNewRoman11pt"/>
        <w:numPr>
          <w:ilvl w:val="2"/>
          <w:numId w:val="35"/>
        </w:numPr>
      </w:pPr>
      <w:bookmarkStart w:id="50" w:name="_Toc81572730"/>
      <w:r>
        <w:lastRenderedPageBreak/>
        <w:t>R</w:t>
      </w:r>
      <w:r w:rsidR="001743BE">
        <w:t xml:space="preserve">ecall </w:t>
      </w:r>
      <w:r>
        <w:t>E</w:t>
      </w:r>
      <w:r w:rsidR="001743BE">
        <w:t>ffectiveness</w:t>
      </w:r>
      <w:bookmarkEnd w:id="50"/>
    </w:p>
    <w:p w14:paraId="5B85F865" w14:textId="77777777" w:rsidR="001743BE" w:rsidRDefault="001743BE" w:rsidP="001743B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1743BE" w:rsidRPr="00D033C7" w14:paraId="59B3754C" w14:textId="77777777" w:rsidTr="00643D27">
        <w:trPr>
          <w:trHeight w:val="320"/>
          <w:jc w:val="center"/>
        </w:trPr>
        <w:tc>
          <w:tcPr>
            <w:tcW w:w="3080" w:type="dxa"/>
            <w:shd w:val="clear" w:color="auto" w:fill="auto"/>
          </w:tcPr>
          <w:p w14:paraId="3D97344D" w14:textId="77777777" w:rsidR="001743BE" w:rsidRPr="0018019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CBE403E" w14:textId="7DB2FC63" w:rsidR="001743BE" w:rsidRPr="00033596" w:rsidRDefault="001743BE" w:rsidP="00643D27">
            <w:pPr>
              <w:rPr>
                <w:rFonts w:ascii="Calibri" w:eastAsia="Times New Roman" w:hAnsi="Calibri" w:cs="Calibri"/>
                <w:color w:val="000000"/>
                <w:sz w:val="22"/>
                <w:szCs w:val="22"/>
                <w:lang w:eastAsia="en-AU"/>
              </w:rPr>
            </w:pPr>
            <w:r w:rsidRPr="00033596">
              <w:rPr>
                <w:rFonts w:ascii="Calibri" w:eastAsia="Times New Roman" w:hAnsi="Calibri" w:cs="Calibri"/>
                <w:color w:val="000000"/>
                <w:sz w:val="22"/>
                <w:szCs w:val="22"/>
                <w:lang w:eastAsia="en-AU"/>
              </w:rPr>
              <w:t xml:space="preserve">Recall </w:t>
            </w:r>
            <w:r w:rsidR="00033596" w:rsidRPr="00033596">
              <w:rPr>
                <w:rFonts w:ascii="Calibri" w:eastAsia="Times New Roman" w:hAnsi="Calibri" w:cs="Calibri"/>
                <w:color w:val="000000"/>
                <w:sz w:val="22"/>
                <w:szCs w:val="22"/>
                <w:lang w:eastAsia="en-AU"/>
              </w:rPr>
              <w:t>Effectiveness</w:t>
            </w:r>
          </w:p>
        </w:tc>
      </w:tr>
      <w:tr w:rsidR="001743BE" w:rsidRPr="00D033C7" w14:paraId="29631122" w14:textId="77777777" w:rsidTr="00643D27">
        <w:trPr>
          <w:trHeight w:val="344"/>
          <w:jc w:val="center"/>
        </w:trPr>
        <w:tc>
          <w:tcPr>
            <w:tcW w:w="3080" w:type="dxa"/>
            <w:shd w:val="clear" w:color="auto" w:fill="auto"/>
          </w:tcPr>
          <w:p w14:paraId="54A7B84E"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41565E0E" w14:textId="77777777" w:rsidR="001743BE" w:rsidRPr="00D033C7" w:rsidRDefault="001743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1743BE" w:rsidRPr="00D033C7" w14:paraId="60EC4B24" w14:textId="77777777" w:rsidTr="00643D27">
        <w:trPr>
          <w:trHeight w:val="323"/>
          <w:jc w:val="center"/>
        </w:trPr>
        <w:tc>
          <w:tcPr>
            <w:tcW w:w="3080" w:type="dxa"/>
            <w:shd w:val="clear" w:color="auto" w:fill="auto"/>
          </w:tcPr>
          <w:p w14:paraId="58951B38"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6B421353" w14:textId="1401BB10" w:rsidR="001743BE"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1743BE" w:rsidRPr="00D033C7" w14:paraId="0973F755" w14:textId="77777777" w:rsidTr="00643D27">
        <w:trPr>
          <w:trHeight w:val="292"/>
          <w:jc w:val="center"/>
        </w:trPr>
        <w:tc>
          <w:tcPr>
            <w:tcW w:w="3080" w:type="dxa"/>
            <w:shd w:val="clear" w:color="auto" w:fill="auto"/>
          </w:tcPr>
          <w:p w14:paraId="640B84CF"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8F2E626" w14:textId="246A5264" w:rsidR="001743BE" w:rsidRPr="00D033C7" w:rsidRDefault="00033596" w:rsidP="00643D27">
            <w:pPr>
              <w:rPr>
                <w:rFonts w:ascii="Calibri" w:eastAsia="Times New Roman" w:hAnsi="Calibri" w:cs="Calibri"/>
                <w:color w:val="000000"/>
                <w:sz w:val="22"/>
                <w:szCs w:val="22"/>
                <w:lang w:eastAsia="en-AU"/>
              </w:rPr>
            </w:pPr>
            <w:r w:rsidRPr="00033596">
              <w:rPr>
                <w:rFonts w:ascii="Calibri" w:eastAsia="Times New Roman" w:hAnsi="Calibri" w:cs="Calibri"/>
                <w:color w:val="000000"/>
                <w:sz w:val="22"/>
                <w:szCs w:val="22"/>
                <w:lang w:eastAsia="en-AU"/>
              </w:rPr>
              <w:t>Recall Effectiveness = (Total Recalls-unbooked recalls)/Total Recalls %</w:t>
            </w:r>
          </w:p>
        </w:tc>
      </w:tr>
      <w:tr w:rsidR="001743BE" w:rsidRPr="00D033C7" w14:paraId="31F226F5" w14:textId="77777777" w:rsidTr="00033596">
        <w:trPr>
          <w:trHeight w:val="324"/>
          <w:jc w:val="center"/>
        </w:trPr>
        <w:tc>
          <w:tcPr>
            <w:tcW w:w="3080" w:type="dxa"/>
            <w:shd w:val="clear" w:color="auto" w:fill="auto"/>
          </w:tcPr>
          <w:p w14:paraId="40E41BD8" w14:textId="77777777" w:rsidR="001743BE" w:rsidRPr="00D033C7" w:rsidRDefault="001743B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0A0D0E81" w14:textId="0B03425C" w:rsidR="001743BE"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1743BE" w:rsidRPr="00D033C7" w14:paraId="0898D29F" w14:textId="77777777" w:rsidTr="00643D27">
        <w:trPr>
          <w:trHeight w:val="264"/>
          <w:jc w:val="center"/>
        </w:trPr>
        <w:tc>
          <w:tcPr>
            <w:tcW w:w="3080" w:type="dxa"/>
            <w:shd w:val="clear" w:color="auto" w:fill="auto"/>
          </w:tcPr>
          <w:p w14:paraId="31CD5268" w14:textId="77777777" w:rsidR="001743BE" w:rsidRPr="00D033C7" w:rsidRDefault="001743B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2CDF2B9C" w14:textId="21721ED8" w:rsidR="001743BE" w:rsidRPr="00D033C7" w:rsidRDefault="001743BE" w:rsidP="00643D27">
            <w:pPr>
              <w:rPr>
                <w:rFonts w:ascii="Calibri" w:eastAsia="Times New Roman" w:hAnsi="Calibri" w:cs="Calibri"/>
                <w:color w:val="000000"/>
                <w:sz w:val="22"/>
                <w:szCs w:val="22"/>
                <w:lang w:eastAsia="en-AU"/>
              </w:rPr>
            </w:pPr>
          </w:p>
        </w:tc>
      </w:tr>
      <w:tr w:rsidR="001743BE" w:rsidRPr="00D033C7" w14:paraId="26A40082" w14:textId="77777777" w:rsidTr="00643D27">
        <w:trPr>
          <w:trHeight w:val="396"/>
          <w:jc w:val="center"/>
        </w:trPr>
        <w:tc>
          <w:tcPr>
            <w:tcW w:w="3080" w:type="dxa"/>
            <w:shd w:val="clear" w:color="auto" w:fill="auto"/>
          </w:tcPr>
          <w:p w14:paraId="69D4D428" w14:textId="77777777" w:rsidR="001743BE" w:rsidRPr="00D033C7" w:rsidRDefault="001743B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4DBFDCA" w14:textId="77777777" w:rsidR="001743BE" w:rsidRPr="00D033C7" w:rsidRDefault="001743B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49547D8" w14:textId="405AB31F" w:rsidR="00033596" w:rsidRDefault="00007A4B" w:rsidP="00033596">
      <w:pPr>
        <w:pStyle w:val="StyleStyleHeading210ptTimesNewRoman11pt"/>
        <w:numPr>
          <w:ilvl w:val="2"/>
          <w:numId w:val="35"/>
        </w:numPr>
      </w:pPr>
      <w:bookmarkStart w:id="51" w:name="_Toc81572731"/>
      <w:r>
        <w:t>L</w:t>
      </w:r>
      <w:r w:rsidR="006149E6">
        <w:t>ost</w:t>
      </w:r>
      <w:r w:rsidR="00033596">
        <w:t xml:space="preserve"> </w:t>
      </w:r>
      <w:r>
        <w:t>R</w:t>
      </w:r>
      <w:r w:rsidR="00033596">
        <w:t>ecalls</w:t>
      </w:r>
      <w:bookmarkEnd w:id="51"/>
    </w:p>
    <w:p w14:paraId="6DF1ECE7" w14:textId="77777777" w:rsidR="00033596" w:rsidRDefault="00033596" w:rsidP="00033596">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33596" w:rsidRPr="00D033C7" w14:paraId="227B3777" w14:textId="77777777" w:rsidTr="00643D27">
        <w:trPr>
          <w:trHeight w:val="320"/>
          <w:jc w:val="center"/>
        </w:trPr>
        <w:tc>
          <w:tcPr>
            <w:tcW w:w="3080" w:type="dxa"/>
            <w:shd w:val="clear" w:color="auto" w:fill="auto"/>
          </w:tcPr>
          <w:p w14:paraId="751A4609" w14:textId="77777777" w:rsidR="00033596" w:rsidRPr="0018019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BFDCBAC" w14:textId="7FAFBA76" w:rsidR="00033596" w:rsidRPr="00D033C7" w:rsidRDefault="00605A68"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Lost</w:t>
            </w:r>
            <w:r w:rsidR="00033596">
              <w:rPr>
                <w:rFonts w:ascii="Calibri" w:eastAsia="Times New Roman" w:hAnsi="Calibri" w:cs="Calibri"/>
                <w:color w:val="000000"/>
                <w:sz w:val="22"/>
                <w:szCs w:val="22"/>
                <w:lang w:eastAsia="en-AU"/>
              </w:rPr>
              <w:t xml:space="preserve"> Recalls</w:t>
            </w:r>
          </w:p>
        </w:tc>
      </w:tr>
      <w:tr w:rsidR="00033596" w:rsidRPr="00D033C7" w14:paraId="7FE1446C" w14:textId="77777777" w:rsidTr="00643D27">
        <w:trPr>
          <w:trHeight w:val="344"/>
          <w:jc w:val="center"/>
        </w:trPr>
        <w:tc>
          <w:tcPr>
            <w:tcW w:w="3080" w:type="dxa"/>
            <w:shd w:val="clear" w:color="auto" w:fill="auto"/>
          </w:tcPr>
          <w:p w14:paraId="6C0B89A0"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1AB9E36"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033596" w:rsidRPr="00D033C7" w14:paraId="2D9EC563" w14:textId="77777777" w:rsidTr="00643D27">
        <w:trPr>
          <w:trHeight w:val="323"/>
          <w:jc w:val="center"/>
        </w:trPr>
        <w:tc>
          <w:tcPr>
            <w:tcW w:w="3080" w:type="dxa"/>
            <w:shd w:val="clear" w:color="auto" w:fill="auto"/>
          </w:tcPr>
          <w:p w14:paraId="000AD607"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AC18882"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033596" w:rsidRPr="00D033C7" w14:paraId="3325438B" w14:textId="77777777" w:rsidTr="00643D27">
        <w:trPr>
          <w:trHeight w:val="292"/>
          <w:jc w:val="center"/>
        </w:trPr>
        <w:tc>
          <w:tcPr>
            <w:tcW w:w="3080" w:type="dxa"/>
            <w:shd w:val="clear" w:color="auto" w:fill="auto"/>
          </w:tcPr>
          <w:p w14:paraId="3F072621"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04E9E8D"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33596" w:rsidRPr="00D033C7" w14:paraId="36793106" w14:textId="77777777" w:rsidTr="00643D27">
        <w:trPr>
          <w:trHeight w:val="576"/>
          <w:jc w:val="center"/>
        </w:trPr>
        <w:tc>
          <w:tcPr>
            <w:tcW w:w="3080" w:type="dxa"/>
            <w:shd w:val="clear" w:color="auto" w:fill="auto"/>
          </w:tcPr>
          <w:p w14:paraId="379CE771" w14:textId="77777777" w:rsidR="00033596" w:rsidRPr="00D033C7" w:rsidRDefault="0003359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19679985" w14:textId="1F8381D5" w:rsidR="00033596" w:rsidRPr="00D033C7" w:rsidRDefault="00605A68" w:rsidP="00643D27">
            <w:pPr>
              <w:rPr>
                <w:rFonts w:ascii="Calibri" w:eastAsia="Times New Roman" w:hAnsi="Calibri" w:cs="Calibri"/>
                <w:color w:val="000000"/>
                <w:sz w:val="22"/>
                <w:szCs w:val="22"/>
                <w:lang w:eastAsia="en-AU"/>
              </w:rPr>
            </w:pPr>
            <w:r w:rsidRPr="00605A68">
              <w:rPr>
                <w:rFonts w:ascii="Calibri" w:eastAsia="Times New Roman" w:hAnsi="Calibri" w:cs="Calibri"/>
                <w:color w:val="000000"/>
                <w:sz w:val="22"/>
                <w:szCs w:val="22"/>
                <w:lang w:eastAsia="en-AU"/>
              </w:rPr>
              <w:t>Select sum(lostRecall(patnumber,datecreated))  as lost from ptpatnts where details like 'Recall%'  and datecreated   between date'" &amp; Format($startDate, "YYYY-MM-DD") &amp; "'" &amp; " and date'" &amp; Format($endDate, "YYYY-MM-DD") &amp; "'" &amp; "  ;</w:t>
            </w:r>
          </w:p>
        </w:tc>
      </w:tr>
      <w:tr w:rsidR="00033596" w:rsidRPr="00D033C7" w14:paraId="48B6C5F4" w14:textId="77777777" w:rsidTr="00643D27">
        <w:trPr>
          <w:trHeight w:val="264"/>
          <w:jc w:val="center"/>
        </w:trPr>
        <w:tc>
          <w:tcPr>
            <w:tcW w:w="3080" w:type="dxa"/>
            <w:shd w:val="clear" w:color="auto" w:fill="auto"/>
          </w:tcPr>
          <w:p w14:paraId="625A8560" w14:textId="77777777" w:rsidR="00033596" w:rsidRPr="00D033C7" w:rsidRDefault="00033596"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5BB97AE" w14:textId="50FFC60B" w:rsidR="00033596" w:rsidRPr="00D033C7" w:rsidRDefault="00B10F28" w:rsidP="00643D27">
            <w:pPr>
              <w:rPr>
                <w:rFonts w:ascii="Calibri" w:eastAsia="Times New Roman" w:hAnsi="Calibri" w:cs="Calibri"/>
                <w:color w:val="000000"/>
                <w:sz w:val="22"/>
                <w:szCs w:val="22"/>
                <w:lang w:eastAsia="en-AU"/>
              </w:rPr>
            </w:pPr>
            <w:r w:rsidRPr="00B10F28">
              <w:rPr>
                <w:rFonts w:ascii="Calibri" w:eastAsia="Times New Roman" w:hAnsi="Calibri" w:cs="Calibri"/>
                <w:color w:val="000000"/>
                <w:sz w:val="22"/>
                <w:szCs w:val="22"/>
                <w:lang w:eastAsia="en-AU"/>
              </w:rPr>
              <w:t>Select sum(lostRecall(patnumber,datecreated))  as lost from ptpatnts where details like 'Recall%'  and datecreated   between date'2021-01-01' and date'2021-12-31' ;</w:t>
            </w:r>
          </w:p>
        </w:tc>
      </w:tr>
      <w:tr w:rsidR="00033596" w:rsidRPr="00D033C7" w14:paraId="3067862E" w14:textId="77777777" w:rsidTr="00643D27">
        <w:trPr>
          <w:trHeight w:val="396"/>
          <w:jc w:val="center"/>
        </w:trPr>
        <w:tc>
          <w:tcPr>
            <w:tcW w:w="3080" w:type="dxa"/>
            <w:shd w:val="clear" w:color="auto" w:fill="auto"/>
          </w:tcPr>
          <w:p w14:paraId="26D4F004" w14:textId="77777777" w:rsidR="00033596" w:rsidRPr="00D033C7" w:rsidRDefault="00033596"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5208A324" w14:textId="77777777" w:rsidR="00033596" w:rsidRPr="00D033C7" w:rsidRDefault="0003359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E934DFC" w14:textId="77777777" w:rsidR="00033596" w:rsidRDefault="00033596" w:rsidP="00033596">
      <w:pPr>
        <w:tabs>
          <w:tab w:val="left" w:pos="540"/>
        </w:tabs>
        <w:jc w:val="both"/>
        <w:rPr>
          <w:rFonts w:asciiTheme="minorHAnsi" w:hAnsiTheme="minorHAnsi" w:cstheme="minorHAnsi"/>
          <w:sz w:val="20"/>
        </w:rPr>
      </w:pPr>
    </w:p>
    <w:p w14:paraId="4B9679FE" w14:textId="6FFACC73" w:rsidR="00492D07" w:rsidRDefault="0097609F" w:rsidP="00492D07">
      <w:pPr>
        <w:pStyle w:val="StyleStyleHeading210ptTimesNewRoman11pt"/>
        <w:numPr>
          <w:ilvl w:val="2"/>
          <w:numId w:val="35"/>
        </w:numPr>
      </w:pPr>
      <w:bookmarkStart w:id="52" w:name="_Toc81572732"/>
      <w:r w:rsidRPr="0097609F">
        <w:t>Total Incomplete Treatment Value</w:t>
      </w:r>
      <w:bookmarkEnd w:id="52"/>
    </w:p>
    <w:p w14:paraId="66D2F271" w14:textId="77777777" w:rsidR="00492D07" w:rsidRDefault="00492D07" w:rsidP="00492D07">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92D07" w:rsidRPr="00D033C7" w14:paraId="2A6A137B" w14:textId="77777777" w:rsidTr="00643D27">
        <w:trPr>
          <w:trHeight w:val="320"/>
          <w:jc w:val="center"/>
        </w:trPr>
        <w:tc>
          <w:tcPr>
            <w:tcW w:w="3080" w:type="dxa"/>
            <w:shd w:val="clear" w:color="auto" w:fill="auto"/>
          </w:tcPr>
          <w:p w14:paraId="45ABCBD7" w14:textId="77777777" w:rsidR="00492D07" w:rsidRPr="0018019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AB7DB6F" w14:textId="44480BF4" w:rsidR="00492D07" w:rsidRPr="00D033C7" w:rsidRDefault="0097609F" w:rsidP="00643D27">
            <w:pPr>
              <w:rPr>
                <w:rFonts w:ascii="Calibri" w:eastAsia="Times New Roman" w:hAnsi="Calibri" w:cs="Calibri"/>
                <w:b/>
                <w:bCs/>
                <w:color w:val="000000"/>
                <w:sz w:val="22"/>
                <w:szCs w:val="22"/>
                <w:lang w:eastAsia="en-AU"/>
              </w:rPr>
            </w:pPr>
            <w:r w:rsidRPr="0097609F">
              <w:rPr>
                <w:rFonts w:ascii="Calibri" w:eastAsia="Times New Roman" w:hAnsi="Calibri" w:cs="Calibri"/>
                <w:color w:val="000000"/>
                <w:sz w:val="22"/>
                <w:szCs w:val="22"/>
                <w:lang w:eastAsia="en-AU"/>
              </w:rPr>
              <w:t>Total Incomplete Treatment Value</w:t>
            </w:r>
          </w:p>
        </w:tc>
      </w:tr>
      <w:tr w:rsidR="00492D07" w:rsidRPr="00D033C7" w14:paraId="1CAD09EE" w14:textId="77777777" w:rsidTr="00643D27">
        <w:trPr>
          <w:trHeight w:val="344"/>
          <w:jc w:val="center"/>
        </w:trPr>
        <w:tc>
          <w:tcPr>
            <w:tcW w:w="3080" w:type="dxa"/>
            <w:shd w:val="clear" w:color="auto" w:fill="auto"/>
          </w:tcPr>
          <w:p w14:paraId="427A2D93"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333CB6" w14:textId="20750EE0" w:rsidR="00492D07" w:rsidRPr="00D033C7" w:rsidRDefault="0097609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92D07" w:rsidRPr="00D033C7" w14:paraId="1C11907F" w14:textId="77777777" w:rsidTr="00643D27">
        <w:trPr>
          <w:trHeight w:val="323"/>
          <w:jc w:val="center"/>
        </w:trPr>
        <w:tc>
          <w:tcPr>
            <w:tcW w:w="3080" w:type="dxa"/>
            <w:shd w:val="clear" w:color="auto" w:fill="auto"/>
          </w:tcPr>
          <w:p w14:paraId="3562B3F2"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69E2581"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92D07" w:rsidRPr="00D033C7" w14:paraId="1B2260F5" w14:textId="77777777" w:rsidTr="00643D27">
        <w:trPr>
          <w:trHeight w:val="292"/>
          <w:jc w:val="center"/>
        </w:trPr>
        <w:tc>
          <w:tcPr>
            <w:tcW w:w="3080" w:type="dxa"/>
            <w:shd w:val="clear" w:color="auto" w:fill="auto"/>
          </w:tcPr>
          <w:p w14:paraId="68E10850"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C08DD66"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92D07" w:rsidRPr="00D033C7" w14:paraId="0A5D8179" w14:textId="77777777" w:rsidTr="00643D27">
        <w:trPr>
          <w:trHeight w:val="576"/>
          <w:jc w:val="center"/>
        </w:trPr>
        <w:tc>
          <w:tcPr>
            <w:tcW w:w="3080" w:type="dxa"/>
            <w:shd w:val="clear" w:color="auto" w:fill="auto"/>
          </w:tcPr>
          <w:p w14:paraId="10EE54BF" w14:textId="77777777" w:rsidR="00492D07" w:rsidRPr="00D033C7" w:rsidRDefault="00492D0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235F0A4" w14:textId="25EE9CB6" w:rsidR="00492D07" w:rsidRPr="00D033C7" w:rsidRDefault="00281740" w:rsidP="00643D27">
            <w:pPr>
              <w:rPr>
                <w:rFonts w:ascii="Calibri" w:eastAsia="Times New Roman" w:hAnsi="Calibri" w:cs="Calibri"/>
                <w:color w:val="000000"/>
                <w:sz w:val="22"/>
                <w:szCs w:val="22"/>
                <w:lang w:eastAsia="en-AU"/>
              </w:rPr>
            </w:pPr>
            <w:r w:rsidRPr="00281740">
              <w:rPr>
                <w:rFonts w:ascii="Calibri" w:eastAsia="Times New Roman" w:hAnsi="Calibri" w:cs="Calibri"/>
                <w:color w:val="000000"/>
                <w:sz w:val="22"/>
                <w:szCs w:val="22"/>
                <w:lang w:eastAsia="en-AU"/>
              </w:rPr>
              <w:t>SELECT SUM(AMOUNT) FROM PTPATTPN WHERE HEADER &lt;&gt; -1 AND VISITHEADER &lt;&gt; -1 AND COMPLETED &lt;&gt; -1 AND PATNUMBER IN (SELECT PTNO  FROM  LAST_INV where LASTVISITDATE BETWEEN CURRENT_DATE-INTERVAL'18'MONTH and CURRENT_DATE);</w:t>
            </w:r>
          </w:p>
        </w:tc>
      </w:tr>
      <w:tr w:rsidR="00492D07" w:rsidRPr="00D033C7" w14:paraId="21FD0B0F" w14:textId="77777777" w:rsidTr="00643D27">
        <w:trPr>
          <w:trHeight w:val="264"/>
          <w:jc w:val="center"/>
        </w:trPr>
        <w:tc>
          <w:tcPr>
            <w:tcW w:w="3080" w:type="dxa"/>
            <w:shd w:val="clear" w:color="auto" w:fill="auto"/>
          </w:tcPr>
          <w:p w14:paraId="403CB3C8" w14:textId="77777777" w:rsidR="00492D07" w:rsidRPr="00D033C7" w:rsidRDefault="00492D07"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73C9DBAA" w14:textId="63C767AE" w:rsidR="00492D07"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92D07" w:rsidRPr="00D033C7" w14:paraId="647FC7F9" w14:textId="77777777" w:rsidTr="00643D27">
        <w:trPr>
          <w:trHeight w:val="396"/>
          <w:jc w:val="center"/>
        </w:trPr>
        <w:tc>
          <w:tcPr>
            <w:tcW w:w="3080" w:type="dxa"/>
            <w:shd w:val="clear" w:color="auto" w:fill="auto"/>
          </w:tcPr>
          <w:p w14:paraId="039E137F" w14:textId="77777777" w:rsidR="00492D07" w:rsidRPr="00D033C7" w:rsidRDefault="00492D07"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625EA8D4" w14:textId="77777777" w:rsidR="00492D07" w:rsidRPr="00D033C7" w:rsidRDefault="00492D0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15277812" w14:textId="77777777" w:rsidR="00492D07" w:rsidRDefault="00492D07" w:rsidP="00492D07">
      <w:pPr>
        <w:tabs>
          <w:tab w:val="left" w:pos="540"/>
        </w:tabs>
        <w:jc w:val="both"/>
        <w:rPr>
          <w:rFonts w:asciiTheme="minorHAnsi" w:hAnsiTheme="minorHAnsi" w:cstheme="minorHAnsi"/>
          <w:sz w:val="20"/>
        </w:rPr>
      </w:pPr>
    </w:p>
    <w:p w14:paraId="00591D52" w14:textId="29767D66" w:rsidR="00281740" w:rsidRDefault="00F616B6" w:rsidP="00281740">
      <w:pPr>
        <w:pStyle w:val="StyleStyleHeading210ptTimesNewRoman11pt"/>
        <w:numPr>
          <w:ilvl w:val="2"/>
          <w:numId w:val="35"/>
        </w:numPr>
      </w:pPr>
      <w:bookmarkStart w:id="53" w:name="_Toc81572733"/>
      <w:r>
        <w:lastRenderedPageBreak/>
        <w:t>T</w:t>
      </w:r>
      <w:r w:rsidR="00281740">
        <w:t xml:space="preserve">reatment </w:t>
      </w:r>
      <w:r>
        <w:t>P</w:t>
      </w:r>
      <w:r w:rsidR="00281740">
        <w:t xml:space="preserve">lans </w:t>
      </w:r>
      <w:r>
        <w:t>C</w:t>
      </w:r>
      <w:r w:rsidR="00281740">
        <w:t>reated</w:t>
      </w:r>
      <w:bookmarkEnd w:id="53"/>
    </w:p>
    <w:p w14:paraId="75C6910D" w14:textId="77777777" w:rsidR="00281740" w:rsidRDefault="00281740" w:rsidP="00281740">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281740" w:rsidRPr="00D033C7" w14:paraId="7313FF4B" w14:textId="77777777" w:rsidTr="00643D27">
        <w:trPr>
          <w:trHeight w:val="320"/>
          <w:jc w:val="center"/>
        </w:trPr>
        <w:tc>
          <w:tcPr>
            <w:tcW w:w="3080" w:type="dxa"/>
            <w:shd w:val="clear" w:color="auto" w:fill="auto"/>
          </w:tcPr>
          <w:p w14:paraId="5DB79DC1" w14:textId="77777777" w:rsidR="00281740" w:rsidRPr="0018019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82BCAE7" w14:textId="1C14EE5B"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Treatment Plans Created</w:t>
            </w:r>
          </w:p>
        </w:tc>
      </w:tr>
      <w:tr w:rsidR="00281740" w:rsidRPr="00D033C7" w14:paraId="1EF1E1D9" w14:textId="77777777" w:rsidTr="00643D27">
        <w:trPr>
          <w:trHeight w:val="344"/>
          <w:jc w:val="center"/>
        </w:trPr>
        <w:tc>
          <w:tcPr>
            <w:tcW w:w="3080" w:type="dxa"/>
            <w:shd w:val="clear" w:color="auto" w:fill="auto"/>
          </w:tcPr>
          <w:p w14:paraId="6135D85B"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9B9FB7D" w14:textId="46AD9975"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281740" w:rsidRPr="00D033C7" w14:paraId="29B7D0F2" w14:textId="77777777" w:rsidTr="00643D27">
        <w:trPr>
          <w:trHeight w:val="323"/>
          <w:jc w:val="center"/>
        </w:trPr>
        <w:tc>
          <w:tcPr>
            <w:tcW w:w="3080" w:type="dxa"/>
            <w:shd w:val="clear" w:color="auto" w:fill="auto"/>
          </w:tcPr>
          <w:p w14:paraId="407209D7"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71F045EF"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281740" w:rsidRPr="00D033C7" w14:paraId="6D6E1965" w14:textId="77777777" w:rsidTr="00643D27">
        <w:trPr>
          <w:trHeight w:val="292"/>
          <w:jc w:val="center"/>
        </w:trPr>
        <w:tc>
          <w:tcPr>
            <w:tcW w:w="3080" w:type="dxa"/>
            <w:shd w:val="clear" w:color="auto" w:fill="auto"/>
          </w:tcPr>
          <w:p w14:paraId="0BD795C8"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899C02B"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281740" w:rsidRPr="00D033C7" w14:paraId="51FBEA9E" w14:textId="77777777" w:rsidTr="00643D27">
        <w:trPr>
          <w:trHeight w:val="576"/>
          <w:jc w:val="center"/>
        </w:trPr>
        <w:tc>
          <w:tcPr>
            <w:tcW w:w="3080" w:type="dxa"/>
            <w:shd w:val="clear" w:color="auto" w:fill="auto"/>
          </w:tcPr>
          <w:p w14:paraId="33D1277C" w14:textId="77777777" w:rsidR="00281740" w:rsidRPr="00D033C7" w:rsidRDefault="0028174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9E49A2F" w14:textId="4478A448" w:rsidR="00281740" w:rsidRPr="00D033C7" w:rsidRDefault="00642E85" w:rsidP="00643D27">
            <w:pPr>
              <w:rPr>
                <w:rFonts w:ascii="Calibri" w:eastAsia="Times New Roman" w:hAnsi="Calibri" w:cs="Calibri"/>
                <w:color w:val="000000"/>
                <w:sz w:val="22"/>
                <w:szCs w:val="22"/>
                <w:lang w:eastAsia="en-AU"/>
              </w:rPr>
            </w:pPr>
            <w:r w:rsidRPr="00642E85">
              <w:rPr>
                <w:rFonts w:ascii="Calibri" w:eastAsia="Times New Roman" w:hAnsi="Calibri" w:cs="Calibri"/>
                <w:color w:val="000000"/>
                <w:sz w:val="22"/>
                <w:szCs w:val="22"/>
                <w:lang w:eastAsia="en-AU"/>
              </w:rPr>
              <w:t>SELECT SUM(AMOUNT) FROM PTPATTPN WHERE HEADER &lt;&gt; -1 AND VISITHEADER &lt;&gt; -1 AND DATECREATED between date'" &amp; Format($startDate, "YYYY-MM-DD") &amp; "'" &amp; " and date'" &amp; Format($endDate, "YYYY-MM-DD") &amp; "'" &amp; "  ;</w:t>
            </w:r>
          </w:p>
        </w:tc>
      </w:tr>
      <w:tr w:rsidR="00281740" w:rsidRPr="00D033C7" w14:paraId="0AD07748" w14:textId="77777777" w:rsidTr="00643D27">
        <w:trPr>
          <w:trHeight w:val="264"/>
          <w:jc w:val="center"/>
        </w:trPr>
        <w:tc>
          <w:tcPr>
            <w:tcW w:w="3080" w:type="dxa"/>
            <w:shd w:val="clear" w:color="auto" w:fill="auto"/>
          </w:tcPr>
          <w:p w14:paraId="48649ED1" w14:textId="77777777" w:rsidR="00281740" w:rsidRPr="00D033C7" w:rsidRDefault="00281740"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72D9596" w14:textId="3F4171A0" w:rsidR="00281740" w:rsidRPr="00D033C7" w:rsidRDefault="00642E85" w:rsidP="00643D27">
            <w:pPr>
              <w:rPr>
                <w:rFonts w:ascii="Calibri" w:eastAsia="Times New Roman" w:hAnsi="Calibri" w:cs="Calibri"/>
                <w:color w:val="000000"/>
                <w:sz w:val="22"/>
                <w:szCs w:val="22"/>
                <w:lang w:eastAsia="en-AU"/>
              </w:rPr>
            </w:pPr>
            <w:r w:rsidRPr="00642E85">
              <w:rPr>
                <w:rFonts w:ascii="Calibri" w:eastAsia="Times New Roman" w:hAnsi="Calibri" w:cs="Calibri"/>
                <w:color w:val="000000"/>
                <w:sz w:val="22"/>
                <w:szCs w:val="22"/>
                <w:lang w:eastAsia="en-AU"/>
              </w:rPr>
              <w:t>SELECT SUM(AMOUNT) FROM PTPATTPN WHERE HEADER &lt;&gt; -1 AND VISITHEADER &lt;&gt; -1 AND DATECREATED BETWEEN DATE'2020-01-01' AND DATE'2020-12-31';</w:t>
            </w:r>
          </w:p>
        </w:tc>
      </w:tr>
      <w:tr w:rsidR="00281740" w:rsidRPr="00D033C7" w14:paraId="6EB9139B" w14:textId="77777777" w:rsidTr="00643D27">
        <w:trPr>
          <w:trHeight w:val="396"/>
          <w:jc w:val="center"/>
        </w:trPr>
        <w:tc>
          <w:tcPr>
            <w:tcW w:w="3080" w:type="dxa"/>
            <w:shd w:val="clear" w:color="auto" w:fill="auto"/>
          </w:tcPr>
          <w:p w14:paraId="7A7CCC2F" w14:textId="77777777" w:rsidR="00281740" w:rsidRPr="00D033C7" w:rsidRDefault="00281740"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0B22EC6" w14:textId="77777777" w:rsidR="00281740" w:rsidRPr="00D033C7" w:rsidRDefault="0028174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77565B96" w14:textId="0E466ACE" w:rsidR="00642E85" w:rsidRDefault="00F616B6" w:rsidP="00642E85">
      <w:pPr>
        <w:pStyle w:val="StyleStyleHeading210ptTimesNewRoman11pt"/>
        <w:numPr>
          <w:ilvl w:val="2"/>
          <w:numId w:val="35"/>
        </w:numPr>
      </w:pPr>
      <w:bookmarkStart w:id="54" w:name="_Toc81572734"/>
      <w:r>
        <w:t>T</w:t>
      </w:r>
      <w:r w:rsidR="00642E85">
        <w:t xml:space="preserve">reatment </w:t>
      </w:r>
      <w:r>
        <w:t>P</w:t>
      </w:r>
      <w:r w:rsidR="00642E85">
        <w:t xml:space="preserve">lans </w:t>
      </w:r>
      <w:r>
        <w:t>N</w:t>
      </w:r>
      <w:r w:rsidR="00642E85">
        <w:t xml:space="preserve">ot </w:t>
      </w:r>
      <w:r>
        <w:t>A</w:t>
      </w:r>
      <w:r w:rsidR="00642E85">
        <w:t>ccepted</w:t>
      </w:r>
      <w:bookmarkEnd w:id="54"/>
    </w:p>
    <w:p w14:paraId="470483DA" w14:textId="77777777" w:rsidR="00642E85" w:rsidRDefault="00642E85" w:rsidP="00642E85">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642E85" w:rsidRPr="00D033C7" w14:paraId="0792F628" w14:textId="77777777" w:rsidTr="00643D27">
        <w:trPr>
          <w:trHeight w:val="320"/>
          <w:jc w:val="center"/>
        </w:trPr>
        <w:tc>
          <w:tcPr>
            <w:tcW w:w="3080" w:type="dxa"/>
            <w:shd w:val="clear" w:color="auto" w:fill="auto"/>
          </w:tcPr>
          <w:p w14:paraId="13430D80" w14:textId="77777777" w:rsidR="00642E85" w:rsidRPr="0018019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E69B009" w14:textId="0CCDFB2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Treatment Plans </w:t>
            </w:r>
            <w:r w:rsidR="006F73F3">
              <w:rPr>
                <w:rFonts w:ascii="Calibri" w:eastAsia="Times New Roman" w:hAnsi="Calibri" w:cs="Calibri"/>
                <w:color w:val="000000"/>
                <w:sz w:val="22"/>
                <w:szCs w:val="22"/>
                <w:lang w:eastAsia="en-AU"/>
              </w:rPr>
              <w:t>Not Accepted</w:t>
            </w:r>
          </w:p>
        </w:tc>
      </w:tr>
      <w:tr w:rsidR="00642E85" w:rsidRPr="00D033C7" w14:paraId="74B2D17C" w14:textId="77777777" w:rsidTr="00643D27">
        <w:trPr>
          <w:trHeight w:val="344"/>
          <w:jc w:val="center"/>
        </w:trPr>
        <w:tc>
          <w:tcPr>
            <w:tcW w:w="3080" w:type="dxa"/>
            <w:shd w:val="clear" w:color="auto" w:fill="auto"/>
          </w:tcPr>
          <w:p w14:paraId="2BFA0871"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2229B76"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642E85" w:rsidRPr="00D033C7" w14:paraId="0AA4B92E" w14:textId="77777777" w:rsidTr="00643D27">
        <w:trPr>
          <w:trHeight w:val="323"/>
          <w:jc w:val="center"/>
        </w:trPr>
        <w:tc>
          <w:tcPr>
            <w:tcW w:w="3080" w:type="dxa"/>
            <w:shd w:val="clear" w:color="auto" w:fill="auto"/>
          </w:tcPr>
          <w:p w14:paraId="0B1B772A"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7B73623"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642E85" w:rsidRPr="00D033C7" w14:paraId="4C7CB378" w14:textId="77777777" w:rsidTr="00643D27">
        <w:trPr>
          <w:trHeight w:val="292"/>
          <w:jc w:val="center"/>
        </w:trPr>
        <w:tc>
          <w:tcPr>
            <w:tcW w:w="3080" w:type="dxa"/>
            <w:shd w:val="clear" w:color="auto" w:fill="auto"/>
          </w:tcPr>
          <w:p w14:paraId="6C60D2BB"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5981328A"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642E85" w:rsidRPr="00D033C7" w14:paraId="5DD88184" w14:textId="77777777" w:rsidTr="00643D27">
        <w:trPr>
          <w:trHeight w:val="576"/>
          <w:jc w:val="center"/>
        </w:trPr>
        <w:tc>
          <w:tcPr>
            <w:tcW w:w="3080" w:type="dxa"/>
            <w:shd w:val="clear" w:color="auto" w:fill="auto"/>
          </w:tcPr>
          <w:p w14:paraId="66FDEC8A" w14:textId="77777777" w:rsidR="00642E85" w:rsidRPr="00D033C7" w:rsidRDefault="00642E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36686431" w14:textId="508FB910" w:rsidR="00642E85" w:rsidRPr="00D033C7" w:rsidRDefault="00902BD8" w:rsidP="00643D27">
            <w:pPr>
              <w:rPr>
                <w:rFonts w:ascii="Calibri" w:eastAsia="Times New Roman" w:hAnsi="Calibri" w:cs="Calibri"/>
                <w:color w:val="000000"/>
                <w:sz w:val="22"/>
                <w:szCs w:val="22"/>
                <w:lang w:eastAsia="en-AU"/>
              </w:rPr>
            </w:pPr>
            <w:r w:rsidRPr="00902BD8">
              <w:rPr>
                <w:rFonts w:ascii="Calibri" w:eastAsia="Times New Roman" w:hAnsi="Calibri" w:cs="Calibri"/>
                <w:color w:val="000000"/>
                <w:sz w:val="22"/>
                <w:szCs w:val="22"/>
                <w:lang w:eastAsia="en-AU"/>
              </w:rPr>
              <w:t>SELECT SUM(AMOUNT) FROM PTPATTPN WHERE HEADER &lt;&gt; -1 AND VISITHEADER &lt;&gt; -1 AND COMPLETED &lt;&gt; -1 AND DATECREATED between date'" &amp; Format($startDate, "YYYY-MM-DD") &amp; "'" &amp; " and date'" &amp; Format($endDate, "YYYY-MM-DD") &amp; "'" &amp; "  and PATNUMBER NOT IN (SELECT PTNO FROM FUT_APP) ;</w:t>
            </w:r>
          </w:p>
        </w:tc>
      </w:tr>
      <w:tr w:rsidR="00642E85" w:rsidRPr="00D033C7" w14:paraId="7496BCA6" w14:textId="77777777" w:rsidTr="00643D27">
        <w:trPr>
          <w:trHeight w:val="264"/>
          <w:jc w:val="center"/>
        </w:trPr>
        <w:tc>
          <w:tcPr>
            <w:tcW w:w="3080" w:type="dxa"/>
            <w:shd w:val="clear" w:color="auto" w:fill="auto"/>
          </w:tcPr>
          <w:p w14:paraId="55ED9D5D" w14:textId="77777777" w:rsidR="00642E85" w:rsidRPr="00D033C7" w:rsidRDefault="00642E85"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17BACEA8" w14:textId="24EAE028" w:rsidR="00642E85" w:rsidRPr="00D033C7" w:rsidRDefault="00902BD8" w:rsidP="00643D27">
            <w:pPr>
              <w:rPr>
                <w:rFonts w:ascii="Calibri" w:eastAsia="Times New Roman" w:hAnsi="Calibri" w:cs="Calibri"/>
                <w:color w:val="000000"/>
                <w:sz w:val="22"/>
                <w:szCs w:val="22"/>
                <w:lang w:eastAsia="en-AU"/>
              </w:rPr>
            </w:pPr>
            <w:r w:rsidRPr="00902BD8">
              <w:rPr>
                <w:rFonts w:ascii="Calibri" w:eastAsia="Times New Roman" w:hAnsi="Calibri" w:cs="Calibri"/>
                <w:color w:val="000000"/>
                <w:sz w:val="22"/>
                <w:szCs w:val="22"/>
                <w:lang w:eastAsia="en-AU"/>
              </w:rPr>
              <w:t>SELECT SUM(AMOUNT) FROM PTPATTPN WHERE HEADER &lt;&gt; -1 AND VISITHEADER &lt;&gt; -1 AND COMPLETED &lt;&gt; -1 AND DATECREATED BETWEEN DATE'2020-01-01' AND DATE'2020-12-31'  and PATNUMBER NOT IN (SELECT PTNO FROM FUT_APP) ;</w:t>
            </w:r>
          </w:p>
        </w:tc>
      </w:tr>
      <w:tr w:rsidR="00642E85" w:rsidRPr="00D033C7" w14:paraId="6F4C0CC3" w14:textId="77777777" w:rsidTr="00643D27">
        <w:trPr>
          <w:trHeight w:val="396"/>
          <w:jc w:val="center"/>
        </w:trPr>
        <w:tc>
          <w:tcPr>
            <w:tcW w:w="3080" w:type="dxa"/>
            <w:shd w:val="clear" w:color="auto" w:fill="auto"/>
          </w:tcPr>
          <w:p w14:paraId="55D0204B" w14:textId="77777777" w:rsidR="00642E85" w:rsidRPr="00D033C7" w:rsidRDefault="00642E85"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C73BDFB" w14:textId="77777777" w:rsidR="00642E85" w:rsidRPr="00D033C7" w:rsidRDefault="00642E85"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53929916" w14:textId="77777777" w:rsidR="00642E85" w:rsidRDefault="00642E85" w:rsidP="00642E85">
      <w:pPr>
        <w:tabs>
          <w:tab w:val="left" w:pos="540"/>
        </w:tabs>
        <w:jc w:val="both"/>
        <w:rPr>
          <w:rFonts w:asciiTheme="minorHAnsi" w:hAnsiTheme="minorHAnsi" w:cstheme="minorHAnsi"/>
          <w:sz w:val="20"/>
        </w:rPr>
      </w:pPr>
    </w:p>
    <w:p w14:paraId="3A07D1C3" w14:textId="77777777" w:rsidR="00642E85" w:rsidRDefault="00642E85" w:rsidP="00642E85">
      <w:pPr>
        <w:tabs>
          <w:tab w:val="left" w:pos="540"/>
        </w:tabs>
        <w:jc w:val="both"/>
        <w:rPr>
          <w:rFonts w:asciiTheme="minorHAnsi" w:hAnsiTheme="minorHAnsi" w:cstheme="minorHAnsi"/>
          <w:sz w:val="20"/>
        </w:rPr>
      </w:pPr>
    </w:p>
    <w:p w14:paraId="18AC1F3C" w14:textId="0B67B947" w:rsidR="00902BD8" w:rsidRDefault="00F616B6" w:rsidP="00902BD8">
      <w:pPr>
        <w:pStyle w:val="StyleStyleHeading210ptTimesNewRoman11pt"/>
        <w:numPr>
          <w:ilvl w:val="2"/>
          <w:numId w:val="35"/>
        </w:numPr>
      </w:pPr>
      <w:bookmarkStart w:id="55" w:name="_Toc81572735"/>
      <w:r>
        <w:t>T</w:t>
      </w:r>
      <w:r w:rsidR="00902BD8">
        <w:t xml:space="preserve">reatment </w:t>
      </w:r>
      <w:r>
        <w:t>P</w:t>
      </w:r>
      <w:r w:rsidR="00902BD8">
        <w:t>lan</w:t>
      </w:r>
      <w:r w:rsidR="006F73F3">
        <w:t xml:space="preserve"> </w:t>
      </w:r>
      <w:r>
        <w:t>C</w:t>
      </w:r>
      <w:r w:rsidR="006F73F3">
        <w:t xml:space="preserve">onversion </w:t>
      </w:r>
      <w:r>
        <w:t>R</w:t>
      </w:r>
      <w:r w:rsidR="006F73F3">
        <w:t>ate</w:t>
      </w:r>
      <w:bookmarkEnd w:id="55"/>
    </w:p>
    <w:p w14:paraId="1E3701B0" w14:textId="77777777" w:rsidR="00902BD8" w:rsidRDefault="00902BD8" w:rsidP="00902BD8">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02BD8" w:rsidRPr="00D033C7" w14:paraId="4824C543" w14:textId="77777777" w:rsidTr="00643D27">
        <w:trPr>
          <w:trHeight w:val="320"/>
          <w:jc w:val="center"/>
        </w:trPr>
        <w:tc>
          <w:tcPr>
            <w:tcW w:w="3080" w:type="dxa"/>
            <w:shd w:val="clear" w:color="auto" w:fill="auto"/>
          </w:tcPr>
          <w:p w14:paraId="3F487BF4" w14:textId="77777777" w:rsidR="00902BD8" w:rsidRPr="0018019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5AC81043" w14:textId="2D4907EB" w:rsidR="00902BD8" w:rsidRPr="00D033C7" w:rsidRDefault="006F73F3"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Treatment Plan Conversion Rate</w:t>
            </w:r>
          </w:p>
        </w:tc>
      </w:tr>
      <w:tr w:rsidR="00902BD8" w:rsidRPr="00D033C7" w14:paraId="058A1EBC" w14:textId="77777777" w:rsidTr="00643D27">
        <w:trPr>
          <w:trHeight w:val="344"/>
          <w:jc w:val="center"/>
        </w:trPr>
        <w:tc>
          <w:tcPr>
            <w:tcW w:w="3080" w:type="dxa"/>
            <w:shd w:val="clear" w:color="auto" w:fill="auto"/>
          </w:tcPr>
          <w:p w14:paraId="45B07CE5"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1EB44A11" w14:textId="77777777" w:rsidR="00902BD8" w:rsidRPr="00D033C7" w:rsidRDefault="00902BD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902BD8" w:rsidRPr="00D033C7" w14:paraId="6C2F23F4" w14:textId="77777777" w:rsidTr="00643D27">
        <w:trPr>
          <w:trHeight w:val="323"/>
          <w:jc w:val="center"/>
        </w:trPr>
        <w:tc>
          <w:tcPr>
            <w:tcW w:w="3080" w:type="dxa"/>
            <w:shd w:val="clear" w:color="auto" w:fill="auto"/>
          </w:tcPr>
          <w:p w14:paraId="1EC9BA63"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3C002242" w14:textId="2C677C0C" w:rsidR="00902BD8" w:rsidRPr="00D033C7" w:rsidRDefault="006F73F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902BD8" w:rsidRPr="00D033C7" w14:paraId="4141BB88" w14:textId="77777777" w:rsidTr="00643D27">
        <w:trPr>
          <w:trHeight w:val="292"/>
          <w:jc w:val="center"/>
        </w:trPr>
        <w:tc>
          <w:tcPr>
            <w:tcW w:w="3080" w:type="dxa"/>
            <w:shd w:val="clear" w:color="auto" w:fill="auto"/>
          </w:tcPr>
          <w:p w14:paraId="678329A5"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DE18F43" w14:textId="5F53B506" w:rsidR="00902BD8" w:rsidRPr="00D033C7" w:rsidRDefault="002C0DC1" w:rsidP="00643D27">
            <w:pPr>
              <w:rPr>
                <w:rFonts w:ascii="Calibri" w:eastAsia="Times New Roman" w:hAnsi="Calibri" w:cs="Calibri"/>
                <w:color w:val="000000"/>
                <w:sz w:val="22"/>
                <w:szCs w:val="22"/>
                <w:lang w:eastAsia="en-AU"/>
              </w:rPr>
            </w:pPr>
            <w:r w:rsidRPr="002C0DC1">
              <w:rPr>
                <w:rFonts w:ascii="Calibri" w:eastAsia="Times New Roman" w:hAnsi="Calibri" w:cs="Calibri"/>
                <w:color w:val="000000"/>
                <w:sz w:val="22"/>
                <w:szCs w:val="22"/>
                <w:lang w:eastAsia="en-AU"/>
              </w:rPr>
              <w:t>CR = (plans created - not completed)/plans created%</w:t>
            </w:r>
          </w:p>
        </w:tc>
      </w:tr>
      <w:tr w:rsidR="00902BD8" w:rsidRPr="00D033C7" w14:paraId="4E7CC4AD" w14:textId="77777777" w:rsidTr="002C0DC1">
        <w:trPr>
          <w:trHeight w:val="317"/>
          <w:jc w:val="center"/>
        </w:trPr>
        <w:tc>
          <w:tcPr>
            <w:tcW w:w="3080" w:type="dxa"/>
            <w:shd w:val="clear" w:color="auto" w:fill="auto"/>
          </w:tcPr>
          <w:p w14:paraId="11C4211B" w14:textId="77777777" w:rsidR="00902BD8" w:rsidRPr="00D033C7" w:rsidRDefault="00902BD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C36D456" w14:textId="7C7DD3B3" w:rsidR="00902BD8" w:rsidRPr="00D033C7" w:rsidRDefault="002C0DC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02BD8" w:rsidRPr="00D033C7" w14:paraId="141372BF" w14:textId="77777777" w:rsidTr="00643D27">
        <w:trPr>
          <w:trHeight w:val="264"/>
          <w:jc w:val="center"/>
        </w:trPr>
        <w:tc>
          <w:tcPr>
            <w:tcW w:w="3080" w:type="dxa"/>
            <w:shd w:val="clear" w:color="auto" w:fill="auto"/>
          </w:tcPr>
          <w:p w14:paraId="23920E18" w14:textId="77777777" w:rsidR="00902BD8" w:rsidRPr="00D033C7" w:rsidRDefault="00902BD8"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533821D" w14:textId="508DC94C" w:rsidR="00902BD8" w:rsidRPr="00D033C7" w:rsidRDefault="002C0DC1"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02BD8" w:rsidRPr="00D033C7" w14:paraId="52AFFAB6" w14:textId="77777777" w:rsidTr="00643D27">
        <w:trPr>
          <w:trHeight w:val="396"/>
          <w:jc w:val="center"/>
        </w:trPr>
        <w:tc>
          <w:tcPr>
            <w:tcW w:w="3080" w:type="dxa"/>
            <w:shd w:val="clear" w:color="auto" w:fill="auto"/>
          </w:tcPr>
          <w:p w14:paraId="4925C58E" w14:textId="77777777" w:rsidR="00902BD8" w:rsidRPr="00D033C7" w:rsidRDefault="00902BD8"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4918ACF4" w14:textId="77777777" w:rsidR="00902BD8" w:rsidRPr="00D033C7" w:rsidRDefault="00902BD8"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4431EB70" w14:textId="77777777" w:rsidR="00902BD8" w:rsidRDefault="00902BD8" w:rsidP="00902BD8">
      <w:pPr>
        <w:tabs>
          <w:tab w:val="left" w:pos="540"/>
        </w:tabs>
        <w:jc w:val="both"/>
        <w:rPr>
          <w:rFonts w:asciiTheme="minorHAnsi" w:hAnsiTheme="minorHAnsi" w:cstheme="minorHAnsi"/>
          <w:sz w:val="20"/>
        </w:rPr>
      </w:pPr>
    </w:p>
    <w:p w14:paraId="4A2200ED" w14:textId="77777777" w:rsidR="00902BD8" w:rsidRDefault="00902BD8" w:rsidP="00902BD8">
      <w:pPr>
        <w:tabs>
          <w:tab w:val="left" w:pos="540"/>
        </w:tabs>
        <w:jc w:val="both"/>
        <w:rPr>
          <w:rFonts w:asciiTheme="minorHAnsi" w:hAnsiTheme="minorHAnsi" w:cstheme="minorHAnsi"/>
          <w:sz w:val="20"/>
        </w:rPr>
      </w:pPr>
    </w:p>
    <w:p w14:paraId="67F4CD40" w14:textId="6AFFF478" w:rsidR="001257BC" w:rsidRDefault="001257BC">
      <w:pPr>
        <w:tabs>
          <w:tab w:val="left" w:pos="540"/>
        </w:tabs>
        <w:jc w:val="both"/>
        <w:rPr>
          <w:rFonts w:asciiTheme="minorHAnsi" w:hAnsiTheme="minorHAnsi" w:cstheme="minorHAnsi"/>
          <w:sz w:val="20"/>
        </w:rPr>
      </w:pPr>
    </w:p>
    <w:p w14:paraId="54CE7F96" w14:textId="340E755B" w:rsidR="00440549" w:rsidRDefault="00F616B6" w:rsidP="00440549">
      <w:pPr>
        <w:pStyle w:val="StyleStyleHeading210ptTimesNewRoman11pt"/>
        <w:numPr>
          <w:ilvl w:val="2"/>
          <w:numId w:val="35"/>
        </w:numPr>
      </w:pPr>
      <w:bookmarkStart w:id="56" w:name="_Toc81572736"/>
      <w:r>
        <w:t>T</w:t>
      </w:r>
      <w:r w:rsidR="00440549">
        <w:t xml:space="preserve">otal </w:t>
      </w:r>
      <w:r>
        <w:t>P</w:t>
      </w:r>
      <w:r w:rsidR="00440549">
        <w:t>roduction</w:t>
      </w:r>
      <w:bookmarkEnd w:id="56"/>
    </w:p>
    <w:p w14:paraId="1101722A" w14:textId="77777777" w:rsidR="00440549" w:rsidRDefault="00440549" w:rsidP="00440549">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40549" w:rsidRPr="00D033C7" w14:paraId="43EC5A45" w14:textId="77777777" w:rsidTr="00643D27">
        <w:trPr>
          <w:trHeight w:val="320"/>
          <w:jc w:val="center"/>
        </w:trPr>
        <w:tc>
          <w:tcPr>
            <w:tcW w:w="3080" w:type="dxa"/>
            <w:shd w:val="clear" w:color="auto" w:fill="auto"/>
          </w:tcPr>
          <w:p w14:paraId="7F857278" w14:textId="77777777" w:rsidR="00440549" w:rsidRPr="0018019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D857528" w14:textId="16EBE1EE" w:rsidR="00440549" w:rsidRPr="00D033C7" w:rsidRDefault="00D97C96"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Total Production</w:t>
            </w:r>
          </w:p>
        </w:tc>
      </w:tr>
      <w:tr w:rsidR="00440549" w:rsidRPr="00D033C7" w14:paraId="147DF4E4" w14:textId="77777777" w:rsidTr="00643D27">
        <w:trPr>
          <w:trHeight w:val="344"/>
          <w:jc w:val="center"/>
        </w:trPr>
        <w:tc>
          <w:tcPr>
            <w:tcW w:w="3080" w:type="dxa"/>
            <w:shd w:val="clear" w:color="auto" w:fill="auto"/>
          </w:tcPr>
          <w:p w14:paraId="5D4FE1A1"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C8FD226"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40549" w:rsidRPr="00D033C7" w14:paraId="3DD8F460" w14:textId="77777777" w:rsidTr="00643D27">
        <w:trPr>
          <w:trHeight w:val="323"/>
          <w:jc w:val="center"/>
        </w:trPr>
        <w:tc>
          <w:tcPr>
            <w:tcW w:w="3080" w:type="dxa"/>
            <w:shd w:val="clear" w:color="auto" w:fill="auto"/>
          </w:tcPr>
          <w:p w14:paraId="3F2896AF"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132998D6"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Query Output</w:t>
            </w:r>
          </w:p>
        </w:tc>
      </w:tr>
      <w:tr w:rsidR="00440549" w:rsidRPr="00D033C7" w14:paraId="6138F5C4" w14:textId="77777777" w:rsidTr="00643D27">
        <w:trPr>
          <w:trHeight w:val="292"/>
          <w:jc w:val="center"/>
        </w:trPr>
        <w:tc>
          <w:tcPr>
            <w:tcW w:w="3080" w:type="dxa"/>
            <w:shd w:val="clear" w:color="auto" w:fill="auto"/>
          </w:tcPr>
          <w:p w14:paraId="4723EE47"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878E6BE"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40549" w:rsidRPr="00D033C7" w14:paraId="7648B07C" w14:textId="77777777" w:rsidTr="00643D27">
        <w:trPr>
          <w:trHeight w:val="576"/>
          <w:jc w:val="center"/>
        </w:trPr>
        <w:tc>
          <w:tcPr>
            <w:tcW w:w="3080" w:type="dxa"/>
            <w:shd w:val="clear" w:color="auto" w:fill="auto"/>
          </w:tcPr>
          <w:p w14:paraId="61394BE0" w14:textId="77777777" w:rsidR="00440549" w:rsidRPr="00D033C7" w:rsidRDefault="0044054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6E20AAE3" w14:textId="62D8C09F" w:rsidR="00440549" w:rsidRPr="00D033C7" w:rsidRDefault="00D97C96" w:rsidP="00643D27">
            <w:pPr>
              <w:rPr>
                <w:rFonts w:ascii="Calibri" w:eastAsia="Times New Roman" w:hAnsi="Calibri" w:cs="Calibri"/>
                <w:color w:val="000000"/>
                <w:sz w:val="22"/>
                <w:szCs w:val="22"/>
                <w:lang w:eastAsia="en-AU"/>
              </w:rPr>
            </w:pPr>
            <w:r w:rsidRPr="00D97C96">
              <w:rPr>
                <w:rFonts w:ascii="Calibri" w:eastAsia="Times New Roman" w:hAnsi="Calibri" w:cs="Calibri"/>
                <w:color w:val="000000"/>
                <w:sz w:val="22"/>
                <w:szCs w:val="22"/>
                <w:lang w:eastAsia="en-AU"/>
              </w:rPr>
              <w:t>Call Production ($startDate,$endDate);</w:t>
            </w:r>
            <w:r>
              <w:rPr>
                <w:rFonts w:ascii="Calibri" w:eastAsia="Times New Roman" w:hAnsi="Calibri" w:cs="Calibri"/>
                <w:color w:val="000000"/>
                <w:sz w:val="22"/>
                <w:szCs w:val="22"/>
                <w:lang w:eastAsia="en-AU"/>
              </w:rPr>
              <w:br/>
            </w:r>
            <w:r w:rsidRPr="00D97C96">
              <w:rPr>
                <w:rFonts w:ascii="Calibri" w:eastAsia="Times New Roman" w:hAnsi="Calibri" w:cs="Calibri"/>
                <w:color w:val="000000"/>
                <w:sz w:val="22"/>
                <w:szCs w:val="22"/>
                <w:lang w:eastAsia="en-AU"/>
              </w:rPr>
              <w:t>Select prd from production</w:t>
            </w:r>
            <w:r w:rsidR="00786F4B">
              <w:rPr>
                <w:rFonts w:ascii="Calibri" w:eastAsia="Times New Roman" w:hAnsi="Calibri" w:cs="Calibri"/>
                <w:color w:val="000000"/>
                <w:sz w:val="22"/>
                <w:szCs w:val="22"/>
                <w:lang w:eastAsia="en-AU"/>
              </w:rPr>
              <w:t>;</w:t>
            </w:r>
          </w:p>
        </w:tc>
      </w:tr>
      <w:tr w:rsidR="00440549" w:rsidRPr="00D033C7" w14:paraId="61CC42AE" w14:textId="77777777" w:rsidTr="00643D27">
        <w:trPr>
          <w:trHeight w:val="264"/>
          <w:jc w:val="center"/>
        </w:trPr>
        <w:tc>
          <w:tcPr>
            <w:tcW w:w="3080" w:type="dxa"/>
            <w:shd w:val="clear" w:color="auto" w:fill="auto"/>
          </w:tcPr>
          <w:p w14:paraId="5DA78626" w14:textId="77777777" w:rsidR="00440549" w:rsidRPr="00D033C7" w:rsidRDefault="00440549"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323E5737" w14:textId="77777777" w:rsidR="00786F4B" w:rsidRPr="00786F4B" w:rsidRDefault="00786F4B" w:rsidP="00786F4B">
            <w:pPr>
              <w:rPr>
                <w:rFonts w:ascii="Calibri" w:eastAsia="Times New Roman" w:hAnsi="Calibri" w:cs="Calibri"/>
                <w:color w:val="000000"/>
                <w:sz w:val="22"/>
                <w:szCs w:val="22"/>
                <w:lang w:eastAsia="en-AU"/>
              </w:rPr>
            </w:pPr>
            <w:r w:rsidRPr="00786F4B">
              <w:rPr>
                <w:rFonts w:ascii="Calibri" w:eastAsia="Times New Roman" w:hAnsi="Calibri" w:cs="Calibri"/>
                <w:color w:val="000000"/>
                <w:sz w:val="22"/>
                <w:szCs w:val="22"/>
                <w:lang w:eastAsia="en-AU"/>
              </w:rPr>
              <w:t>CALL Production (date'2020-01-01', date'2020-12-31') ;</w:t>
            </w:r>
          </w:p>
          <w:p w14:paraId="7ED23871" w14:textId="1CA4B239" w:rsidR="00440549" w:rsidRPr="00D033C7" w:rsidRDefault="00786F4B" w:rsidP="00786F4B">
            <w:pPr>
              <w:rPr>
                <w:rFonts w:ascii="Calibri" w:eastAsia="Times New Roman" w:hAnsi="Calibri" w:cs="Calibri"/>
                <w:color w:val="000000"/>
                <w:sz w:val="22"/>
                <w:szCs w:val="22"/>
                <w:lang w:eastAsia="en-AU"/>
              </w:rPr>
            </w:pPr>
            <w:r w:rsidRPr="00786F4B">
              <w:rPr>
                <w:rFonts w:ascii="Calibri" w:eastAsia="Times New Roman" w:hAnsi="Calibri" w:cs="Calibri"/>
                <w:color w:val="000000"/>
                <w:sz w:val="22"/>
                <w:szCs w:val="22"/>
                <w:lang w:eastAsia="en-AU"/>
              </w:rPr>
              <w:t>Select prd from production;</w:t>
            </w:r>
          </w:p>
        </w:tc>
      </w:tr>
      <w:tr w:rsidR="00440549" w:rsidRPr="00D033C7" w14:paraId="30C61F6F" w14:textId="77777777" w:rsidTr="00643D27">
        <w:trPr>
          <w:trHeight w:val="396"/>
          <w:jc w:val="center"/>
        </w:trPr>
        <w:tc>
          <w:tcPr>
            <w:tcW w:w="3080" w:type="dxa"/>
            <w:shd w:val="clear" w:color="auto" w:fill="auto"/>
          </w:tcPr>
          <w:p w14:paraId="74270252" w14:textId="77777777" w:rsidR="00440549" w:rsidRPr="00D033C7" w:rsidRDefault="00440549"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7910053" w14:textId="77777777" w:rsidR="00440549" w:rsidRPr="00D033C7" w:rsidRDefault="00440549"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3BB0B067" w14:textId="77777777" w:rsidR="00440549" w:rsidRDefault="00440549" w:rsidP="00440549">
      <w:pPr>
        <w:tabs>
          <w:tab w:val="left" w:pos="540"/>
        </w:tabs>
        <w:jc w:val="both"/>
        <w:rPr>
          <w:rFonts w:asciiTheme="minorHAnsi" w:hAnsiTheme="minorHAnsi" w:cstheme="minorHAnsi"/>
          <w:sz w:val="20"/>
        </w:rPr>
      </w:pPr>
    </w:p>
    <w:p w14:paraId="09D972D0" w14:textId="46254889" w:rsidR="00786F4B" w:rsidRDefault="009B6CAE" w:rsidP="00786F4B">
      <w:pPr>
        <w:pStyle w:val="StyleStyleHeading210ptTimesNewRoman11pt"/>
        <w:numPr>
          <w:ilvl w:val="2"/>
          <w:numId w:val="35"/>
        </w:numPr>
      </w:pPr>
      <w:bookmarkStart w:id="57" w:name="_Toc81572737"/>
      <w:r w:rsidRPr="009B6CAE">
        <w:t xml:space="preserve">Production </w:t>
      </w:r>
      <w:r w:rsidR="00925EB1">
        <w:t>P</w:t>
      </w:r>
      <w:r w:rsidRPr="009B6CAE">
        <w:t xml:space="preserve">er </w:t>
      </w:r>
      <w:r w:rsidR="00925EB1">
        <w:t>A</w:t>
      </w:r>
      <w:r w:rsidRPr="009B6CAE">
        <w:t xml:space="preserve">vailable </w:t>
      </w:r>
      <w:r w:rsidR="00925EB1">
        <w:t>H</w:t>
      </w:r>
      <w:r w:rsidRPr="009B6CAE">
        <w:t>our</w:t>
      </w:r>
      <w:bookmarkEnd w:id="57"/>
    </w:p>
    <w:p w14:paraId="7616418B" w14:textId="77777777" w:rsidR="00786F4B" w:rsidRDefault="00786F4B" w:rsidP="00786F4B">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86F4B" w:rsidRPr="00D033C7" w14:paraId="6F20E442" w14:textId="77777777" w:rsidTr="00643D27">
        <w:trPr>
          <w:trHeight w:val="320"/>
          <w:jc w:val="center"/>
        </w:trPr>
        <w:tc>
          <w:tcPr>
            <w:tcW w:w="3080" w:type="dxa"/>
            <w:shd w:val="clear" w:color="auto" w:fill="auto"/>
          </w:tcPr>
          <w:p w14:paraId="4EDD633D" w14:textId="77777777" w:rsidR="00786F4B" w:rsidRPr="0018019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E34EAD0" w14:textId="5E804A0B" w:rsidR="00786F4B" w:rsidRPr="00D033C7" w:rsidRDefault="009B6CAE"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A</w:t>
            </w:r>
            <w:r w:rsidRPr="009B6CAE">
              <w:rPr>
                <w:rFonts w:ascii="Calibri" w:eastAsia="Times New Roman" w:hAnsi="Calibri" w:cs="Calibri"/>
                <w:color w:val="000000"/>
                <w:sz w:val="22"/>
                <w:szCs w:val="22"/>
                <w:lang w:eastAsia="en-AU"/>
              </w:rPr>
              <w:t xml:space="preserve">vailable </w:t>
            </w:r>
            <w:r w:rsidR="00925EB1">
              <w:rPr>
                <w:rFonts w:ascii="Calibri" w:eastAsia="Times New Roman" w:hAnsi="Calibri" w:cs="Calibri"/>
                <w:color w:val="000000"/>
                <w:sz w:val="22"/>
                <w:szCs w:val="22"/>
                <w:lang w:eastAsia="en-AU"/>
              </w:rPr>
              <w:t>H</w:t>
            </w:r>
            <w:r w:rsidRPr="009B6CAE">
              <w:rPr>
                <w:rFonts w:ascii="Calibri" w:eastAsia="Times New Roman" w:hAnsi="Calibri" w:cs="Calibri"/>
                <w:color w:val="000000"/>
                <w:sz w:val="22"/>
                <w:szCs w:val="22"/>
                <w:lang w:eastAsia="en-AU"/>
              </w:rPr>
              <w:t>our</w:t>
            </w:r>
          </w:p>
        </w:tc>
      </w:tr>
      <w:tr w:rsidR="00786F4B" w:rsidRPr="00D033C7" w14:paraId="32B3C963" w14:textId="77777777" w:rsidTr="00643D27">
        <w:trPr>
          <w:trHeight w:val="344"/>
          <w:jc w:val="center"/>
        </w:trPr>
        <w:tc>
          <w:tcPr>
            <w:tcW w:w="3080" w:type="dxa"/>
            <w:shd w:val="clear" w:color="auto" w:fill="auto"/>
          </w:tcPr>
          <w:p w14:paraId="5BE1A8BE"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7B136918"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86F4B" w:rsidRPr="00D033C7" w14:paraId="5230403B" w14:textId="77777777" w:rsidTr="00643D27">
        <w:trPr>
          <w:trHeight w:val="323"/>
          <w:jc w:val="center"/>
        </w:trPr>
        <w:tc>
          <w:tcPr>
            <w:tcW w:w="3080" w:type="dxa"/>
            <w:shd w:val="clear" w:color="auto" w:fill="auto"/>
          </w:tcPr>
          <w:p w14:paraId="3641A49F"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0F553072"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86F4B" w:rsidRPr="00D033C7" w14:paraId="74B32BEC" w14:textId="77777777" w:rsidTr="00643D27">
        <w:trPr>
          <w:trHeight w:val="292"/>
          <w:jc w:val="center"/>
        </w:trPr>
        <w:tc>
          <w:tcPr>
            <w:tcW w:w="3080" w:type="dxa"/>
            <w:shd w:val="clear" w:color="auto" w:fill="auto"/>
          </w:tcPr>
          <w:p w14:paraId="201D07D4"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4C2152D" w14:textId="7C31F511" w:rsidR="00786F4B" w:rsidRPr="00D033C7" w:rsidRDefault="009B6CAE" w:rsidP="00643D27">
            <w:pPr>
              <w:rPr>
                <w:rFonts w:ascii="Calibri" w:eastAsia="Times New Roman" w:hAnsi="Calibri" w:cs="Calibri"/>
                <w:color w:val="000000"/>
                <w:sz w:val="22"/>
                <w:szCs w:val="22"/>
                <w:lang w:eastAsia="en-AU"/>
              </w:rPr>
            </w:pPr>
            <w:r w:rsidRPr="009B6CAE">
              <w:rPr>
                <w:rFonts w:ascii="Calibri" w:eastAsia="Times New Roman" w:hAnsi="Calibri" w:cs="Calibri"/>
                <w:color w:val="000000"/>
                <w:sz w:val="22"/>
                <w:szCs w:val="22"/>
                <w:lang w:eastAsia="en-AU"/>
              </w:rPr>
              <w:t>Total production/ available hours</w:t>
            </w:r>
          </w:p>
        </w:tc>
      </w:tr>
      <w:tr w:rsidR="00786F4B" w:rsidRPr="00D033C7" w14:paraId="3D2A4585" w14:textId="77777777" w:rsidTr="00643D27">
        <w:trPr>
          <w:trHeight w:val="317"/>
          <w:jc w:val="center"/>
        </w:trPr>
        <w:tc>
          <w:tcPr>
            <w:tcW w:w="3080" w:type="dxa"/>
            <w:shd w:val="clear" w:color="auto" w:fill="auto"/>
          </w:tcPr>
          <w:p w14:paraId="18A8EF01" w14:textId="77777777" w:rsidR="00786F4B" w:rsidRPr="00D033C7" w:rsidRDefault="00786F4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3E5ACFE"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86F4B" w:rsidRPr="00D033C7" w14:paraId="130299F7" w14:textId="77777777" w:rsidTr="00643D27">
        <w:trPr>
          <w:trHeight w:val="264"/>
          <w:jc w:val="center"/>
        </w:trPr>
        <w:tc>
          <w:tcPr>
            <w:tcW w:w="3080" w:type="dxa"/>
            <w:shd w:val="clear" w:color="auto" w:fill="auto"/>
          </w:tcPr>
          <w:p w14:paraId="19B9D077" w14:textId="77777777" w:rsidR="00786F4B" w:rsidRPr="00D033C7" w:rsidRDefault="00786F4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87F3435" w14:textId="77777777" w:rsidR="00786F4B" w:rsidRPr="00D033C7" w:rsidRDefault="00786F4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86F4B" w:rsidRPr="00D033C7" w14:paraId="1CBD0DE4" w14:textId="77777777" w:rsidTr="00643D27">
        <w:trPr>
          <w:trHeight w:val="396"/>
          <w:jc w:val="center"/>
        </w:trPr>
        <w:tc>
          <w:tcPr>
            <w:tcW w:w="3080" w:type="dxa"/>
            <w:shd w:val="clear" w:color="auto" w:fill="auto"/>
          </w:tcPr>
          <w:p w14:paraId="65D961DC" w14:textId="77777777" w:rsidR="00786F4B" w:rsidRPr="00D033C7" w:rsidRDefault="00786F4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18D8402" w14:textId="77777777" w:rsidR="00786F4B" w:rsidRDefault="008938AA"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5F8C198D" w14:textId="1FA3D2D1" w:rsidR="008938AA" w:rsidRPr="00D033C7" w:rsidRDefault="00B63D7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Available Hours is calculated in 7.4.5</w:t>
            </w:r>
          </w:p>
        </w:tc>
      </w:tr>
    </w:tbl>
    <w:p w14:paraId="1BCAAB3D" w14:textId="77777777" w:rsidR="00786F4B" w:rsidRDefault="00786F4B" w:rsidP="00786F4B">
      <w:pPr>
        <w:tabs>
          <w:tab w:val="left" w:pos="540"/>
        </w:tabs>
        <w:jc w:val="both"/>
        <w:rPr>
          <w:rFonts w:asciiTheme="minorHAnsi" w:hAnsiTheme="minorHAnsi" w:cstheme="minorHAnsi"/>
          <w:sz w:val="20"/>
        </w:rPr>
      </w:pPr>
    </w:p>
    <w:p w14:paraId="6903D2CC" w14:textId="78459BA8" w:rsidR="009B6CAE" w:rsidRDefault="009B6CAE" w:rsidP="009B6CAE">
      <w:pPr>
        <w:pStyle w:val="StyleStyleHeading210ptTimesNewRoman11pt"/>
        <w:numPr>
          <w:ilvl w:val="2"/>
          <w:numId w:val="35"/>
        </w:numPr>
      </w:pPr>
      <w:bookmarkStart w:id="58" w:name="_Toc81572738"/>
      <w:r w:rsidRPr="009B6CAE">
        <w:t xml:space="preserve">Production </w:t>
      </w:r>
      <w:r w:rsidR="00925EB1">
        <w:t>P</w:t>
      </w:r>
      <w:r w:rsidRPr="009B6CAE">
        <w:t xml:space="preserve">er </w:t>
      </w:r>
      <w:r w:rsidR="00925EB1">
        <w:t>W</w:t>
      </w:r>
      <w:r>
        <w:t>orking</w:t>
      </w:r>
      <w:r w:rsidRPr="009B6CAE">
        <w:t xml:space="preserve"> </w:t>
      </w:r>
      <w:r w:rsidR="00925EB1">
        <w:t>H</w:t>
      </w:r>
      <w:r w:rsidRPr="009B6CAE">
        <w:t>our</w:t>
      </w:r>
      <w:bookmarkEnd w:id="58"/>
    </w:p>
    <w:p w14:paraId="52BACD40" w14:textId="77777777" w:rsidR="009B6CAE" w:rsidRDefault="009B6CAE" w:rsidP="009B6CAE">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B6CAE" w:rsidRPr="00D033C7" w14:paraId="2EF71068" w14:textId="77777777" w:rsidTr="00643D27">
        <w:trPr>
          <w:trHeight w:val="320"/>
          <w:jc w:val="center"/>
        </w:trPr>
        <w:tc>
          <w:tcPr>
            <w:tcW w:w="3080" w:type="dxa"/>
            <w:shd w:val="clear" w:color="auto" w:fill="auto"/>
          </w:tcPr>
          <w:p w14:paraId="6360F4BA" w14:textId="77777777" w:rsidR="009B6CAE" w:rsidRPr="0018019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99973AA" w14:textId="0FC5A83C" w:rsidR="009B6CAE" w:rsidRPr="00D033C7" w:rsidRDefault="009B6CAE"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W</w:t>
            </w:r>
            <w:r>
              <w:rPr>
                <w:rFonts w:ascii="Calibri" w:eastAsia="Times New Roman" w:hAnsi="Calibri" w:cs="Calibri"/>
                <w:color w:val="000000"/>
                <w:sz w:val="22"/>
                <w:szCs w:val="22"/>
                <w:lang w:eastAsia="en-AU"/>
              </w:rPr>
              <w:t>orking</w:t>
            </w:r>
            <w:r w:rsidRPr="009B6CAE">
              <w:rPr>
                <w:rFonts w:ascii="Calibri" w:eastAsia="Times New Roman" w:hAnsi="Calibri" w:cs="Calibri"/>
                <w:color w:val="000000"/>
                <w:sz w:val="22"/>
                <w:szCs w:val="22"/>
                <w:lang w:eastAsia="en-AU"/>
              </w:rPr>
              <w:t xml:space="preserve"> </w:t>
            </w:r>
            <w:r w:rsidR="00925EB1">
              <w:rPr>
                <w:rFonts w:ascii="Calibri" w:eastAsia="Times New Roman" w:hAnsi="Calibri" w:cs="Calibri"/>
                <w:color w:val="000000"/>
                <w:sz w:val="22"/>
                <w:szCs w:val="22"/>
                <w:lang w:eastAsia="en-AU"/>
              </w:rPr>
              <w:t>H</w:t>
            </w:r>
            <w:r w:rsidRPr="009B6CAE">
              <w:rPr>
                <w:rFonts w:ascii="Calibri" w:eastAsia="Times New Roman" w:hAnsi="Calibri" w:cs="Calibri"/>
                <w:color w:val="000000"/>
                <w:sz w:val="22"/>
                <w:szCs w:val="22"/>
                <w:lang w:eastAsia="en-AU"/>
              </w:rPr>
              <w:t>our</w:t>
            </w:r>
          </w:p>
        </w:tc>
      </w:tr>
      <w:tr w:rsidR="009B6CAE" w:rsidRPr="00D033C7" w14:paraId="2558AD04" w14:textId="77777777" w:rsidTr="00643D27">
        <w:trPr>
          <w:trHeight w:val="344"/>
          <w:jc w:val="center"/>
        </w:trPr>
        <w:tc>
          <w:tcPr>
            <w:tcW w:w="3080" w:type="dxa"/>
            <w:shd w:val="clear" w:color="auto" w:fill="auto"/>
          </w:tcPr>
          <w:p w14:paraId="573D42D7"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43A22DF"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9B6CAE" w:rsidRPr="00D033C7" w14:paraId="6207DC2E" w14:textId="77777777" w:rsidTr="00643D27">
        <w:trPr>
          <w:trHeight w:val="323"/>
          <w:jc w:val="center"/>
        </w:trPr>
        <w:tc>
          <w:tcPr>
            <w:tcW w:w="3080" w:type="dxa"/>
            <w:shd w:val="clear" w:color="auto" w:fill="auto"/>
          </w:tcPr>
          <w:p w14:paraId="55F22A6C"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6526560"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9B6CAE" w:rsidRPr="00D033C7" w14:paraId="701F88B9" w14:textId="77777777" w:rsidTr="00643D27">
        <w:trPr>
          <w:trHeight w:val="292"/>
          <w:jc w:val="center"/>
        </w:trPr>
        <w:tc>
          <w:tcPr>
            <w:tcW w:w="3080" w:type="dxa"/>
            <w:shd w:val="clear" w:color="auto" w:fill="auto"/>
          </w:tcPr>
          <w:p w14:paraId="6296B56A"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4ABA8224" w14:textId="6CCE69E1" w:rsidR="009B6CAE" w:rsidRPr="00D033C7" w:rsidRDefault="007B4FA2" w:rsidP="00643D27">
            <w:pPr>
              <w:rPr>
                <w:rFonts w:ascii="Calibri" w:eastAsia="Times New Roman" w:hAnsi="Calibri" w:cs="Calibri"/>
                <w:color w:val="000000"/>
                <w:sz w:val="22"/>
                <w:szCs w:val="22"/>
                <w:lang w:eastAsia="en-AU"/>
              </w:rPr>
            </w:pPr>
            <w:r w:rsidRPr="007B4FA2">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Hours Worked</w:t>
            </w:r>
          </w:p>
        </w:tc>
      </w:tr>
      <w:tr w:rsidR="009B6CAE" w:rsidRPr="00D033C7" w14:paraId="02DC2AD9" w14:textId="77777777" w:rsidTr="00643D27">
        <w:trPr>
          <w:trHeight w:val="317"/>
          <w:jc w:val="center"/>
        </w:trPr>
        <w:tc>
          <w:tcPr>
            <w:tcW w:w="3080" w:type="dxa"/>
            <w:shd w:val="clear" w:color="auto" w:fill="auto"/>
          </w:tcPr>
          <w:p w14:paraId="04CD25C2" w14:textId="77777777" w:rsidR="009B6CAE" w:rsidRPr="00D033C7" w:rsidRDefault="009B6CA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D2E4364"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6CAE" w:rsidRPr="00D033C7" w14:paraId="3FF71628" w14:textId="77777777" w:rsidTr="00643D27">
        <w:trPr>
          <w:trHeight w:val="264"/>
          <w:jc w:val="center"/>
        </w:trPr>
        <w:tc>
          <w:tcPr>
            <w:tcW w:w="3080" w:type="dxa"/>
            <w:shd w:val="clear" w:color="auto" w:fill="auto"/>
          </w:tcPr>
          <w:p w14:paraId="5364804D" w14:textId="77777777" w:rsidR="009B6CAE" w:rsidRPr="00D033C7" w:rsidRDefault="009B6CAE"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519AF007" w14:textId="77777777" w:rsidR="009B6CAE" w:rsidRPr="00D033C7" w:rsidRDefault="009B6CA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6CAE" w:rsidRPr="00D033C7" w14:paraId="205E4AE8" w14:textId="77777777" w:rsidTr="00643D27">
        <w:trPr>
          <w:trHeight w:val="396"/>
          <w:jc w:val="center"/>
        </w:trPr>
        <w:tc>
          <w:tcPr>
            <w:tcW w:w="3080" w:type="dxa"/>
            <w:shd w:val="clear" w:color="auto" w:fill="auto"/>
          </w:tcPr>
          <w:p w14:paraId="0519DFAA" w14:textId="77777777" w:rsidR="009B6CAE" w:rsidRPr="00D033C7" w:rsidRDefault="009B6CAE"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4CFA0C7F"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4CA63C26" w14:textId="72CD73C1" w:rsidR="009B6CAE"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Hours Worked is calculated in 7.4.1</w:t>
            </w:r>
          </w:p>
        </w:tc>
      </w:tr>
    </w:tbl>
    <w:p w14:paraId="4917FA9B" w14:textId="77777777" w:rsidR="00786F4B" w:rsidRDefault="00786F4B" w:rsidP="00786F4B">
      <w:pPr>
        <w:tabs>
          <w:tab w:val="left" w:pos="540"/>
        </w:tabs>
        <w:jc w:val="both"/>
        <w:rPr>
          <w:rFonts w:asciiTheme="minorHAnsi" w:hAnsiTheme="minorHAnsi" w:cstheme="minorHAnsi"/>
          <w:sz w:val="20"/>
        </w:rPr>
      </w:pPr>
    </w:p>
    <w:p w14:paraId="12DFC0E7" w14:textId="3362F21C" w:rsidR="001257BC" w:rsidRDefault="001257BC">
      <w:pPr>
        <w:tabs>
          <w:tab w:val="left" w:pos="540"/>
        </w:tabs>
        <w:jc w:val="both"/>
        <w:rPr>
          <w:rFonts w:asciiTheme="minorHAnsi" w:hAnsiTheme="minorHAnsi" w:cstheme="minorHAnsi"/>
          <w:sz w:val="20"/>
        </w:rPr>
      </w:pPr>
    </w:p>
    <w:p w14:paraId="75EEFB54" w14:textId="77777777" w:rsidR="003B2629" w:rsidRDefault="003B2629">
      <w:pPr>
        <w:tabs>
          <w:tab w:val="left" w:pos="540"/>
        </w:tabs>
        <w:jc w:val="both"/>
        <w:rPr>
          <w:rFonts w:asciiTheme="minorHAnsi" w:hAnsiTheme="minorHAnsi" w:cstheme="minorHAnsi"/>
          <w:sz w:val="20"/>
        </w:rPr>
      </w:pPr>
    </w:p>
    <w:p w14:paraId="0ECCCAA2" w14:textId="61866EFC" w:rsidR="007B4FA2" w:rsidRDefault="007B4FA2">
      <w:pPr>
        <w:tabs>
          <w:tab w:val="left" w:pos="540"/>
        </w:tabs>
        <w:jc w:val="both"/>
        <w:rPr>
          <w:rFonts w:asciiTheme="minorHAnsi" w:hAnsiTheme="minorHAnsi" w:cstheme="minorHAnsi"/>
          <w:sz w:val="20"/>
        </w:rPr>
      </w:pPr>
    </w:p>
    <w:p w14:paraId="7D190D90" w14:textId="496B7D76" w:rsidR="007B4FA2" w:rsidRDefault="007B4FA2" w:rsidP="007B4FA2">
      <w:pPr>
        <w:pStyle w:val="StyleStyleHeading210ptTimesNewRoman11pt"/>
        <w:numPr>
          <w:ilvl w:val="2"/>
          <w:numId w:val="35"/>
        </w:numPr>
      </w:pPr>
      <w:bookmarkStart w:id="59" w:name="_Toc81572739"/>
      <w:r w:rsidRPr="009B6CAE">
        <w:lastRenderedPageBreak/>
        <w:t xml:space="preserve">Production </w:t>
      </w:r>
      <w:r w:rsidR="00925EB1">
        <w:t>P</w:t>
      </w:r>
      <w:r w:rsidRPr="009B6CAE">
        <w:t xml:space="preserve">er </w:t>
      </w:r>
      <w:r w:rsidR="00925EB1">
        <w:t>P</w:t>
      </w:r>
      <w:r w:rsidR="00C677DF">
        <w:t>atient</w:t>
      </w:r>
      <w:bookmarkEnd w:id="59"/>
    </w:p>
    <w:p w14:paraId="452A3B75" w14:textId="77777777" w:rsidR="007B4FA2" w:rsidRDefault="007B4FA2" w:rsidP="007B4FA2">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7B4FA2" w:rsidRPr="00D033C7" w14:paraId="0BE0117B" w14:textId="77777777" w:rsidTr="00643D27">
        <w:trPr>
          <w:trHeight w:val="320"/>
          <w:jc w:val="center"/>
        </w:trPr>
        <w:tc>
          <w:tcPr>
            <w:tcW w:w="3080" w:type="dxa"/>
            <w:shd w:val="clear" w:color="auto" w:fill="auto"/>
          </w:tcPr>
          <w:p w14:paraId="0037DD56" w14:textId="77777777" w:rsidR="007B4FA2" w:rsidRPr="0018019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7A32D9F2" w14:textId="3A0F93B3" w:rsidR="007B4FA2" w:rsidRPr="00D033C7" w:rsidRDefault="007B4FA2"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P</w:t>
            </w:r>
            <w:r w:rsidR="00C677DF">
              <w:rPr>
                <w:rFonts w:ascii="Calibri" w:eastAsia="Times New Roman" w:hAnsi="Calibri" w:cs="Calibri"/>
                <w:color w:val="000000"/>
                <w:sz w:val="22"/>
                <w:szCs w:val="22"/>
                <w:lang w:eastAsia="en-AU"/>
              </w:rPr>
              <w:t>atient</w:t>
            </w:r>
          </w:p>
        </w:tc>
      </w:tr>
      <w:tr w:rsidR="007B4FA2" w:rsidRPr="00D033C7" w14:paraId="13950968" w14:textId="77777777" w:rsidTr="00643D27">
        <w:trPr>
          <w:trHeight w:val="344"/>
          <w:jc w:val="center"/>
        </w:trPr>
        <w:tc>
          <w:tcPr>
            <w:tcW w:w="3080" w:type="dxa"/>
            <w:shd w:val="clear" w:color="auto" w:fill="auto"/>
          </w:tcPr>
          <w:p w14:paraId="2E0B4139"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00D201A0"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7B4FA2" w:rsidRPr="00D033C7" w14:paraId="6A40F98C" w14:textId="77777777" w:rsidTr="00643D27">
        <w:trPr>
          <w:trHeight w:val="323"/>
          <w:jc w:val="center"/>
        </w:trPr>
        <w:tc>
          <w:tcPr>
            <w:tcW w:w="3080" w:type="dxa"/>
            <w:shd w:val="clear" w:color="auto" w:fill="auto"/>
          </w:tcPr>
          <w:p w14:paraId="579689B0"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52CFF0A"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7B4FA2" w:rsidRPr="00D033C7" w14:paraId="71CB7A0E" w14:textId="77777777" w:rsidTr="00643D27">
        <w:trPr>
          <w:trHeight w:val="292"/>
          <w:jc w:val="center"/>
        </w:trPr>
        <w:tc>
          <w:tcPr>
            <w:tcW w:w="3080" w:type="dxa"/>
            <w:shd w:val="clear" w:color="auto" w:fill="auto"/>
          </w:tcPr>
          <w:p w14:paraId="59B264AC"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BCCFB25" w14:textId="62A2CA87" w:rsidR="007B4FA2" w:rsidRPr="00D033C7" w:rsidRDefault="00C677DF" w:rsidP="00643D27">
            <w:pPr>
              <w:rPr>
                <w:rFonts w:ascii="Calibri" w:eastAsia="Times New Roman" w:hAnsi="Calibri" w:cs="Calibri"/>
                <w:color w:val="000000"/>
                <w:sz w:val="22"/>
                <w:szCs w:val="22"/>
                <w:lang w:eastAsia="en-AU"/>
              </w:rPr>
            </w:pPr>
            <w:r w:rsidRPr="00C677DF">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U</w:t>
            </w:r>
            <w:r w:rsidRPr="00C677DF">
              <w:rPr>
                <w:rFonts w:ascii="Calibri" w:eastAsia="Times New Roman" w:hAnsi="Calibri" w:cs="Calibri"/>
                <w:color w:val="000000"/>
                <w:sz w:val="22"/>
                <w:szCs w:val="22"/>
                <w:lang w:eastAsia="en-AU"/>
              </w:rPr>
              <w:t xml:space="preserve">nique </w:t>
            </w:r>
            <w:r>
              <w:rPr>
                <w:rFonts w:ascii="Calibri" w:eastAsia="Times New Roman" w:hAnsi="Calibri" w:cs="Calibri"/>
                <w:color w:val="000000"/>
                <w:sz w:val="22"/>
                <w:szCs w:val="22"/>
                <w:lang w:eastAsia="en-AU"/>
              </w:rPr>
              <w:t>P</w:t>
            </w:r>
            <w:r w:rsidRPr="00C677DF">
              <w:rPr>
                <w:rFonts w:ascii="Calibri" w:eastAsia="Times New Roman" w:hAnsi="Calibri" w:cs="Calibri"/>
                <w:color w:val="000000"/>
                <w:sz w:val="22"/>
                <w:szCs w:val="22"/>
                <w:lang w:eastAsia="en-AU"/>
              </w:rPr>
              <w:t>atients</w:t>
            </w:r>
          </w:p>
        </w:tc>
      </w:tr>
      <w:tr w:rsidR="007B4FA2" w:rsidRPr="00D033C7" w14:paraId="3001BA0A" w14:textId="77777777" w:rsidTr="00643D27">
        <w:trPr>
          <w:trHeight w:val="317"/>
          <w:jc w:val="center"/>
        </w:trPr>
        <w:tc>
          <w:tcPr>
            <w:tcW w:w="3080" w:type="dxa"/>
            <w:shd w:val="clear" w:color="auto" w:fill="auto"/>
          </w:tcPr>
          <w:p w14:paraId="26164D18" w14:textId="77777777" w:rsidR="007B4FA2" w:rsidRPr="00D033C7" w:rsidRDefault="007B4FA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0985BAC"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B4FA2" w:rsidRPr="00D033C7" w14:paraId="54384D37" w14:textId="77777777" w:rsidTr="00643D27">
        <w:trPr>
          <w:trHeight w:val="264"/>
          <w:jc w:val="center"/>
        </w:trPr>
        <w:tc>
          <w:tcPr>
            <w:tcW w:w="3080" w:type="dxa"/>
            <w:shd w:val="clear" w:color="auto" w:fill="auto"/>
          </w:tcPr>
          <w:p w14:paraId="4D4AE255" w14:textId="77777777" w:rsidR="007B4FA2" w:rsidRPr="00D033C7" w:rsidRDefault="007B4FA2"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CD9A268" w14:textId="77777777" w:rsidR="007B4FA2" w:rsidRPr="00D033C7" w:rsidRDefault="007B4FA2"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7B4FA2" w:rsidRPr="00D033C7" w14:paraId="3526ED70" w14:textId="77777777" w:rsidTr="00643D27">
        <w:trPr>
          <w:trHeight w:val="396"/>
          <w:jc w:val="center"/>
        </w:trPr>
        <w:tc>
          <w:tcPr>
            <w:tcW w:w="3080" w:type="dxa"/>
            <w:shd w:val="clear" w:color="auto" w:fill="auto"/>
          </w:tcPr>
          <w:p w14:paraId="0EF7243B" w14:textId="77777777" w:rsidR="007B4FA2" w:rsidRPr="00D033C7" w:rsidRDefault="007B4FA2"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74B4A9FA"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3A359877" w14:textId="6E26ED97" w:rsidR="007B4FA2"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Unique Patients is calculated in 7.4.12</w:t>
            </w:r>
          </w:p>
        </w:tc>
      </w:tr>
    </w:tbl>
    <w:p w14:paraId="316FC438" w14:textId="77777777" w:rsidR="007B4FA2" w:rsidRDefault="007B4FA2" w:rsidP="007B4FA2">
      <w:pPr>
        <w:tabs>
          <w:tab w:val="left" w:pos="540"/>
        </w:tabs>
        <w:jc w:val="both"/>
        <w:rPr>
          <w:rFonts w:asciiTheme="minorHAnsi" w:hAnsiTheme="minorHAnsi" w:cstheme="minorHAnsi"/>
          <w:sz w:val="20"/>
        </w:rPr>
      </w:pPr>
    </w:p>
    <w:p w14:paraId="7D5C93FB" w14:textId="736DE34E" w:rsidR="007B4FA2" w:rsidRDefault="007B4FA2">
      <w:pPr>
        <w:tabs>
          <w:tab w:val="left" w:pos="540"/>
        </w:tabs>
        <w:jc w:val="both"/>
        <w:rPr>
          <w:rFonts w:asciiTheme="minorHAnsi" w:hAnsiTheme="minorHAnsi" w:cstheme="minorHAnsi"/>
          <w:sz w:val="20"/>
        </w:rPr>
      </w:pPr>
    </w:p>
    <w:p w14:paraId="59B6181A" w14:textId="3B3BB16B" w:rsidR="00160C90" w:rsidRDefault="00160C90">
      <w:pPr>
        <w:tabs>
          <w:tab w:val="left" w:pos="540"/>
        </w:tabs>
        <w:jc w:val="both"/>
        <w:rPr>
          <w:rFonts w:asciiTheme="minorHAnsi" w:hAnsiTheme="minorHAnsi" w:cstheme="minorHAnsi"/>
          <w:sz w:val="20"/>
        </w:rPr>
      </w:pPr>
    </w:p>
    <w:p w14:paraId="7C121E8C" w14:textId="5F8F7B97" w:rsidR="00160C90" w:rsidRDefault="00160C90">
      <w:pPr>
        <w:tabs>
          <w:tab w:val="left" w:pos="540"/>
        </w:tabs>
        <w:jc w:val="both"/>
        <w:rPr>
          <w:rFonts w:asciiTheme="minorHAnsi" w:hAnsiTheme="minorHAnsi" w:cstheme="minorHAnsi"/>
          <w:sz w:val="20"/>
        </w:rPr>
      </w:pPr>
    </w:p>
    <w:p w14:paraId="1E853EAD" w14:textId="4887D4ED" w:rsidR="00160C90" w:rsidRDefault="00160C90">
      <w:pPr>
        <w:tabs>
          <w:tab w:val="left" w:pos="540"/>
        </w:tabs>
        <w:jc w:val="both"/>
        <w:rPr>
          <w:rFonts w:asciiTheme="minorHAnsi" w:hAnsiTheme="minorHAnsi" w:cstheme="minorHAnsi"/>
          <w:sz w:val="20"/>
        </w:rPr>
      </w:pPr>
    </w:p>
    <w:p w14:paraId="1E006636" w14:textId="77777777" w:rsidR="00160C90" w:rsidRDefault="00160C90">
      <w:pPr>
        <w:tabs>
          <w:tab w:val="left" w:pos="540"/>
        </w:tabs>
        <w:jc w:val="both"/>
        <w:rPr>
          <w:rFonts w:asciiTheme="minorHAnsi" w:hAnsiTheme="minorHAnsi" w:cstheme="minorHAnsi"/>
          <w:sz w:val="20"/>
        </w:rPr>
      </w:pPr>
    </w:p>
    <w:p w14:paraId="74BD94A2" w14:textId="574F990B" w:rsidR="00BC01CF" w:rsidRDefault="00BC01CF" w:rsidP="00BC01CF">
      <w:pPr>
        <w:pStyle w:val="StyleStyleHeading210ptTimesNewRoman11pt"/>
        <w:numPr>
          <w:ilvl w:val="2"/>
          <w:numId w:val="35"/>
        </w:numPr>
      </w:pPr>
      <w:bookmarkStart w:id="60" w:name="_Toc81572740"/>
      <w:r w:rsidRPr="009B6CAE">
        <w:t xml:space="preserve">Production </w:t>
      </w:r>
      <w:r w:rsidR="00925EB1">
        <w:t>P</w:t>
      </w:r>
      <w:r w:rsidRPr="009B6CAE">
        <w:t xml:space="preserve">er </w:t>
      </w:r>
      <w:r w:rsidR="00925EB1">
        <w:t>A</w:t>
      </w:r>
      <w:r>
        <w:t>ppointment</w:t>
      </w:r>
      <w:bookmarkEnd w:id="60"/>
    </w:p>
    <w:p w14:paraId="27FBF88C" w14:textId="77777777" w:rsidR="00BC01CF" w:rsidRDefault="00BC01CF" w:rsidP="00BC01C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BC01CF" w:rsidRPr="00D033C7" w14:paraId="1CA500CB" w14:textId="77777777" w:rsidTr="00643D27">
        <w:trPr>
          <w:trHeight w:val="320"/>
          <w:jc w:val="center"/>
        </w:trPr>
        <w:tc>
          <w:tcPr>
            <w:tcW w:w="3080" w:type="dxa"/>
            <w:shd w:val="clear" w:color="auto" w:fill="auto"/>
          </w:tcPr>
          <w:p w14:paraId="087AE9B4" w14:textId="77777777" w:rsidR="00BC01CF" w:rsidRPr="0018019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6E6465DF" w14:textId="0859F1FB" w:rsidR="00BC01CF" w:rsidRPr="00D033C7" w:rsidRDefault="00BC01CF" w:rsidP="00643D27">
            <w:pPr>
              <w:rPr>
                <w:rFonts w:ascii="Calibri" w:eastAsia="Times New Roman" w:hAnsi="Calibri" w:cs="Calibri"/>
                <w:b/>
                <w:bCs/>
                <w:color w:val="000000"/>
                <w:sz w:val="22"/>
                <w:szCs w:val="22"/>
                <w:lang w:eastAsia="en-AU"/>
              </w:rPr>
            </w:pPr>
            <w:r w:rsidRPr="009B6CAE">
              <w:rPr>
                <w:rFonts w:ascii="Calibri" w:eastAsia="Times New Roman" w:hAnsi="Calibri" w:cs="Calibri"/>
                <w:color w:val="000000"/>
                <w:sz w:val="22"/>
                <w:szCs w:val="22"/>
                <w:lang w:eastAsia="en-AU"/>
              </w:rPr>
              <w:t xml:space="preserve">Production </w:t>
            </w:r>
            <w:r w:rsidR="00925EB1">
              <w:rPr>
                <w:rFonts w:ascii="Calibri" w:eastAsia="Times New Roman" w:hAnsi="Calibri" w:cs="Calibri"/>
                <w:color w:val="000000"/>
                <w:sz w:val="22"/>
                <w:szCs w:val="22"/>
                <w:lang w:eastAsia="en-AU"/>
              </w:rPr>
              <w:t>P</w:t>
            </w:r>
            <w:r w:rsidRPr="009B6CAE">
              <w:rPr>
                <w:rFonts w:ascii="Calibri" w:eastAsia="Times New Roman" w:hAnsi="Calibri" w:cs="Calibri"/>
                <w:color w:val="000000"/>
                <w:sz w:val="22"/>
                <w:szCs w:val="22"/>
                <w:lang w:eastAsia="en-AU"/>
              </w:rPr>
              <w:t xml:space="preserve">er </w:t>
            </w:r>
            <w:r w:rsidR="00925EB1">
              <w:rPr>
                <w:rFonts w:ascii="Calibri" w:eastAsia="Times New Roman" w:hAnsi="Calibri" w:cs="Calibri"/>
                <w:color w:val="000000"/>
                <w:sz w:val="22"/>
                <w:szCs w:val="22"/>
                <w:lang w:eastAsia="en-AU"/>
              </w:rPr>
              <w:t>A</w:t>
            </w:r>
            <w:r>
              <w:rPr>
                <w:rFonts w:ascii="Calibri" w:eastAsia="Times New Roman" w:hAnsi="Calibri" w:cs="Calibri"/>
                <w:color w:val="000000"/>
                <w:sz w:val="22"/>
                <w:szCs w:val="22"/>
                <w:lang w:eastAsia="en-AU"/>
              </w:rPr>
              <w:t>ppointment</w:t>
            </w:r>
          </w:p>
        </w:tc>
      </w:tr>
      <w:tr w:rsidR="00BC01CF" w:rsidRPr="00D033C7" w14:paraId="6FF2805A" w14:textId="77777777" w:rsidTr="00643D27">
        <w:trPr>
          <w:trHeight w:val="344"/>
          <w:jc w:val="center"/>
        </w:trPr>
        <w:tc>
          <w:tcPr>
            <w:tcW w:w="3080" w:type="dxa"/>
            <w:shd w:val="clear" w:color="auto" w:fill="auto"/>
          </w:tcPr>
          <w:p w14:paraId="011C2B11"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30ACCAF2"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BC01CF" w:rsidRPr="00D033C7" w14:paraId="0B67F226" w14:textId="77777777" w:rsidTr="00643D27">
        <w:trPr>
          <w:trHeight w:val="323"/>
          <w:jc w:val="center"/>
        </w:trPr>
        <w:tc>
          <w:tcPr>
            <w:tcW w:w="3080" w:type="dxa"/>
            <w:shd w:val="clear" w:color="auto" w:fill="auto"/>
          </w:tcPr>
          <w:p w14:paraId="4532EB41"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D77E3B8"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BC01CF" w:rsidRPr="00D033C7" w14:paraId="12DADD28" w14:textId="77777777" w:rsidTr="00643D27">
        <w:trPr>
          <w:trHeight w:val="292"/>
          <w:jc w:val="center"/>
        </w:trPr>
        <w:tc>
          <w:tcPr>
            <w:tcW w:w="3080" w:type="dxa"/>
            <w:shd w:val="clear" w:color="auto" w:fill="auto"/>
          </w:tcPr>
          <w:p w14:paraId="2DC1494A"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6B25592C" w14:textId="6520AB67" w:rsidR="00BC01CF" w:rsidRPr="00D033C7" w:rsidRDefault="00BC01CF" w:rsidP="00643D27">
            <w:pPr>
              <w:rPr>
                <w:rFonts w:ascii="Calibri" w:eastAsia="Times New Roman" w:hAnsi="Calibri" w:cs="Calibri"/>
                <w:color w:val="000000"/>
                <w:sz w:val="22"/>
                <w:szCs w:val="22"/>
                <w:lang w:eastAsia="en-AU"/>
              </w:rPr>
            </w:pPr>
            <w:r w:rsidRPr="00BC01CF">
              <w:rPr>
                <w:rFonts w:ascii="Calibri" w:eastAsia="Times New Roman" w:hAnsi="Calibri" w:cs="Calibri"/>
                <w:color w:val="000000"/>
                <w:sz w:val="22"/>
                <w:szCs w:val="22"/>
                <w:lang w:eastAsia="en-AU"/>
              </w:rPr>
              <w:t>Total production/</w:t>
            </w:r>
            <w:r>
              <w:rPr>
                <w:rFonts w:ascii="Calibri" w:eastAsia="Times New Roman" w:hAnsi="Calibri" w:cs="Calibri"/>
                <w:color w:val="000000"/>
                <w:sz w:val="22"/>
                <w:szCs w:val="22"/>
                <w:lang w:eastAsia="en-AU"/>
              </w:rPr>
              <w:t>Number of Appointments</w:t>
            </w:r>
          </w:p>
        </w:tc>
      </w:tr>
      <w:tr w:rsidR="00BC01CF" w:rsidRPr="00D033C7" w14:paraId="28CCBC0A" w14:textId="77777777" w:rsidTr="00643D27">
        <w:trPr>
          <w:trHeight w:val="317"/>
          <w:jc w:val="center"/>
        </w:trPr>
        <w:tc>
          <w:tcPr>
            <w:tcW w:w="3080" w:type="dxa"/>
            <w:shd w:val="clear" w:color="auto" w:fill="auto"/>
          </w:tcPr>
          <w:p w14:paraId="7162F7DB" w14:textId="77777777" w:rsidR="00BC01CF" w:rsidRPr="00D033C7" w:rsidRDefault="00BC01C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CCB92D4"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C01CF" w:rsidRPr="00D033C7" w14:paraId="312F3DAD" w14:textId="77777777" w:rsidTr="00643D27">
        <w:trPr>
          <w:trHeight w:val="264"/>
          <w:jc w:val="center"/>
        </w:trPr>
        <w:tc>
          <w:tcPr>
            <w:tcW w:w="3080" w:type="dxa"/>
            <w:shd w:val="clear" w:color="auto" w:fill="auto"/>
          </w:tcPr>
          <w:p w14:paraId="51568A32" w14:textId="77777777" w:rsidR="00BC01CF" w:rsidRPr="00D033C7" w:rsidRDefault="00BC01C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0093B5" w14:textId="77777777" w:rsidR="00BC01CF" w:rsidRPr="00D033C7" w:rsidRDefault="00BC01C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BC01CF" w:rsidRPr="00D033C7" w14:paraId="0DFFC85D" w14:textId="77777777" w:rsidTr="00643D27">
        <w:trPr>
          <w:trHeight w:val="396"/>
          <w:jc w:val="center"/>
        </w:trPr>
        <w:tc>
          <w:tcPr>
            <w:tcW w:w="3080" w:type="dxa"/>
            <w:shd w:val="clear" w:color="auto" w:fill="auto"/>
          </w:tcPr>
          <w:p w14:paraId="7C5DF528" w14:textId="77777777" w:rsidR="00BC01CF" w:rsidRPr="00D033C7" w:rsidRDefault="00BC01C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E8FBD86" w14:textId="77777777" w:rsidR="00B63D7D"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Total Production is calculated in 7.4.24</w:t>
            </w:r>
          </w:p>
          <w:p w14:paraId="3B92E8F5" w14:textId="6331BDDA" w:rsidR="00BC01CF" w:rsidRPr="00D033C7" w:rsidRDefault="00B63D7D" w:rsidP="00B63D7D">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Number of Appointments is calculated in 7.4.7</w:t>
            </w:r>
          </w:p>
        </w:tc>
      </w:tr>
    </w:tbl>
    <w:p w14:paraId="28B64498" w14:textId="77777777" w:rsidR="00BC01CF" w:rsidRDefault="00BC01CF" w:rsidP="00BC01CF">
      <w:pPr>
        <w:tabs>
          <w:tab w:val="left" w:pos="540"/>
        </w:tabs>
        <w:jc w:val="both"/>
        <w:rPr>
          <w:rFonts w:asciiTheme="minorHAnsi" w:hAnsiTheme="minorHAnsi" w:cstheme="minorHAnsi"/>
          <w:sz w:val="20"/>
        </w:rPr>
      </w:pPr>
    </w:p>
    <w:p w14:paraId="73724685" w14:textId="77777777" w:rsidR="00BC01CF" w:rsidRDefault="00BC01CF" w:rsidP="00BC01CF">
      <w:pPr>
        <w:tabs>
          <w:tab w:val="left" w:pos="540"/>
        </w:tabs>
        <w:jc w:val="both"/>
        <w:rPr>
          <w:rFonts w:asciiTheme="minorHAnsi" w:hAnsiTheme="minorHAnsi" w:cstheme="minorHAnsi"/>
          <w:sz w:val="20"/>
        </w:rPr>
      </w:pPr>
    </w:p>
    <w:p w14:paraId="0DF59A97" w14:textId="11DA8BEB" w:rsidR="008939E3" w:rsidRDefault="008939E3" w:rsidP="008939E3">
      <w:pPr>
        <w:pStyle w:val="StyleStyleHeading210ptTimesNewRoman11pt"/>
        <w:numPr>
          <w:ilvl w:val="2"/>
          <w:numId w:val="35"/>
        </w:numPr>
      </w:pPr>
      <w:bookmarkStart w:id="61" w:name="_Toc81572741"/>
      <w:r>
        <w:t xml:space="preserve">Lost </w:t>
      </w:r>
      <w:r w:rsidR="00925EB1">
        <w:t>R</w:t>
      </w:r>
      <w:r>
        <w:t xml:space="preserve">evenue </w:t>
      </w:r>
      <w:r w:rsidR="00925EB1">
        <w:t>T</w:t>
      </w:r>
      <w:r>
        <w:t xml:space="preserve">hrough </w:t>
      </w:r>
      <w:r w:rsidR="00925EB1">
        <w:t>C</w:t>
      </w:r>
      <w:r>
        <w:t>ancellations</w:t>
      </w:r>
      <w:bookmarkEnd w:id="61"/>
    </w:p>
    <w:p w14:paraId="223846B5" w14:textId="77777777" w:rsidR="008939E3" w:rsidRDefault="008939E3" w:rsidP="008939E3">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8939E3" w:rsidRPr="00D033C7" w14:paraId="7CC59445" w14:textId="77777777" w:rsidTr="00643D27">
        <w:trPr>
          <w:trHeight w:val="320"/>
          <w:jc w:val="center"/>
        </w:trPr>
        <w:tc>
          <w:tcPr>
            <w:tcW w:w="3080" w:type="dxa"/>
            <w:shd w:val="clear" w:color="auto" w:fill="auto"/>
          </w:tcPr>
          <w:p w14:paraId="63FD5BE7" w14:textId="77777777" w:rsidR="008939E3" w:rsidRPr="0018019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9BB9812" w14:textId="25F0ACB8" w:rsidR="008939E3" w:rsidRPr="00D033C7" w:rsidRDefault="0047581D" w:rsidP="00643D27">
            <w:pPr>
              <w:rPr>
                <w:rFonts w:ascii="Calibri" w:eastAsia="Times New Roman" w:hAnsi="Calibri" w:cs="Calibri"/>
                <w:b/>
                <w:bCs/>
                <w:color w:val="000000"/>
                <w:sz w:val="22"/>
                <w:szCs w:val="22"/>
                <w:lang w:eastAsia="en-AU"/>
              </w:rPr>
            </w:pPr>
            <w:r w:rsidRPr="0047581D">
              <w:rPr>
                <w:rFonts w:ascii="Calibri" w:eastAsia="Times New Roman" w:hAnsi="Calibri" w:cs="Calibri"/>
                <w:color w:val="000000"/>
                <w:sz w:val="22"/>
                <w:szCs w:val="22"/>
                <w:lang w:eastAsia="en-AU"/>
              </w:rPr>
              <w:t xml:space="preserve">Lost </w:t>
            </w:r>
            <w:r w:rsidR="00925EB1">
              <w:rPr>
                <w:rFonts w:ascii="Calibri" w:eastAsia="Times New Roman" w:hAnsi="Calibri" w:cs="Calibri"/>
                <w:color w:val="000000"/>
                <w:sz w:val="22"/>
                <w:szCs w:val="22"/>
                <w:lang w:eastAsia="en-AU"/>
              </w:rPr>
              <w:t>R</w:t>
            </w:r>
            <w:r w:rsidRPr="0047581D">
              <w:rPr>
                <w:rFonts w:ascii="Calibri" w:eastAsia="Times New Roman" w:hAnsi="Calibri" w:cs="Calibri"/>
                <w:color w:val="000000"/>
                <w:sz w:val="22"/>
                <w:szCs w:val="22"/>
                <w:lang w:eastAsia="en-AU"/>
              </w:rPr>
              <w:t xml:space="preserve">evenue </w:t>
            </w:r>
            <w:r w:rsidR="00925EB1">
              <w:rPr>
                <w:rFonts w:ascii="Calibri" w:eastAsia="Times New Roman" w:hAnsi="Calibri" w:cs="Calibri"/>
                <w:color w:val="000000"/>
                <w:sz w:val="22"/>
                <w:szCs w:val="22"/>
                <w:lang w:eastAsia="en-AU"/>
              </w:rPr>
              <w:t>T</w:t>
            </w:r>
            <w:r w:rsidRPr="0047581D">
              <w:rPr>
                <w:rFonts w:ascii="Calibri" w:eastAsia="Times New Roman" w:hAnsi="Calibri" w:cs="Calibri"/>
                <w:color w:val="000000"/>
                <w:sz w:val="22"/>
                <w:szCs w:val="22"/>
                <w:lang w:eastAsia="en-AU"/>
              </w:rPr>
              <w:t xml:space="preserve">hrough </w:t>
            </w:r>
            <w:r w:rsidR="00925EB1">
              <w:rPr>
                <w:rFonts w:ascii="Calibri" w:eastAsia="Times New Roman" w:hAnsi="Calibri" w:cs="Calibri"/>
                <w:color w:val="000000"/>
                <w:sz w:val="22"/>
                <w:szCs w:val="22"/>
                <w:lang w:eastAsia="en-AU"/>
              </w:rPr>
              <w:t>C</w:t>
            </w:r>
            <w:r w:rsidRPr="0047581D">
              <w:rPr>
                <w:rFonts w:ascii="Calibri" w:eastAsia="Times New Roman" w:hAnsi="Calibri" w:cs="Calibri"/>
                <w:color w:val="000000"/>
                <w:sz w:val="22"/>
                <w:szCs w:val="22"/>
                <w:lang w:eastAsia="en-AU"/>
              </w:rPr>
              <w:t>ancellations</w:t>
            </w:r>
          </w:p>
        </w:tc>
      </w:tr>
      <w:tr w:rsidR="008939E3" w:rsidRPr="00D033C7" w14:paraId="6A07B751" w14:textId="77777777" w:rsidTr="00643D27">
        <w:trPr>
          <w:trHeight w:val="344"/>
          <w:jc w:val="center"/>
        </w:trPr>
        <w:tc>
          <w:tcPr>
            <w:tcW w:w="3080" w:type="dxa"/>
            <w:shd w:val="clear" w:color="auto" w:fill="auto"/>
          </w:tcPr>
          <w:p w14:paraId="42D621F0"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2BE0CC3B"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8939E3" w:rsidRPr="00D033C7" w14:paraId="330D228F" w14:textId="77777777" w:rsidTr="00643D27">
        <w:trPr>
          <w:trHeight w:val="323"/>
          <w:jc w:val="center"/>
        </w:trPr>
        <w:tc>
          <w:tcPr>
            <w:tcW w:w="3080" w:type="dxa"/>
            <w:shd w:val="clear" w:color="auto" w:fill="auto"/>
          </w:tcPr>
          <w:p w14:paraId="45108DFE"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72434DF"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8939E3" w:rsidRPr="00D033C7" w14:paraId="6BFD06D3" w14:textId="77777777" w:rsidTr="00643D27">
        <w:trPr>
          <w:trHeight w:val="292"/>
          <w:jc w:val="center"/>
        </w:trPr>
        <w:tc>
          <w:tcPr>
            <w:tcW w:w="3080" w:type="dxa"/>
            <w:shd w:val="clear" w:color="auto" w:fill="auto"/>
          </w:tcPr>
          <w:p w14:paraId="19F38FBC"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2FDDD339" w14:textId="4D7940A5" w:rsidR="008939E3" w:rsidRPr="00D033C7" w:rsidRDefault="0047581D" w:rsidP="00643D27">
            <w:pPr>
              <w:rPr>
                <w:rFonts w:ascii="Calibri" w:eastAsia="Times New Roman" w:hAnsi="Calibri" w:cs="Calibri"/>
                <w:color w:val="000000"/>
                <w:sz w:val="22"/>
                <w:szCs w:val="22"/>
                <w:lang w:eastAsia="en-AU"/>
              </w:rPr>
            </w:pPr>
            <w:r w:rsidRPr="0047581D">
              <w:rPr>
                <w:rFonts w:ascii="Calibri" w:eastAsia="Times New Roman" w:hAnsi="Calibri" w:cs="Calibri"/>
                <w:color w:val="000000"/>
                <w:sz w:val="22"/>
                <w:szCs w:val="22"/>
                <w:lang w:eastAsia="en-AU"/>
              </w:rPr>
              <w:t xml:space="preserve">Production per working hour * </w:t>
            </w:r>
            <w:r w:rsidR="007556A0">
              <w:rPr>
                <w:rFonts w:ascii="Calibri" w:eastAsia="Times New Roman" w:hAnsi="Calibri" w:cs="Calibri"/>
                <w:color w:val="000000"/>
                <w:sz w:val="22"/>
                <w:szCs w:val="22"/>
                <w:lang w:eastAsia="en-AU"/>
              </w:rPr>
              <w:t>Hours Cancelled</w:t>
            </w:r>
          </w:p>
        </w:tc>
      </w:tr>
      <w:tr w:rsidR="008939E3" w:rsidRPr="00D033C7" w14:paraId="67C2F86E" w14:textId="77777777" w:rsidTr="00643D27">
        <w:trPr>
          <w:trHeight w:val="317"/>
          <w:jc w:val="center"/>
        </w:trPr>
        <w:tc>
          <w:tcPr>
            <w:tcW w:w="3080" w:type="dxa"/>
            <w:shd w:val="clear" w:color="auto" w:fill="auto"/>
          </w:tcPr>
          <w:p w14:paraId="64FBB3AD" w14:textId="77777777" w:rsidR="008939E3" w:rsidRPr="00D033C7" w:rsidRDefault="008939E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728EAC3"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8939E3" w:rsidRPr="00D033C7" w14:paraId="1D2C768F" w14:textId="77777777" w:rsidTr="00643D27">
        <w:trPr>
          <w:trHeight w:val="264"/>
          <w:jc w:val="center"/>
        </w:trPr>
        <w:tc>
          <w:tcPr>
            <w:tcW w:w="3080" w:type="dxa"/>
            <w:shd w:val="clear" w:color="auto" w:fill="auto"/>
          </w:tcPr>
          <w:p w14:paraId="3DC179A4" w14:textId="77777777" w:rsidR="008939E3" w:rsidRPr="00D033C7" w:rsidRDefault="008939E3"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2644EB6" w14:textId="77777777" w:rsidR="008939E3" w:rsidRPr="00D033C7" w:rsidRDefault="008939E3"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8939E3" w:rsidRPr="00D033C7" w14:paraId="73847301" w14:textId="77777777" w:rsidTr="00643D27">
        <w:trPr>
          <w:trHeight w:val="396"/>
          <w:jc w:val="center"/>
        </w:trPr>
        <w:tc>
          <w:tcPr>
            <w:tcW w:w="3080" w:type="dxa"/>
            <w:shd w:val="clear" w:color="auto" w:fill="auto"/>
          </w:tcPr>
          <w:p w14:paraId="4DCD08A4" w14:textId="77777777" w:rsidR="008939E3" w:rsidRPr="00D033C7" w:rsidRDefault="008939E3"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25DD74E9" w14:textId="77777777" w:rsidR="008939E3" w:rsidRDefault="00B63D7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per working hour is calculated in</w:t>
            </w:r>
            <w:r w:rsidR="007556A0">
              <w:rPr>
                <w:rFonts w:ascii="Calibri" w:eastAsia="Times New Roman" w:hAnsi="Calibri" w:cs="Calibri"/>
                <w:color w:val="000000"/>
                <w:sz w:val="22"/>
                <w:szCs w:val="22"/>
                <w:lang w:eastAsia="en-AU"/>
              </w:rPr>
              <w:t xml:space="preserve"> 7.4.26</w:t>
            </w:r>
          </w:p>
          <w:p w14:paraId="4DD15A5D" w14:textId="3C87FAE6" w:rsidR="007556A0" w:rsidRPr="00D033C7" w:rsidRDefault="007556A0"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Hours Cancelled is calculated in </w:t>
            </w:r>
            <w:r w:rsidR="002738BC">
              <w:rPr>
                <w:rFonts w:ascii="Calibri" w:eastAsia="Times New Roman" w:hAnsi="Calibri" w:cs="Calibri"/>
                <w:color w:val="000000"/>
                <w:sz w:val="22"/>
                <w:szCs w:val="22"/>
                <w:lang w:eastAsia="en-AU"/>
              </w:rPr>
              <w:t>7.4.1</w:t>
            </w:r>
          </w:p>
        </w:tc>
      </w:tr>
    </w:tbl>
    <w:p w14:paraId="3B3CE9AC" w14:textId="0739323D" w:rsidR="008939E3" w:rsidRDefault="008939E3" w:rsidP="008939E3">
      <w:pPr>
        <w:tabs>
          <w:tab w:val="left" w:pos="540"/>
        </w:tabs>
        <w:jc w:val="both"/>
        <w:rPr>
          <w:rFonts w:asciiTheme="minorHAnsi" w:hAnsiTheme="minorHAnsi" w:cstheme="minorHAnsi"/>
          <w:sz w:val="20"/>
        </w:rPr>
      </w:pPr>
    </w:p>
    <w:p w14:paraId="3848F114" w14:textId="77777777" w:rsidR="003B2629" w:rsidRDefault="003B2629" w:rsidP="008939E3">
      <w:pPr>
        <w:tabs>
          <w:tab w:val="left" w:pos="540"/>
        </w:tabs>
        <w:jc w:val="both"/>
        <w:rPr>
          <w:rFonts w:asciiTheme="minorHAnsi" w:hAnsiTheme="minorHAnsi" w:cstheme="minorHAnsi"/>
          <w:sz w:val="20"/>
        </w:rPr>
      </w:pPr>
    </w:p>
    <w:p w14:paraId="02864559" w14:textId="7AF4C8FC" w:rsidR="0047581D" w:rsidRDefault="0047581D" w:rsidP="0047581D">
      <w:pPr>
        <w:pStyle w:val="StyleStyleHeading210ptTimesNewRoman11pt"/>
        <w:numPr>
          <w:ilvl w:val="2"/>
          <w:numId w:val="35"/>
        </w:numPr>
      </w:pPr>
      <w:bookmarkStart w:id="62" w:name="_Toc81572742"/>
      <w:r>
        <w:lastRenderedPageBreak/>
        <w:t xml:space="preserve">Lost </w:t>
      </w:r>
      <w:r w:rsidR="0074615E">
        <w:t>R</w:t>
      </w:r>
      <w:r>
        <w:t xml:space="preserve">evenue </w:t>
      </w:r>
      <w:r w:rsidR="0074615E">
        <w:t>T</w:t>
      </w:r>
      <w:r>
        <w:t xml:space="preserve">hrough </w:t>
      </w:r>
      <w:r w:rsidR="0074615E">
        <w:t>P</w:t>
      </w:r>
      <w:r>
        <w:t xml:space="preserve">atient </w:t>
      </w:r>
      <w:r w:rsidR="0074615E">
        <w:t>C</w:t>
      </w:r>
      <w:r>
        <w:t>hurn</w:t>
      </w:r>
      <w:bookmarkEnd w:id="62"/>
    </w:p>
    <w:p w14:paraId="741F1CE7" w14:textId="77777777" w:rsidR="0047581D" w:rsidRDefault="0047581D" w:rsidP="0047581D">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7581D" w:rsidRPr="00D033C7" w14:paraId="1425977E" w14:textId="77777777" w:rsidTr="00643D27">
        <w:trPr>
          <w:trHeight w:val="320"/>
          <w:jc w:val="center"/>
        </w:trPr>
        <w:tc>
          <w:tcPr>
            <w:tcW w:w="3080" w:type="dxa"/>
            <w:shd w:val="clear" w:color="auto" w:fill="auto"/>
          </w:tcPr>
          <w:p w14:paraId="68A4C540" w14:textId="77777777" w:rsidR="0047581D" w:rsidRPr="0018019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430186C" w14:textId="5F7B1F5B" w:rsidR="0047581D" w:rsidRPr="00D033C7" w:rsidRDefault="0047581D" w:rsidP="00643D27">
            <w:pPr>
              <w:rPr>
                <w:rFonts w:ascii="Calibri" w:eastAsia="Times New Roman" w:hAnsi="Calibri" w:cs="Calibri"/>
                <w:b/>
                <w:bCs/>
                <w:color w:val="000000"/>
                <w:sz w:val="22"/>
                <w:szCs w:val="22"/>
                <w:lang w:eastAsia="en-AU"/>
              </w:rPr>
            </w:pPr>
            <w:r w:rsidRPr="0047581D">
              <w:rPr>
                <w:rFonts w:ascii="Calibri" w:eastAsia="Times New Roman" w:hAnsi="Calibri" w:cs="Calibri"/>
                <w:color w:val="000000"/>
                <w:sz w:val="22"/>
                <w:szCs w:val="22"/>
                <w:lang w:eastAsia="en-AU"/>
              </w:rPr>
              <w:t xml:space="preserve">Lost </w:t>
            </w:r>
            <w:r w:rsidR="0074615E">
              <w:rPr>
                <w:rFonts w:ascii="Calibri" w:eastAsia="Times New Roman" w:hAnsi="Calibri" w:cs="Calibri"/>
                <w:color w:val="000000"/>
                <w:sz w:val="22"/>
                <w:szCs w:val="22"/>
                <w:lang w:eastAsia="en-AU"/>
              </w:rPr>
              <w:t>R</w:t>
            </w:r>
            <w:r w:rsidRPr="0047581D">
              <w:rPr>
                <w:rFonts w:ascii="Calibri" w:eastAsia="Times New Roman" w:hAnsi="Calibri" w:cs="Calibri"/>
                <w:color w:val="000000"/>
                <w:sz w:val="22"/>
                <w:szCs w:val="22"/>
                <w:lang w:eastAsia="en-AU"/>
              </w:rPr>
              <w:t xml:space="preserve">evenue </w:t>
            </w:r>
            <w:r w:rsidR="0074615E">
              <w:rPr>
                <w:rFonts w:ascii="Calibri" w:eastAsia="Times New Roman" w:hAnsi="Calibri" w:cs="Calibri"/>
                <w:color w:val="000000"/>
                <w:sz w:val="22"/>
                <w:szCs w:val="22"/>
                <w:lang w:eastAsia="en-AU"/>
              </w:rPr>
              <w:t>T</w:t>
            </w:r>
            <w:r w:rsidRPr="0047581D">
              <w:rPr>
                <w:rFonts w:ascii="Calibri" w:eastAsia="Times New Roman" w:hAnsi="Calibri" w:cs="Calibri"/>
                <w:color w:val="000000"/>
                <w:sz w:val="22"/>
                <w:szCs w:val="22"/>
                <w:lang w:eastAsia="en-AU"/>
              </w:rPr>
              <w:t xml:space="preserve">hrough </w:t>
            </w:r>
            <w:r w:rsidR="0074615E">
              <w:rPr>
                <w:rFonts w:ascii="Calibri" w:eastAsia="Times New Roman" w:hAnsi="Calibri" w:cs="Calibri"/>
                <w:color w:val="000000"/>
                <w:sz w:val="22"/>
                <w:szCs w:val="22"/>
                <w:lang w:eastAsia="en-AU"/>
              </w:rPr>
              <w:t>P</w:t>
            </w:r>
            <w:r>
              <w:rPr>
                <w:rFonts w:ascii="Calibri" w:eastAsia="Times New Roman" w:hAnsi="Calibri" w:cs="Calibri"/>
                <w:color w:val="000000"/>
                <w:sz w:val="22"/>
                <w:szCs w:val="22"/>
                <w:lang w:eastAsia="en-AU"/>
              </w:rPr>
              <w:t xml:space="preserve">atient </w:t>
            </w:r>
            <w:r w:rsidR="0074615E">
              <w:rPr>
                <w:rFonts w:ascii="Calibri" w:eastAsia="Times New Roman" w:hAnsi="Calibri" w:cs="Calibri"/>
                <w:color w:val="000000"/>
                <w:sz w:val="22"/>
                <w:szCs w:val="22"/>
                <w:lang w:eastAsia="en-AU"/>
              </w:rPr>
              <w:t>C</w:t>
            </w:r>
            <w:r>
              <w:rPr>
                <w:rFonts w:ascii="Calibri" w:eastAsia="Times New Roman" w:hAnsi="Calibri" w:cs="Calibri"/>
                <w:color w:val="000000"/>
                <w:sz w:val="22"/>
                <w:szCs w:val="22"/>
                <w:lang w:eastAsia="en-AU"/>
              </w:rPr>
              <w:t>hurn</w:t>
            </w:r>
          </w:p>
        </w:tc>
      </w:tr>
      <w:tr w:rsidR="0047581D" w:rsidRPr="00D033C7" w14:paraId="19F7F871" w14:textId="77777777" w:rsidTr="00643D27">
        <w:trPr>
          <w:trHeight w:val="344"/>
          <w:jc w:val="center"/>
        </w:trPr>
        <w:tc>
          <w:tcPr>
            <w:tcW w:w="3080" w:type="dxa"/>
            <w:shd w:val="clear" w:color="auto" w:fill="auto"/>
          </w:tcPr>
          <w:p w14:paraId="01316F5B"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60899A79"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Monthly</w:t>
            </w:r>
          </w:p>
        </w:tc>
      </w:tr>
      <w:tr w:rsidR="0047581D" w:rsidRPr="00D033C7" w14:paraId="555A06A6" w14:textId="77777777" w:rsidTr="00643D27">
        <w:trPr>
          <w:trHeight w:val="323"/>
          <w:jc w:val="center"/>
        </w:trPr>
        <w:tc>
          <w:tcPr>
            <w:tcW w:w="3080" w:type="dxa"/>
            <w:shd w:val="clear" w:color="auto" w:fill="auto"/>
          </w:tcPr>
          <w:p w14:paraId="5902B5E1"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580866BB"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Calculation</w:t>
            </w:r>
          </w:p>
        </w:tc>
      </w:tr>
      <w:tr w:rsidR="0047581D" w:rsidRPr="00D033C7" w14:paraId="4BDB93DC" w14:textId="77777777" w:rsidTr="00643D27">
        <w:trPr>
          <w:trHeight w:val="292"/>
          <w:jc w:val="center"/>
        </w:trPr>
        <w:tc>
          <w:tcPr>
            <w:tcW w:w="3080" w:type="dxa"/>
            <w:shd w:val="clear" w:color="auto" w:fill="auto"/>
          </w:tcPr>
          <w:p w14:paraId="79BDEBAA"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0606BF0A" w14:textId="1E2D5E0B" w:rsidR="0047581D" w:rsidRPr="00D033C7" w:rsidRDefault="00AC164D" w:rsidP="00643D27">
            <w:pPr>
              <w:rPr>
                <w:rFonts w:ascii="Calibri" w:eastAsia="Times New Roman" w:hAnsi="Calibri" w:cs="Calibri"/>
                <w:color w:val="000000"/>
                <w:sz w:val="22"/>
                <w:szCs w:val="22"/>
                <w:lang w:eastAsia="en-AU"/>
              </w:rPr>
            </w:pPr>
            <w:r w:rsidRPr="00AC164D">
              <w:rPr>
                <w:rFonts w:ascii="Calibri" w:eastAsia="Times New Roman" w:hAnsi="Calibri" w:cs="Calibri"/>
                <w:color w:val="000000"/>
                <w:sz w:val="22"/>
                <w:szCs w:val="22"/>
                <w:lang w:eastAsia="en-AU"/>
              </w:rPr>
              <w:t>Production per patient * Churned Patients</w:t>
            </w:r>
          </w:p>
        </w:tc>
      </w:tr>
      <w:tr w:rsidR="0047581D" w:rsidRPr="00D033C7" w14:paraId="04DFA411" w14:textId="77777777" w:rsidTr="00643D27">
        <w:trPr>
          <w:trHeight w:val="317"/>
          <w:jc w:val="center"/>
        </w:trPr>
        <w:tc>
          <w:tcPr>
            <w:tcW w:w="3080" w:type="dxa"/>
            <w:shd w:val="clear" w:color="auto" w:fill="auto"/>
          </w:tcPr>
          <w:p w14:paraId="41C445B9" w14:textId="77777777" w:rsidR="0047581D" w:rsidRPr="00D033C7" w:rsidRDefault="0047581D"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1B3AC24"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7581D" w:rsidRPr="00D033C7" w14:paraId="5E58EC58" w14:textId="77777777" w:rsidTr="00643D27">
        <w:trPr>
          <w:trHeight w:val="264"/>
          <w:jc w:val="center"/>
        </w:trPr>
        <w:tc>
          <w:tcPr>
            <w:tcW w:w="3080" w:type="dxa"/>
            <w:shd w:val="clear" w:color="auto" w:fill="auto"/>
          </w:tcPr>
          <w:p w14:paraId="12A5E27E" w14:textId="77777777" w:rsidR="0047581D" w:rsidRPr="00D033C7" w:rsidRDefault="0047581D"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0EEA5BD" w14:textId="77777777" w:rsidR="0047581D" w:rsidRPr="00D033C7" w:rsidRDefault="0047581D"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7581D" w:rsidRPr="00D033C7" w14:paraId="2BA1164D" w14:textId="77777777" w:rsidTr="00643D27">
        <w:trPr>
          <w:trHeight w:val="396"/>
          <w:jc w:val="center"/>
        </w:trPr>
        <w:tc>
          <w:tcPr>
            <w:tcW w:w="3080" w:type="dxa"/>
            <w:shd w:val="clear" w:color="auto" w:fill="auto"/>
          </w:tcPr>
          <w:p w14:paraId="146FDE04" w14:textId="77777777" w:rsidR="0047581D" w:rsidRPr="00D033C7" w:rsidRDefault="0047581D"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06AD8813" w14:textId="1FD1D963" w:rsidR="00C52FE2" w:rsidRDefault="00C52FE2" w:rsidP="00C52FE2">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Production per working hour is calculated in 7.4.27</w:t>
            </w:r>
          </w:p>
          <w:p w14:paraId="22A4E991" w14:textId="517AAE28" w:rsidR="0047581D" w:rsidRPr="00D033C7" w:rsidRDefault="00C52FE2" w:rsidP="00C52FE2">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Churned Patients is calculated in 7.4.1</w:t>
            </w:r>
            <w:r w:rsidR="004A7AEB">
              <w:rPr>
                <w:rFonts w:ascii="Calibri" w:eastAsia="Times New Roman" w:hAnsi="Calibri" w:cs="Calibri"/>
                <w:color w:val="000000"/>
                <w:sz w:val="22"/>
                <w:szCs w:val="22"/>
                <w:lang w:eastAsia="en-AU"/>
              </w:rPr>
              <w:t>1</w:t>
            </w:r>
          </w:p>
        </w:tc>
      </w:tr>
    </w:tbl>
    <w:p w14:paraId="5DE14B68" w14:textId="77777777" w:rsidR="0047581D" w:rsidRDefault="0047581D" w:rsidP="0047581D">
      <w:pPr>
        <w:tabs>
          <w:tab w:val="left" w:pos="540"/>
        </w:tabs>
        <w:jc w:val="both"/>
        <w:rPr>
          <w:rFonts w:asciiTheme="minorHAnsi" w:hAnsiTheme="minorHAnsi" w:cstheme="minorHAnsi"/>
          <w:sz w:val="20"/>
        </w:rPr>
      </w:pPr>
    </w:p>
    <w:p w14:paraId="2FA90668" w14:textId="596EF0EB" w:rsidR="007B4FA2" w:rsidRDefault="007B4FA2">
      <w:pPr>
        <w:tabs>
          <w:tab w:val="left" w:pos="540"/>
        </w:tabs>
        <w:jc w:val="both"/>
        <w:rPr>
          <w:rFonts w:asciiTheme="minorHAnsi" w:hAnsiTheme="minorHAnsi" w:cstheme="minorHAnsi"/>
          <w:sz w:val="20"/>
        </w:rPr>
      </w:pPr>
    </w:p>
    <w:p w14:paraId="101D54FF" w14:textId="2FE66730" w:rsidR="009D0A05" w:rsidRDefault="009D0A05">
      <w:pPr>
        <w:tabs>
          <w:tab w:val="left" w:pos="540"/>
        </w:tabs>
        <w:jc w:val="both"/>
        <w:rPr>
          <w:rFonts w:asciiTheme="minorHAnsi" w:hAnsiTheme="minorHAnsi" w:cstheme="minorHAnsi"/>
          <w:sz w:val="20"/>
        </w:rPr>
      </w:pPr>
    </w:p>
    <w:p w14:paraId="35115F33" w14:textId="5CA0849C" w:rsidR="009D0A05" w:rsidRDefault="009D0A05">
      <w:pPr>
        <w:tabs>
          <w:tab w:val="left" w:pos="540"/>
        </w:tabs>
        <w:jc w:val="both"/>
        <w:rPr>
          <w:rFonts w:asciiTheme="minorHAnsi" w:hAnsiTheme="minorHAnsi" w:cstheme="minorHAnsi"/>
          <w:sz w:val="20"/>
        </w:rPr>
      </w:pPr>
    </w:p>
    <w:p w14:paraId="150C31E3" w14:textId="52239548" w:rsidR="009D0A05" w:rsidRDefault="009D0A05">
      <w:pPr>
        <w:tabs>
          <w:tab w:val="left" w:pos="540"/>
        </w:tabs>
        <w:jc w:val="both"/>
        <w:rPr>
          <w:rFonts w:asciiTheme="minorHAnsi" w:hAnsiTheme="minorHAnsi" w:cstheme="minorHAnsi"/>
          <w:sz w:val="20"/>
        </w:rPr>
      </w:pPr>
    </w:p>
    <w:p w14:paraId="3A22D854" w14:textId="47D820E5" w:rsidR="009D0A05" w:rsidRDefault="009D0A05">
      <w:pPr>
        <w:tabs>
          <w:tab w:val="left" w:pos="540"/>
        </w:tabs>
        <w:jc w:val="both"/>
        <w:rPr>
          <w:rFonts w:asciiTheme="minorHAnsi" w:hAnsiTheme="minorHAnsi" w:cstheme="minorHAnsi"/>
          <w:sz w:val="20"/>
        </w:rPr>
      </w:pPr>
    </w:p>
    <w:p w14:paraId="4972C915" w14:textId="77777777" w:rsidR="009D0A05" w:rsidRDefault="009D0A05">
      <w:pPr>
        <w:tabs>
          <w:tab w:val="left" w:pos="540"/>
        </w:tabs>
        <w:jc w:val="both"/>
        <w:rPr>
          <w:rFonts w:asciiTheme="minorHAnsi" w:hAnsiTheme="minorHAnsi" w:cstheme="minorHAnsi"/>
          <w:sz w:val="20"/>
        </w:rPr>
      </w:pPr>
    </w:p>
    <w:p w14:paraId="49116193" w14:textId="635CAE5A" w:rsidR="004A7AEB" w:rsidRDefault="0074615E" w:rsidP="004A7AEB">
      <w:pPr>
        <w:pStyle w:val="StyleStyleHeading210ptTimesNewRoman11pt"/>
        <w:numPr>
          <w:ilvl w:val="2"/>
          <w:numId w:val="35"/>
        </w:numPr>
      </w:pPr>
      <w:bookmarkStart w:id="63" w:name="_Toc81572743"/>
      <w:r>
        <w:t>D</w:t>
      </w:r>
      <w:r w:rsidR="004A7AEB">
        <w:t>ebtors</w:t>
      </w:r>
      <w:bookmarkEnd w:id="63"/>
    </w:p>
    <w:p w14:paraId="3AD91ED7" w14:textId="77777777" w:rsidR="004A7AEB" w:rsidRDefault="004A7AEB" w:rsidP="004A7AEB">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4A7AEB" w:rsidRPr="00D033C7" w14:paraId="0B87C470" w14:textId="77777777" w:rsidTr="00643D27">
        <w:trPr>
          <w:trHeight w:val="320"/>
          <w:jc w:val="center"/>
        </w:trPr>
        <w:tc>
          <w:tcPr>
            <w:tcW w:w="3080" w:type="dxa"/>
            <w:shd w:val="clear" w:color="auto" w:fill="auto"/>
          </w:tcPr>
          <w:p w14:paraId="36810129" w14:textId="77777777" w:rsidR="004A7AEB" w:rsidRPr="0018019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0E1660AF" w14:textId="353B0A70"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Debtors</w:t>
            </w:r>
          </w:p>
        </w:tc>
      </w:tr>
      <w:tr w:rsidR="004A7AEB" w:rsidRPr="00D033C7" w14:paraId="4A755DAF" w14:textId="77777777" w:rsidTr="00643D27">
        <w:trPr>
          <w:trHeight w:val="344"/>
          <w:jc w:val="center"/>
        </w:trPr>
        <w:tc>
          <w:tcPr>
            <w:tcW w:w="3080" w:type="dxa"/>
            <w:shd w:val="clear" w:color="auto" w:fill="auto"/>
          </w:tcPr>
          <w:p w14:paraId="7287AC44"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9E893A7" w14:textId="2D1E07DB" w:rsidR="004A7AEB" w:rsidRPr="00D033C7" w:rsidRDefault="004A7AE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Snapshot</w:t>
            </w:r>
          </w:p>
        </w:tc>
      </w:tr>
      <w:tr w:rsidR="004A7AEB" w:rsidRPr="00D033C7" w14:paraId="42B7ED29" w14:textId="77777777" w:rsidTr="00643D27">
        <w:trPr>
          <w:trHeight w:val="323"/>
          <w:jc w:val="center"/>
        </w:trPr>
        <w:tc>
          <w:tcPr>
            <w:tcW w:w="3080" w:type="dxa"/>
            <w:shd w:val="clear" w:color="auto" w:fill="auto"/>
          </w:tcPr>
          <w:p w14:paraId="1397F19F"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471D1B95" w14:textId="7826258B" w:rsidR="004A7AEB" w:rsidRPr="00D033C7" w:rsidRDefault="005F7C87"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4A7AEB" w:rsidRPr="00D033C7" w14:paraId="49E8D1A9" w14:textId="77777777" w:rsidTr="00643D27">
        <w:trPr>
          <w:trHeight w:val="292"/>
          <w:jc w:val="center"/>
        </w:trPr>
        <w:tc>
          <w:tcPr>
            <w:tcW w:w="3080" w:type="dxa"/>
            <w:shd w:val="clear" w:color="auto" w:fill="auto"/>
          </w:tcPr>
          <w:p w14:paraId="2512030E"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3F0BFCAA" w14:textId="63A19107" w:rsidR="004A7AEB" w:rsidRPr="00D033C7" w:rsidRDefault="005F7C8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A7AEB" w:rsidRPr="00D033C7" w14:paraId="4811DBE0" w14:textId="77777777" w:rsidTr="00643D27">
        <w:trPr>
          <w:trHeight w:val="317"/>
          <w:jc w:val="center"/>
        </w:trPr>
        <w:tc>
          <w:tcPr>
            <w:tcW w:w="3080" w:type="dxa"/>
            <w:shd w:val="clear" w:color="auto" w:fill="auto"/>
          </w:tcPr>
          <w:p w14:paraId="03C01A50" w14:textId="77777777" w:rsidR="004A7AEB" w:rsidRPr="00D033C7" w:rsidRDefault="004A7AE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7BBE2156" w14:textId="6911BFFA" w:rsidR="004A7AEB" w:rsidRPr="00D033C7" w:rsidRDefault="005F7C87"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Select Sum(invoices-credits) as patdebt from pbaccbal where drnumber = 0;</w:t>
            </w:r>
          </w:p>
        </w:tc>
      </w:tr>
      <w:tr w:rsidR="004A7AEB" w:rsidRPr="00D033C7" w14:paraId="1F336564" w14:textId="77777777" w:rsidTr="00643D27">
        <w:trPr>
          <w:trHeight w:val="264"/>
          <w:jc w:val="center"/>
        </w:trPr>
        <w:tc>
          <w:tcPr>
            <w:tcW w:w="3080" w:type="dxa"/>
            <w:shd w:val="clear" w:color="auto" w:fill="auto"/>
          </w:tcPr>
          <w:p w14:paraId="702CEF1F" w14:textId="77777777" w:rsidR="004A7AEB" w:rsidRPr="00D033C7" w:rsidRDefault="004A7AEB"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6DE74CC" w14:textId="77777777" w:rsidR="004A7AEB" w:rsidRPr="00D033C7" w:rsidRDefault="004A7AEB"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4A7AEB" w:rsidRPr="00D033C7" w14:paraId="6359BF7E" w14:textId="77777777" w:rsidTr="00643D27">
        <w:trPr>
          <w:trHeight w:val="396"/>
          <w:jc w:val="center"/>
        </w:trPr>
        <w:tc>
          <w:tcPr>
            <w:tcW w:w="3080" w:type="dxa"/>
            <w:shd w:val="clear" w:color="auto" w:fill="auto"/>
          </w:tcPr>
          <w:p w14:paraId="11C57869" w14:textId="77777777" w:rsidR="004A7AEB" w:rsidRPr="00D033C7" w:rsidRDefault="004A7AEB"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729BF02C" w14:textId="6ABC292A" w:rsidR="004A7AEB" w:rsidRPr="00D033C7" w:rsidRDefault="005F7C87"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bl>
    <w:p w14:paraId="05143A31" w14:textId="77777777" w:rsidR="004A7AEB" w:rsidRDefault="004A7AEB" w:rsidP="004A7AEB">
      <w:pPr>
        <w:tabs>
          <w:tab w:val="left" w:pos="540"/>
        </w:tabs>
        <w:jc w:val="both"/>
        <w:rPr>
          <w:rFonts w:asciiTheme="minorHAnsi" w:hAnsiTheme="minorHAnsi" w:cstheme="minorHAnsi"/>
          <w:sz w:val="20"/>
        </w:rPr>
      </w:pPr>
    </w:p>
    <w:p w14:paraId="02314FD6" w14:textId="38D07453" w:rsidR="004A7AEB" w:rsidRDefault="004A7AEB">
      <w:pPr>
        <w:tabs>
          <w:tab w:val="left" w:pos="540"/>
        </w:tabs>
        <w:jc w:val="both"/>
        <w:rPr>
          <w:rFonts w:asciiTheme="minorHAnsi" w:hAnsiTheme="minorHAnsi" w:cstheme="minorHAnsi"/>
          <w:sz w:val="20"/>
        </w:rPr>
      </w:pPr>
    </w:p>
    <w:p w14:paraId="1B2CBB4D" w14:textId="7CAF3EC9" w:rsidR="00081744" w:rsidRDefault="00081744" w:rsidP="00081744">
      <w:pPr>
        <w:pStyle w:val="StyleStyleHeading210ptTimesNewRoman11pt"/>
        <w:numPr>
          <w:ilvl w:val="2"/>
          <w:numId w:val="35"/>
        </w:numPr>
      </w:pPr>
      <w:bookmarkStart w:id="64" w:name="_Toc81572744"/>
      <w:r>
        <w:t xml:space="preserve">Top 10 </w:t>
      </w:r>
      <w:r w:rsidR="0074615E">
        <w:t>I</w:t>
      </w:r>
      <w:r>
        <w:t xml:space="preserve">tems </w:t>
      </w:r>
      <w:r w:rsidR="0074615E">
        <w:t>B</w:t>
      </w:r>
      <w:r>
        <w:t xml:space="preserve">y </w:t>
      </w:r>
      <w:r w:rsidR="0074615E">
        <w:t>V</w:t>
      </w:r>
      <w:r>
        <w:t>alue</w:t>
      </w:r>
      <w:bookmarkEnd w:id="64"/>
    </w:p>
    <w:p w14:paraId="1E1A4806" w14:textId="77777777" w:rsidR="00081744" w:rsidRDefault="00081744" w:rsidP="00081744">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081744" w:rsidRPr="00D033C7" w14:paraId="23E63C8B" w14:textId="77777777" w:rsidTr="00643D27">
        <w:trPr>
          <w:trHeight w:val="320"/>
          <w:jc w:val="center"/>
        </w:trPr>
        <w:tc>
          <w:tcPr>
            <w:tcW w:w="3080" w:type="dxa"/>
            <w:shd w:val="clear" w:color="auto" w:fill="auto"/>
          </w:tcPr>
          <w:p w14:paraId="7149D9DB" w14:textId="77777777" w:rsidR="00081744" w:rsidRPr="0018019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393791EE" w14:textId="6686C698" w:rsidR="00081744"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Top 10 Items by </w:t>
            </w:r>
            <w:r w:rsidR="0074615E">
              <w:rPr>
                <w:rFonts w:ascii="Calibri" w:eastAsia="Times New Roman" w:hAnsi="Calibri" w:cs="Calibri"/>
                <w:color w:val="000000"/>
                <w:sz w:val="22"/>
                <w:szCs w:val="22"/>
                <w:lang w:eastAsia="en-AU"/>
              </w:rPr>
              <w:t>V</w:t>
            </w:r>
            <w:r>
              <w:rPr>
                <w:rFonts w:ascii="Calibri" w:eastAsia="Times New Roman" w:hAnsi="Calibri" w:cs="Calibri"/>
                <w:color w:val="000000"/>
                <w:sz w:val="22"/>
                <w:szCs w:val="22"/>
                <w:lang w:eastAsia="en-AU"/>
              </w:rPr>
              <w:t>alue</w:t>
            </w:r>
          </w:p>
        </w:tc>
      </w:tr>
      <w:tr w:rsidR="00081744" w:rsidRPr="00D033C7" w14:paraId="0D5E5886" w14:textId="77777777" w:rsidTr="00643D27">
        <w:trPr>
          <w:trHeight w:val="344"/>
          <w:jc w:val="center"/>
        </w:trPr>
        <w:tc>
          <w:tcPr>
            <w:tcW w:w="3080" w:type="dxa"/>
            <w:shd w:val="clear" w:color="auto" w:fill="auto"/>
          </w:tcPr>
          <w:p w14:paraId="52AD553F"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EAC26EE" w14:textId="6F513CC0" w:rsidR="00081744" w:rsidRPr="00D033C7" w:rsidRDefault="004D6FF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Period</w:t>
            </w:r>
          </w:p>
        </w:tc>
      </w:tr>
      <w:tr w:rsidR="00081744" w:rsidRPr="00D033C7" w14:paraId="4C85FFEF" w14:textId="77777777" w:rsidTr="00643D27">
        <w:trPr>
          <w:trHeight w:val="323"/>
          <w:jc w:val="center"/>
        </w:trPr>
        <w:tc>
          <w:tcPr>
            <w:tcW w:w="3080" w:type="dxa"/>
            <w:shd w:val="clear" w:color="auto" w:fill="auto"/>
          </w:tcPr>
          <w:p w14:paraId="7776BAE8"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20ED5942" w14:textId="77777777" w:rsidR="00081744" w:rsidRPr="00D033C7" w:rsidRDefault="00081744"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081744" w:rsidRPr="00D033C7" w14:paraId="22A2EE96" w14:textId="77777777" w:rsidTr="00643D27">
        <w:trPr>
          <w:trHeight w:val="292"/>
          <w:jc w:val="center"/>
        </w:trPr>
        <w:tc>
          <w:tcPr>
            <w:tcW w:w="3080" w:type="dxa"/>
            <w:shd w:val="clear" w:color="auto" w:fill="auto"/>
          </w:tcPr>
          <w:p w14:paraId="4BB84E30"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789C6385" w14:textId="77777777" w:rsidR="00081744" w:rsidRPr="00D033C7" w:rsidRDefault="0008174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81744" w:rsidRPr="00D033C7" w14:paraId="3E5C87BC" w14:textId="77777777" w:rsidTr="00643D27">
        <w:trPr>
          <w:trHeight w:val="317"/>
          <w:jc w:val="center"/>
        </w:trPr>
        <w:tc>
          <w:tcPr>
            <w:tcW w:w="3080" w:type="dxa"/>
            <w:shd w:val="clear" w:color="auto" w:fill="auto"/>
          </w:tcPr>
          <w:p w14:paraId="5FA7C157" w14:textId="77777777" w:rsidR="00081744" w:rsidRPr="00D033C7" w:rsidRDefault="0008174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41B10012" w14:textId="0DC79DC1" w:rsidR="00081744" w:rsidRPr="00D033C7" w:rsidRDefault="004D6FF6" w:rsidP="00643D27">
            <w:pPr>
              <w:rPr>
                <w:rFonts w:ascii="Calibri" w:eastAsia="Times New Roman" w:hAnsi="Calibri" w:cs="Calibri"/>
                <w:color w:val="000000"/>
                <w:sz w:val="22"/>
                <w:szCs w:val="22"/>
                <w:lang w:eastAsia="en-AU"/>
              </w:rPr>
            </w:pPr>
            <w:r w:rsidRPr="004D6FF6">
              <w:rPr>
                <w:rFonts w:ascii="Calibri" w:eastAsia="Times New Roman" w:hAnsi="Calibri" w:cs="Calibri"/>
                <w:color w:val="000000"/>
                <w:sz w:val="22"/>
                <w:szCs w:val="22"/>
                <w:lang w:eastAsia="en-AU"/>
              </w:rPr>
              <w:t>select itemcode,amount from item_analysis order by amount desc  ;</w:t>
            </w:r>
          </w:p>
        </w:tc>
      </w:tr>
      <w:tr w:rsidR="00081744" w:rsidRPr="00D033C7" w14:paraId="4F1F54FF" w14:textId="77777777" w:rsidTr="00643D27">
        <w:trPr>
          <w:trHeight w:val="264"/>
          <w:jc w:val="center"/>
        </w:trPr>
        <w:tc>
          <w:tcPr>
            <w:tcW w:w="3080" w:type="dxa"/>
            <w:shd w:val="clear" w:color="auto" w:fill="auto"/>
          </w:tcPr>
          <w:p w14:paraId="7ECFFEED" w14:textId="77777777" w:rsidR="00081744" w:rsidRPr="00D033C7" w:rsidRDefault="00081744"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0C73BCD1" w14:textId="77777777" w:rsidR="00081744" w:rsidRPr="00D033C7" w:rsidRDefault="00081744"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081744" w:rsidRPr="00D033C7" w14:paraId="63965458" w14:textId="77777777" w:rsidTr="00643D27">
        <w:trPr>
          <w:trHeight w:val="396"/>
          <w:jc w:val="center"/>
        </w:trPr>
        <w:tc>
          <w:tcPr>
            <w:tcW w:w="3080" w:type="dxa"/>
            <w:shd w:val="clear" w:color="auto" w:fill="auto"/>
          </w:tcPr>
          <w:p w14:paraId="000CA7E3" w14:textId="77777777" w:rsidR="00081744" w:rsidRPr="00D033C7" w:rsidRDefault="00081744"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3C17F72A" w14:textId="77777777" w:rsidR="00081744" w:rsidRDefault="004D6FF6"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Please note </w:t>
            </w:r>
            <w:r w:rsidR="00B40ADC">
              <w:rPr>
                <w:rFonts w:ascii="Calibri" w:eastAsia="Times New Roman" w:hAnsi="Calibri" w:cs="Calibri"/>
                <w:color w:val="000000"/>
                <w:sz w:val="22"/>
                <w:szCs w:val="22"/>
                <w:lang w:eastAsia="en-AU"/>
              </w:rPr>
              <w:t>that the Mimer Database Engine does not have a command to select top n re</w:t>
            </w:r>
            <w:r w:rsidR="0070673A">
              <w:rPr>
                <w:rFonts w:ascii="Calibri" w:eastAsia="Times New Roman" w:hAnsi="Calibri" w:cs="Calibri"/>
                <w:color w:val="000000"/>
                <w:sz w:val="22"/>
                <w:szCs w:val="22"/>
                <w:lang w:eastAsia="en-AU"/>
              </w:rPr>
              <w:t>cords. Therefore, read the output of the above query to a recordset or array and select the top 10.</w:t>
            </w:r>
          </w:p>
          <w:p w14:paraId="6F420CB0" w14:textId="77777777" w:rsidR="0070673A" w:rsidRDefault="0070673A" w:rsidP="00643D27">
            <w:pPr>
              <w:rPr>
                <w:rFonts w:ascii="Calibri" w:eastAsia="Times New Roman" w:hAnsi="Calibri" w:cs="Calibri"/>
                <w:color w:val="000000"/>
                <w:sz w:val="22"/>
                <w:szCs w:val="22"/>
                <w:lang w:eastAsia="en-AU"/>
              </w:rPr>
            </w:pPr>
          </w:p>
          <w:p w14:paraId="5DB7381B" w14:textId="5CC9024D" w:rsidR="0070673A" w:rsidRDefault="00534F6E"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 xml:space="preserve">Please output the </w:t>
            </w:r>
            <w:r w:rsidR="00A6166A">
              <w:rPr>
                <w:rFonts w:ascii="Calibri" w:eastAsia="Times New Roman" w:hAnsi="Calibri" w:cs="Calibri"/>
                <w:color w:val="000000"/>
                <w:sz w:val="22"/>
                <w:szCs w:val="22"/>
                <w:lang w:eastAsia="en-AU"/>
              </w:rPr>
              <w:t>result in the first three columns of the .CSV file</w:t>
            </w:r>
            <w:r w:rsidR="00180ED8">
              <w:rPr>
                <w:rFonts w:ascii="Calibri" w:eastAsia="Times New Roman" w:hAnsi="Calibri" w:cs="Calibri"/>
                <w:color w:val="000000"/>
                <w:sz w:val="22"/>
                <w:szCs w:val="22"/>
                <w:lang w:eastAsia="en-AU"/>
              </w:rPr>
              <w:t xml:space="preserve"> in the following format.</w:t>
            </w:r>
          </w:p>
          <w:p w14:paraId="266A1FC3" w14:textId="505142DF" w:rsidR="004034D4" w:rsidRDefault="004034D4" w:rsidP="00643D27">
            <w:pPr>
              <w:rPr>
                <w:rFonts w:ascii="Calibri" w:eastAsia="Times New Roman" w:hAnsi="Calibri" w:cs="Calibri"/>
                <w:color w:val="000000"/>
                <w:sz w:val="22"/>
                <w:szCs w:val="22"/>
                <w:lang w:eastAsia="en-AU"/>
              </w:rPr>
            </w:pPr>
          </w:p>
          <w:p w14:paraId="59206056"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Top 10 items by value,,,,,,,,,,,,,</w:t>
            </w:r>
          </w:p>
          <w:p w14:paraId="4A1CA6E6"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1,688,"$551,700",,,,,,,,,,,</w:t>
            </w:r>
          </w:p>
          <w:p w14:paraId="483B8F5C"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2,613,"$533,715",,,,,,,,,,,</w:t>
            </w:r>
          </w:p>
          <w:p w14:paraId="2FF7930A"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3,114,"$513,077",,,,,,,,,,,</w:t>
            </w:r>
          </w:p>
          <w:p w14:paraId="47D0BF93"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4,661,"$225,595",,,,,,,,,,,</w:t>
            </w:r>
          </w:p>
          <w:p w14:paraId="2E52352F" w14:textId="08790CA5"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5,</w:t>
            </w:r>
            <w:r w:rsidR="009B29DF">
              <w:rPr>
                <w:rFonts w:ascii="Calibri" w:eastAsia="Times New Roman" w:hAnsi="Calibri" w:cs="Calibri"/>
                <w:color w:val="000000"/>
                <w:sz w:val="22"/>
                <w:szCs w:val="22"/>
                <w:lang w:eastAsia="en-AU"/>
              </w:rPr>
              <w:t>0</w:t>
            </w:r>
            <w:r w:rsidRPr="004034D4">
              <w:rPr>
                <w:rFonts w:ascii="Calibri" w:eastAsia="Times New Roman" w:hAnsi="Calibri" w:cs="Calibri"/>
                <w:color w:val="000000"/>
                <w:sz w:val="22"/>
                <w:szCs w:val="22"/>
                <w:lang w:eastAsia="en-AU"/>
              </w:rPr>
              <w:t>12,"$205,188",,,,,,,,,,,</w:t>
            </w:r>
          </w:p>
          <w:p w14:paraId="22CF0A31" w14:textId="26E6C24D"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6,</w:t>
            </w:r>
            <w:r w:rsidR="009B29DF">
              <w:rPr>
                <w:rFonts w:ascii="Calibri" w:eastAsia="Times New Roman" w:hAnsi="Calibri" w:cs="Calibri"/>
                <w:color w:val="000000"/>
                <w:sz w:val="22"/>
                <w:szCs w:val="22"/>
                <w:lang w:eastAsia="en-AU"/>
              </w:rPr>
              <w:t>0</w:t>
            </w:r>
            <w:r w:rsidRPr="004034D4">
              <w:rPr>
                <w:rFonts w:ascii="Calibri" w:eastAsia="Times New Roman" w:hAnsi="Calibri" w:cs="Calibri"/>
                <w:color w:val="000000"/>
                <w:sz w:val="22"/>
                <w:szCs w:val="22"/>
                <w:lang w:eastAsia="en-AU"/>
              </w:rPr>
              <w:t>22,"$176,422",,,,,,,,,,,</w:t>
            </w:r>
          </w:p>
          <w:p w14:paraId="7BC6C387"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7,735,"$150,150",,,,,,,,,,,</w:t>
            </w:r>
          </w:p>
          <w:p w14:paraId="1348080F"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8,965,"$126,760",,,,,,,,,,,</w:t>
            </w:r>
          </w:p>
          <w:p w14:paraId="4D69DE39" w14:textId="77777777" w:rsidR="004034D4" w:rsidRPr="004034D4"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9,324,"$120,375",,,,,,,,,,,</w:t>
            </w:r>
          </w:p>
          <w:p w14:paraId="00915C80" w14:textId="092FD274" w:rsidR="0070673A" w:rsidRPr="00D033C7" w:rsidRDefault="004034D4" w:rsidP="004034D4">
            <w:pPr>
              <w:rPr>
                <w:rFonts w:ascii="Calibri" w:eastAsia="Times New Roman" w:hAnsi="Calibri" w:cs="Calibri"/>
                <w:color w:val="000000"/>
                <w:sz w:val="22"/>
                <w:szCs w:val="22"/>
                <w:lang w:eastAsia="en-AU"/>
              </w:rPr>
            </w:pPr>
            <w:r w:rsidRPr="004034D4">
              <w:rPr>
                <w:rFonts w:ascii="Calibri" w:eastAsia="Times New Roman" w:hAnsi="Calibri" w:cs="Calibri"/>
                <w:color w:val="000000"/>
                <w:sz w:val="22"/>
                <w:szCs w:val="22"/>
                <w:lang w:eastAsia="en-AU"/>
              </w:rPr>
              <w:t>10,672,"$119,645",,,,,,,,,,,</w:t>
            </w:r>
          </w:p>
        </w:tc>
      </w:tr>
    </w:tbl>
    <w:p w14:paraId="192EA428" w14:textId="77777777" w:rsidR="00081744" w:rsidRDefault="00081744" w:rsidP="00081744">
      <w:pPr>
        <w:tabs>
          <w:tab w:val="left" w:pos="540"/>
        </w:tabs>
        <w:jc w:val="both"/>
        <w:rPr>
          <w:rFonts w:asciiTheme="minorHAnsi" w:hAnsiTheme="minorHAnsi" w:cstheme="minorHAnsi"/>
          <w:sz w:val="20"/>
        </w:rPr>
      </w:pPr>
    </w:p>
    <w:p w14:paraId="300B54BF" w14:textId="3DBEDD88" w:rsidR="004A7AEB" w:rsidRDefault="004A7AEB">
      <w:pPr>
        <w:tabs>
          <w:tab w:val="left" w:pos="540"/>
        </w:tabs>
        <w:jc w:val="both"/>
        <w:rPr>
          <w:rFonts w:asciiTheme="minorHAnsi" w:hAnsiTheme="minorHAnsi" w:cstheme="minorHAnsi"/>
          <w:sz w:val="20"/>
        </w:rPr>
      </w:pPr>
    </w:p>
    <w:p w14:paraId="5E458272" w14:textId="55E14D7C" w:rsidR="004A7AEB" w:rsidRDefault="004A7AEB">
      <w:pPr>
        <w:tabs>
          <w:tab w:val="left" w:pos="540"/>
        </w:tabs>
        <w:jc w:val="both"/>
        <w:rPr>
          <w:rFonts w:asciiTheme="minorHAnsi" w:hAnsiTheme="minorHAnsi" w:cstheme="minorHAnsi"/>
          <w:sz w:val="20"/>
        </w:rPr>
      </w:pPr>
    </w:p>
    <w:p w14:paraId="3F6668A3" w14:textId="796ABD0F" w:rsidR="009D0A05" w:rsidRDefault="009D0A05">
      <w:pPr>
        <w:tabs>
          <w:tab w:val="left" w:pos="540"/>
        </w:tabs>
        <w:jc w:val="both"/>
        <w:rPr>
          <w:rFonts w:asciiTheme="minorHAnsi" w:hAnsiTheme="minorHAnsi" w:cstheme="minorHAnsi"/>
          <w:sz w:val="20"/>
        </w:rPr>
      </w:pPr>
    </w:p>
    <w:p w14:paraId="0EE3DDDD" w14:textId="77777777" w:rsidR="009D0A05" w:rsidRDefault="009D0A05">
      <w:pPr>
        <w:tabs>
          <w:tab w:val="left" w:pos="540"/>
        </w:tabs>
        <w:jc w:val="both"/>
        <w:rPr>
          <w:rFonts w:asciiTheme="minorHAnsi" w:hAnsiTheme="minorHAnsi" w:cstheme="minorHAnsi"/>
          <w:sz w:val="20"/>
        </w:rPr>
      </w:pPr>
    </w:p>
    <w:p w14:paraId="515504FC" w14:textId="4A59813F" w:rsidR="009B29DF" w:rsidRDefault="009B29DF" w:rsidP="009B29DF">
      <w:pPr>
        <w:pStyle w:val="StyleStyleHeading210ptTimesNewRoman11pt"/>
        <w:numPr>
          <w:ilvl w:val="2"/>
          <w:numId w:val="35"/>
        </w:numPr>
      </w:pPr>
      <w:bookmarkStart w:id="65" w:name="_Toc81572745"/>
      <w:r>
        <w:t xml:space="preserve">Top 10 </w:t>
      </w:r>
      <w:r w:rsidR="0074615E">
        <w:t>I</w:t>
      </w:r>
      <w:r>
        <w:t xml:space="preserve">tems </w:t>
      </w:r>
      <w:r w:rsidR="0074615E">
        <w:t>B</w:t>
      </w:r>
      <w:r>
        <w:t xml:space="preserve">y </w:t>
      </w:r>
      <w:r w:rsidR="0074615E">
        <w:t>C</w:t>
      </w:r>
      <w:r>
        <w:t>ount</w:t>
      </w:r>
      <w:bookmarkEnd w:id="65"/>
    </w:p>
    <w:p w14:paraId="45AD2252" w14:textId="77777777" w:rsidR="009B29DF" w:rsidRDefault="009B29DF" w:rsidP="009B29DF">
      <w:pPr>
        <w:pStyle w:val="StyleStyleHeading210ptTimesNewRoman11pt"/>
        <w:numPr>
          <w:ilvl w:val="0"/>
          <w:numId w:val="0"/>
        </w:num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5987"/>
      </w:tblGrid>
      <w:tr w:rsidR="009B29DF" w:rsidRPr="00D033C7" w14:paraId="4A1BB85C" w14:textId="77777777" w:rsidTr="00643D27">
        <w:trPr>
          <w:trHeight w:val="320"/>
          <w:jc w:val="center"/>
        </w:trPr>
        <w:tc>
          <w:tcPr>
            <w:tcW w:w="3080" w:type="dxa"/>
            <w:shd w:val="clear" w:color="auto" w:fill="auto"/>
          </w:tcPr>
          <w:p w14:paraId="1E0A7769" w14:textId="77777777" w:rsidR="009B29DF" w:rsidRPr="0018019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Metric Name</w:t>
            </w:r>
          </w:p>
        </w:tc>
        <w:tc>
          <w:tcPr>
            <w:tcW w:w="5987" w:type="dxa"/>
            <w:shd w:val="clear" w:color="auto" w:fill="auto"/>
          </w:tcPr>
          <w:p w14:paraId="1293C5E6" w14:textId="5B4B3FBA"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color w:val="000000"/>
                <w:sz w:val="22"/>
                <w:szCs w:val="22"/>
                <w:lang w:eastAsia="en-AU"/>
              </w:rPr>
              <w:t xml:space="preserve">Top 10 Items by </w:t>
            </w:r>
            <w:r w:rsidR="0074615E">
              <w:rPr>
                <w:rFonts w:ascii="Calibri" w:eastAsia="Times New Roman" w:hAnsi="Calibri" w:cs="Calibri"/>
                <w:color w:val="000000"/>
                <w:sz w:val="22"/>
                <w:szCs w:val="22"/>
                <w:lang w:eastAsia="en-AU"/>
              </w:rPr>
              <w:t>Count</w:t>
            </w:r>
          </w:p>
        </w:tc>
      </w:tr>
      <w:tr w:rsidR="009B29DF" w:rsidRPr="00D033C7" w14:paraId="2C9ACDD3" w14:textId="77777777" w:rsidTr="00643D27">
        <w:trPr>
          <w:trHeight w:val="344"/>
          <w:jc w:val="center"/>
        </w:trPr>
        <w:tc>
          <w:tcPr>
            <w:tcW w:w="3080" w:type="dxa"/>
            <w:shd w:val="clear" w:color="auto" w:fill="auto"/>
          </w:tcPr>
          <w:p w14:paraId="247C76EB"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Type</w:t>
            </w:r>
          </w:p>
        </w:tc>
        <w:tc>
          <w:tcPr>
            <w:tcW w:w="5987" w:type="dxa"/>
            <w:shd w:val="clear" w:color="auto" w:fill="auto"/>
          </w:tcPr>
          <w:p w14:paraId="55EAD283"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Period</w:t>
            </w:r>
          </w:p>
        </w:tc>
      </w:tr>
      <w:tr w:rsidR="009B29DF" w:rsidRPr="00D033C7" w14:paraId="727E1D75" w14:textId="77777777" w:rsidTr="00643D27">
        <w:trPr>
          <w:trHeight w:val="323"/>
          <w:jc w:val="center"/>
        </w:trPr>
        <w:tc>
          <w:tcPr>
            <w:tcW w:w="3080" w:type="dxa"/>
            <w:shd w:val="clear" w:color="auto" w:fill="auto"/>
          </w:tcPr>
          <w:p w14:paraId="49D6D026"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Method</w:t>
            </w:r>
          </w:p>
        </w:tc>
        <w:tc>
          <w:tcPr>
            <w:tcW w:w="5987" w:type="dxa"/>
            <w:shd w:val="clear" w:color="auto" w:fill="auto"/>
          </w:tcPr>
          <w:p w14:paraId="50FC19FF" w14:textId="77777777" w:rsidR="009B29DF" w:rsidRPr="00D033C7" w:rsidRDefault="009B29DF" w:rsidP="00643D27">
            <w:pPr>
              <w:rPr>
                <w:rFonts w:ascii="Calibri" w:eastAsia="Times New Roman" w:hAnsi="Calibri" w:cs="Calibri"/>
                <w:color w:val="000000"/>
                <w:sz w:val="22"/>
                <w:szCs w:val="22"/>
                <w:lang w:eastAsia="en-AU"/>
              </w:rPr>
            </w:pPr>
            <w:r w:rsidRPr="005F7C87">
              <w:rPr>
                <w:rFonts w:ascii="Calibri" w:eastAsia="Times New Roman" w:hAnsi="Calibri" w:cs="Calibri"/>
                <w:color w:val="000000"/>
                <w:sz w:val="22"/>
                <w:szCs w:val="22"/>
                <w:lang w:eastAsia="en-AU"/>
              </w:rPr>
              <w:t>Query Output</w:t>
            </w:r>
          </w:p>
        </w:tc>
      </w:tr>
      <w:tr w:rsidR="009B29DF" w:rsidRPr="00D033C7" w14:paraId="5A96A13B" w14:textId="77777777" w:rsidTr="00643D27">
        <w:trPr>
          <w:trHeight w:val="292"/>
          <w:jc w:val="center"/>
        </w:trPr>
        <w:tc>
          <w:tcPr>
            <w:tcW w:w="3080" w:type="dxa"/>
            <w:shd w:val="clear" w:color="auto" w:fill="auto"/>
          </w:tcPr>
          <w:p w14:paraId="6B3CF8D4"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Calculation</w:t>
            </w:r>
          </w:p>
        </w:tc>
        <w:tc>
          <w:tcPr>
            <w:tcW w:w="5987" w:type="dxa"/>
            <w:shd w:val="clear" w:color="auto" w:fill="auto"/>
          </w:tcPr>
          <w:p w14:paraId="1D22C970"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29DF" w:rsidRPr="00D033C7" w14:paraId="213AA835" w14:textId="77777777" w:rsidTr="00643D27">
        <w:trPr>
          <w:trHeight w:val="317"/>
          <w:jc w:val="center"/>
        </w:trPr>
        <w:tc>
          <w:tcPr>
            <w:tcW w:w="3080" w:type="dxa"/>
            <w:shd w:val="clear" w:color="auto" w:fill="auto"/>
          </w:tcPr>
          <w:p w14:paraId="5FB44294" w14:textId="77777777" w:rsidR="009B29DF" w:rsidRPr="00D033C7" w:rsidRDefault="009B29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 xml:space="preserve">SQL </w:t>
            </w:r>
          </w:p>
        </w:tc>
        <w:tc>
          <w:tcPr>
            <w:tcW w:w="5987" w:type="dxa"/>
            <w:shd w:val="clear" w:color="auto" w:fill="auto"/>
          </w:tcPr>
          <w:p w14:paraId="216B020E" w14:textId="351B6639" w:rsidR="009B29DF" w:rsidRPr="00D033C7" w:rsidRDefault="0020175E" w:rsidP="00643D27">
            <w:pPr>
              <w:rPr>
                <w:rFonts w:ascii="Calibri" w:eastAsia="Times New Roman" w:hAnsi="Calibri" w:cs="Calibri"/>
                <w:color w:val="000000"/>
                <w:sz w:val="22"/>
                <w:szCs w:val="22"/>
                <w:lang w:eastAsia="en-AU"/>
              </w:rPr>
            </w:pPr>
            <w:r w:rsidRPr="0020175E">
              <w:rPr>
                <w:rFonts w:ascii="Calibri" w:eastAsia="Times New Roman" w:hAnsi="Calibri" w:cs="Calibri"/>
                <w:color w:val="000000"/>
                <w:sz w:val="22"/>
                <w:szCs w:val="22"/>
                <w:lang w:eastAsia="en-AU"/>
              </w:rPr>
              <w:t>select itemcode,usage from item_analysis order by amount desc  ;</w:t>
            </w:r>
          </w:p>
        </w:tc>
      </w:tr>
      <w:tr w:rsidR="009B29DF" w:rsidRPr="00D033C7" w14:paraId="26FB0775" w14:textId="77777777" w:rsidTr="00643D27">
        <w:trPr>
          <w:trHeight w:val="264"/>
          <w:jc w:val="center"/>
        </w:trPr>
        <w:tc>
          <w:tcPr>
            <w:tcW w:w="3080" w:type="dxa"/>
            <w:shd w:val="clear" w:color="auto" w:fill="auto"/>
          </w:tcPr>
          <w:p w14:paraId="6253B9EA" w14:textId="77777777" w:rsidR="009B29DF" w:rsidRPr="00D033C7" w:rsidRDefault="009B29DF" w:rsidP="00643D27">
            <w:pPr>
              <w:rPr>
                <w:rFonts w:ascii="Calibri" w:eastAsia="Times New Roman" w:hAnsi="Calibri" w:cs="Calibri"/>
                <w:b/>
                <w:bCs/>
                <w:color w:val="000000"/>
                <w:sz w:val="22"/>
                <w:szCs w:val="22"/>
                <w:lang w:eastAsia="en-AU"/>
              </w:rPr>
            </w:pPr>
            <w:r w:rsidRPr="00180197">
              <w:rPr>
                <w:rFonts w:ascii="Calibri" w:eastAsia="Times New Roman" w:hAnsi="Calibri" w:cs="Calibri"/>
                <w:b/>
                <w:bCs/>
                <w:color w:val="000000"/>
                <w:sz w:val="22"/>
                <w:szCs w:val="22"/>
                <w:lang w:eastAsia="en-AU"/>
              </w:rPr>
              <w:t>Example (If Applicable)</w:t>
            </w:r>
          </w:p>
        </w:tc>
        <w:tc>
          <w:tcPr>
            <w:tcW w:w="5987" w:type="dxa"/>
            <w:shd w:val="clear" w:color="auto" w:fill="auto"/>
          </w:tcPr>
          <w:p w14:paraId="41103CD8" w14:textId="77777777" w:rsidR="009B29DF" w:rsidRPr="00D033C7"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N/A</w:t>
            </w:r>
          </w:p>
        </w:tc>
      </w:tr>
      <w:tr w:rsidR="009B29DF" w:rsidRPr="00D033C7" w14:paraId="3BCE0A03" w14:textId="77777777" w:rsidTr="00643D27">
        <w:trPr>
          <w:trHeight w:val="396"/>
          <w:jc w:val="center"/>
        </w:trPr>
        <w:tc>
          <w:tcPr>
            <w:tcW w:w="3080" w:type="dxa"/>
            <w:shd w:val="clear" w:color="auto" w:fill="auto"/>
          </w:tcPr>
          <w:p w14:paraId="0759D6F1" w14:textId="77777777" w:rsidR="009B29DF" w:rsidRPr="00D033C7" w:rsidRDefault="009B29DF" w:rsidP="00643D27">
            <w:pPr>
              <w:rPr>
                <w:rFonts w:ascii="Calibri" w:eastAsia="Times New Roman" w:hAnsi="Calibri" w:cs="Calibri"/>
                <w:b/>
                <w:bCs/>
                <w:color w:val="000000"/>
                <w:sz w:val="22"/>
                <w:szCs w:val="22"/>
                <w:lang w:eastAsia="en-AU"/>
              </w:rPr>
            </w:pPr>
            <w:r>
              <w:rPr>
                <w:rFonts w:ascii="Calibri" w:eastAsia="Times New Roman" w:hAnsi="Calibri" w:cs="Calibri"/>
                <w:b/>
                <w:bCs/>
                <w:color w:val="000000"/>
                <w:sz w:val="22"/>
                <w:szCs w:val="22"/>
                <w:lang w:eastAsia="en-AU"/>
              </w:rPr>
              <w:t>Notes</w:t>
            </w:r>
          </w:p>
        </w:tc>
        <w:tc>
          <w:tcPr>
            <w:tcW w:w="5987" w:type="dxa"/>
            <w:shd w:val="clear" w:color="auto" w:fill="auto"/>
          </w:tcPr>
          <w:p w14:paraId="1C97A150" w14:textId="77777777" w:rsidR="009B29DF"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note that the Mimer Database Engine does not have a command to select top n records. Therefore, read the output of the above query to a recordset or array and select the top 10.</w:t>
            </w:r>
          </w:p>
          <w:p w14:paraId="001431AA" w14:textId="77777777" w:rsidR="009B29DF" w:rsidRDefault="009B29DF" w:rsidP="00643D27">
            <w:pPr>
              <w:rPr>
                <w:rFonts w:ascii="Calibri" w:eastAsia="Times New Roman" w:hAnsi="Calibri" w:cs="Calibri"/>
                <w:color w:val="000000"/>
                <w:sz w:val="22"/>
                <w:szCs w:val="22"/>
                <w:lang w:eastAsia="en-AU"/>
              </w:rPr>
            </w:pPr>
          </w:p>
          <w:p w14:paraId="21C1F1B2" w14:textId="77777777" w:rsidR="009B29DF" w:rsidRDefault="009B29DF" w:rsidP="00643D27">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Please output the result in the first three columns of the .CSV file in the following format.</w:t>
            </w:r>
          </w:p>
          <w:p w14:paraId="2861F037" w14:textId="77777777" w:rsidR="009B29DF" w:rsidRDefault="009B29DF" w:rsidP="00643D27">
            <w:pPr>
              <w:rPr>
                <w:rFonts w:ascii="Calibri" w:eastAsia="Times New Roman" w:hAnsi="Calibri" w:cs="Calibri"/>
                <w:color w:val="000000"/>
                <w:sz w:val="22"/>
                <w:szCs w:val="22"/>
                <w:lang w:eastAsia="en-AU"/>
              </w:rPr>
            </w:pPr>
          </w:p>
          <w:p w14:paraId="12325486"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Top 10 items by Count,,,,,,,,,,,,,</w:t>
            </w:r>
          </w:p>
          <w:p w14:paraId="2FE16149"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1,688,234,,,,,,,,,,,</w:t>
            </w:r>
          </w:p>
          <w:p w14:paraId="745E07BB"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2,613,291,,,,,,,,,,,</w:t>
            </w:r>
          </w:p>
          <w:p w14:paraId="565B8572"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3,114,3346,,,,,,,,,,,</w:t>
            </w:r>
          </w:p>
          <w:p w14:paraId="101B51A4"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4,661,206,,,,,,,,,,,</w:t>
            </w:r>
          </w:p>
          <w:p w14:paraId="0317B149" w14:textId="75C919CC"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5,</w:t>
            </w:r>
            <w:r>
              <w:rPr>
                <w:rFonts w:ascii="Calibri" w:eastAsia="Times New Roman" w:hAnsi="Calibri" w:cs="Calibri"/>
                <w:color w:val="000000"/>
                <w:sz w:val="22"/>
                <w:szCs w:val="22"/>
                <w:lang w:eastAsia="en-AU"/>
              </w:rPr>
              <w:t>0</w:t>
            </w:r>
            <w:r w:rsidRPr="00233065">
              <w:rPr>
                <w:rFonts w:ascii="Calibri" w:eastAsia="Times New Roman" w:hAnsi="Calibri" w:cs="Calibri"/>
                <w:color w:val="000000"/>
                <w:sz w:val="22"/>
                <w:szCs w:val="22"/>
                <w:lang w:eastAsia="en-AU"/>
              </w:rPr>
              <w:t>12,3259,,,,,,,,,,,</w:t>
            </w:r>
          </w:p>
          <w:p w14:paraId="3EF8F38B" w14:textId="3EEF96FA"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6,</w:t>
            </w:r>
            <w:r>
              <w:rPr>
                <w:rFonts w:ascii="Calibri" w:eastAsia="Times New Roman" w:hAnsi="Calibri" w:cs="Calibri"/>
                <w:color w:val="000000"/>
                <w:sz w:val="22"/>
                <w:szCs w:val="22"/>
                <w:lang w:eastAsia="en-AU"/>
              </w:rPr>
              <w:t>0</w:t>
            </w:r>
            <w:r w:rsidRPr="00233065">
              <w:rPr>
                <w:rFonts w:ascii="Calibri" w:eastAsia="Times New Roman" w:hAnsi="Calibri" w:cs="Calibri"/>
                <w:color w:val="000000"/>
                <w:sz w:val="22"/>
                <w:szCs w:val="22"/>
                <w:lang w:eastAsia="en-AU"/>
              </w:rPr>
              <w:t>22,3374,,,,,,,,,,,</w:t>
            </w:r>
          </w:p>
          <w:p w14:paraId="6FA3F3E9"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7,735,151,,,,,,,,,,,</w:t>
            </w:r>
          </w:p>
          <w:p w14:paraId="7FD12F5F"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8,965,213,,,,,,,,,,,</w:t>
            </w:r>
          </w:p>
          <w:p w14:paraId="171347ED" w14:textId="77777777" w:rsidR="00233065" w:rsidRPr="00233065"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9,324,281,,,,,,,,,,,</w:t>
            </w:r>
          </w:p>
          <w:p w14:paraId="3CDB1554" w14:textId="59BAFEAD" w:rsidR="009B29DF" w:rsidRPr="00D033C7" w:rsidRDefault="00233065" w:rsidP="00233065">
            <w:pPr>
              <w:rPr>
                <w:rFonts w:ascii="Calibri" w:eastAsia="Times New Roman" w:hAnsi="Calibri" w:cs="Calibri"/>
                <w:color w:val="000000"/>
                <w:sz w:val="22"/>
                <w:szCs w:val="22"/>
                <w:lang w:eastAsia="en-AU"/>
              </w:rPr>
            </w:pPr>
            <w:r w:rsidRPr="00233065">
              <w:rPr>
                <w:rFonts w:ascii="Calibri" w:eastAsia="Times New Roman" w:hAnsi="Calibri" w:cs="Calibri"/>
                <w:color w:val="000000"/>
                <w:sz w:val="22"/>
                <w:szCs w:val="22"/>
                <w:lang w:eastAsia="en-AU"/>
              </w:rPr>
              <w:t>10,672,67,,,,,,,,,,,</w:t>
            </w:r>
          </w:p>
        </w:tc>
      </w:tr>
    </w:tbl>
    <w:p w14:paraId="6A62EE67" w14:textId="53920221" w:rsidR="009B29DF" w:rsidRDefault="009B29DF" w:rsidP="009B29DF">
      <w:pPr>
        <w:tabs>
          <w:tab w:val="left" w:pos="540"/>
        </w:tabs>
        <w:jc w:val="both"/>
        <w:rPr>
          <w:rFonts w:asciiTheme="minorHAnsi" w:hAnsiTheme="minorHAnsi" w:cstheme="minorHAnsi"/>
          <w:sz w:val="20"/>
        </w:rPr>
      </w:pPr>
    </w:p>
    <w:p w14:paraId="23689C02" w14:textId="3DBE34D6" w:rsidR="00AA2F35" w:rsidRDefault="00AA2F35" w:rsidP="009B29DF">
      <w:pPr>
        <w:tabs>
          <w:tab w:val="left" w:pos="540"/>
        </w:tabs>
        <w:jc w:val="both"/>
        <w:rPr>
          <w:rFonts w:asciiTheme="minorHAnsi" w:hAnsiTheme="minorHAnsi" w:cstheme="minorHAnsi"/>
          <w:sz w:val="20"/>
        </w:rPr>
      </w:pPr>
    </w:p>
    <w:p w14:paraId="44FDC1DF" w14:textId="56035077" w:rsidR="00AA2F35" w:rsidRDefault="00AA2F35" w:rsidP="009B29DF">
      <w:pPr>
        <w:tabs>
          <w:tab w:val="left" w:pos="540"/>
        </w:tabs>
        <w:jc w:val="both"/>
        <w:rPr>
          <w:rFonts w:asciiTheme="minorHAnsi" w:hAnsiTheme="minorHAnsi" w:cstheme="minorHAnsi"/>
          <w:sz w:val="20"/>
        </w:rPr>
      </w:pPr>
    </w:p>
    <w:p w14:paraId="5832D7DF" w14:textId="31905C68" w:rsidR="00AA2F35" w:rsidRDefault="00AA2F35" w:rsidP="009B29DF">
      <w:pPr>
        <w:tabs>
          <w:tab w:val="left" w:pos="540"/>
        </w:tabs>
        <w:jc w:val="both"/>
        <w:rPr>
          <w:rFonts w:asciiTheme="minorHAnsi" w:hAnsiTheme="minorHAnsi" w:cstheme="minorHAnsi"/>
          <w:sz w:val="20"/>
        </w:rPr>
      </w:pPr>
    </w:p>
    <w:p w14:paraId="0A35C5D2" w14:textId="4BF2BA11" w:rsidR="00AA2F35" w:rsidRDefault="00AA2F35" w:rsidP="009B29DF">
      <w:pPr>
        <w:tabs>
          <w:tab w:val="left" w:pos="540"/>
        </w:tabs>
        <w:jc w:val="both"/>
        <w:rPr>
          <w:rFonts w:asciiTheme="minorHAnsi" w:hAnsiTheme="minorHAnsi" w:cstheme="minorHAnsi"/>
          <w:sz w:val="20"/>
        </w:rPr>
      </w:pPr>
    </w:p>
    <w:p w14:paraId="39D90188" w14:textId="551C92B3" w:rsidR="00AA2F35" w:rsidRDefault="00AA2F35" w:rsidP="009B29DF">
      <w:pPr>
        <w:tabs>
          <w:tab w:val="left" w:pos="540"/>
        </w:tabs>
        <w:jc w:val="both"/>
        <w:rPr>
          <w:rFonts w:asciiTheme="minorHAnsi" w:hAnsiTheme="minorHAnsi" w:cstheme="minorHAnsi"/>
          <w:sz w:val="20"/>
        </w:rPr>
      </w:pPr>
    </w:p>
    <w:p w14:paraId="5B41DB6A" w14:textId="00DF81AD" w:rsidR="00997D4D" w:rsidRPr="00AE660B" w:rsidRDefault="00997D4D" w:rsidP="00997D4D">
      <w:pPr>
        <w:pStyle w:val="StyleHeading1Arial12ptLeft"/>
        <w:rPr>
          <w:rFonts w:asciiTheme="minorHAnsi" w:hAnsiTheme="minorHAnsi" w:cstheme="minorHAnsi"/>
          <w:lang w:val="en-AU"/>
        </w:rPr>
      </w:pPr>
      <w:bookmarkStart w:id="66" w:name="_Toc81572746"/>
      <w:r>
        <w:rPr>
          <w:rFonts w:asciiTheme="minorHAnsi" w:hAnsiTheme="minorHAnsi" w:cstheme="minorHAnsi"/>
          <w:lang w:val="en-AU"/>
        </w:rPr>
        <w:lastRenderedPageBreak/>
        <w:t>Other Outputs</w:t>
      </w:r>
      <w:bookmarkEnd w:id="66"/>
    </w:p>
    <w:p w14:paraId="6E7A0C96" w14:textId="77777777" w:rsidR="00997D4D" w:rsidRDefault="00997D4D">
      <w:pPr>
        <w:tabs>
          <w:tab w:val="left" w:pos="540"/>
        </w:tabs>
        <w:jc w:val="both"/>
        <w:rPr>
          <w:rFonts w:asciiTheme="minorHAnsi" w:hAnsiTheme="minorHAnsi" w:cstheme="minorHAnsi"/>
          <w:sz w:val="20"/>
        </w:rPr>
      </w:pPr>
    </w:p>
    <w:p w14:paraId="7F966E46" w14:textId="79C11F31" w:rsidR="004A7AEB" w:rsidRDefault="00DA29B4" w:rsidP="00DA29B4">
      <w:pPr>
        <w:tabs>
          <w:tab w:val="left" w:pos="540"/>
        </w:tabs>
        <w:jc w:val="center"/>
        <w:rPr>
          <w:rFonts w:asciiTheme="minorHAnsi" w:hAnsiTheme="minorHAnsi" w:cstheme="minorHAnsi"/>
          <w:sz w:val="20"/>
        </w:rPr>
      </w:pPr>
      <w:r>
        <w:rPr>
          <w:noProof/>
          <w:lang w:val="ru-RU" w:eastAsia="ru-RU"/>
        </w:rPr>
        <w:drawing>
          <wp:inline distT="0" distB="0" distL="0" distR="0" wp14:anchorId="291F4A41" wp14:editId="4546055C">
            <wp:extent cx="4552315" cy="328513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4563118" cy="3292926"/>
                    </a:xfrm>
                    <a:prstGeom prst="rect">
                      <a:avLst/>
                    </a:prstGeom>
                  </pic:spPr>
                </pic:pic>
              </a:graphicData>
            </a:graphic>
          </wp:inline>
        </w:drawing>
      </w:r>
    </w:p>
    <w:p w14:paraId="00D6A306" w14:textId="4538D959" w:rsidR="00DA29B4" w:rsidRDefault="00DA29B4" w:rsidP="00DA29B4">
      <w:pPr>
        <w:tabs>
          <w:tab w:val="left" w:pos="540"/>
        </w:tabs>
        <w:jc w:val="center"/>
        <w:rPr>
          <w:rFonts w:asciiTheme="minorHAnsi" w:hAnsiTheme="minorHAnsi" w:cstheme="minorHAnsi"/>
          <w:sz w:val="20"/>
        </w:rPr>
      </w:pPr>
    </w:p>
    <w:p w14:paraId="30F6FFB4" w14:textId="0C784D7C" w:rsidR="00DA29B4" w:rsidRDefault="001D5665" w:rsidP="001D5665">
      <w:pPr>
        <w:tabs>
          <w:tab w:val="left" w:pos="540"/>
        </w:tabs>
        <w:rPr>
          <w:rFonts w:asciiTheme="minorHAnsi" w:hAnsiTheme="minorHAnsi" w:cstheme="minorHAnsi"/>
          <w:szCs w:val="24"/>
        </w:rPr>
      </w:pPr>
      <w:r w:rsidRPr="00E32A66">
        <w:rPr>
          <w:rFonts w:asciiTheme="minorHAnsi" w:hAnsiTheme="minorHAnsi" w:cstheme="minorHAnsi"/>
          <w:szCs w:val="24"/>
        </w:rPr>
        <w:t xml:space="preserve">The following </w:t>
      </w:r>
      <w:r w:rsidR="00A468B9" w:rsidRPr="00E32A66">
        <w:rPr>
          <w:rFonts w:asciiTheme="minorHAnsi" w:hAnsiTheme="minorHAnsi" w:cstheme="minorHAnsi"/>
          <w:szCs w:val="24"/>
        </w:rPr>
        <w:t>user inputs captured from the Graphical User Interface must also be output the .csv file in the following format</w:t>
      </w:r>
      <w:r w:rsidR="00E32A66" w:rsidRPr="00E32A66">
        <w:rPr>
          <w:rFonts w:asciiTheme="minorHAnsi" w:hAnsiTheme="minorHAnsi" w:cstheme="minorHAnsi"/>
          <w:szCs w:val="24"/>
        </w:rPr>
        <w:t>.</w:t>
      </w:r>
      <w:r w:rsidR="00E32A66">
        <w:rPr>
          <w:rFonts w:asciiTheme="minorHAnsi" w:hAnsiTheme="minorHAnsi" w:cstheme="minorHAnsi"/>
          <w:szCs w:val="24"/>
        </w:rPr>
        <w:t xml:space="preserve"> </w:t>
      </w:r>
      <w:r w:rsidR="009049A4" w:rsidRPr="009049A4">
        <w:rPr>
          <w:rFonts w:asciiTheme="minorHAnsi" w:hAnsiTheme="minorHAnsi" w:cstheme="minorHAnsi"/>
          <w:szCs w:val="24"/>
        </w:rPr>
        <w:t xml:space="preserve">In addition, the date and time of the data extraction (system date and time) must also be output. </w:t>
      </w:r>
      <w:r w:rsidR="00E32A66">
        <w:rPr>
          <w:rFonts w:asciiTheme="minorHAnsi" w:hAnsiTheme="minorHAnsi" w:cstheme="minorHAnsi"/>
          <w:szCs w:val="24"/>
        </w:rPr>
        <w:t xml:space="preserve">This information to be added at the </w:t>
      </w:r>
      <w:r w:rsidR="00FE1625">
        <w:rPr>
          <w:rFonts w:asciiTheme="minorHAnsi" w:hAnsiTheme="minorHAnsi" w:cstheme="minorHAnsi"/>
          <w:szCs w:val="24"/>
        </w:rPr>
        <w:t xml:space="preserve">end </w:t>
      </w:r>
      <w:r w:rsidR="00E32A66">
        <w:rPr>
          <w:rFonts w:asciiTheme="minorHAnsi" w:hAnsiTheme="minorHAnsi" w:cstheme="minorHAnsi"/>
          <w:szCs w:val="24"/>
        </w:rPr>
        <w:t>of the file.</w:t>
      </w:r>
    </w:p>
    <w:p w14:paraId="31869621" w14:textId="133A3B4B" w:rsidR="00E32A66" w:rsidRDefault="00E32A66" w:rsidP="001D5665">
      <w:pPr>
        <w:tabs>
          <w:tab w:val="left" w:pos="540"/>
        </w:tabs>
        <w:rPr>
          <w:rFonts w:asciiTheme="minorHAnsi" w:hAnsiTheme="minorHAnsi" w:cstheme="minorHAnsi"/>
          <w:szCs w:val="24"/>
        </w:rPr>
      </w:pPr>
    </w:p>
    <w:tbl>
      <w:tblPr>
        <w:tblStyle w:val="ae"/>
        <w:tblW w:w="0" w:type="auto"/>
        <w:tblLook w:val="04A0" w:firstRow="1" w:lastRow="0" w:firstColumn="1" w:lastColumn="0" w:noHBand="0" w:noVBand="1"/>
      </w:tblPr>
      <w:tblGrid>
        <w:gridCol w:w="1980"/>
        <w:gridCol w:w="8209"/>
      </w:tblGrid>
      <w:tr w:rsidR="00C8645D" w14:paraId="56261FD1" w14:textId="77777777" w:rsidTr="00C8645D">
        <w:tc>
          <w:tcPr>
            <w:tcW w:w="1980" w:type="dxa"/>
          </w:tcPr>
          <w:p w14:paraId="6FE24095" w14:textId="3CFBD4AA"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A</w:t>
            </w:r>
          </w:p>
        </w:tc>
        <w:tc>
          <w:tcPr>
            <w:tcW w:w="8209" w:type="dxa"/>
          </w:tcPr>
          <w:p w14:paraId="55D48CB0" w14:textId="0977D3E7" w:rsidR="00C8645D" w:rsidRDefault="007560DD" w:rsidP="001D5665">
            <w:pPr>
              <w:tabs>
                <w:tab w:val="left" w:pos="540"/>
              </w:tabs>
              <w:rPr>
                <w:rFonts w:asciiTheme="minorHAnsi" w:hAnsiTheme="minorHAnsi" w:cstheme="minorHAnsi"/>
                <w:szCs w:val="24"/>
              </w:rPr>
            </w:pPr>
            <w:r w:rsidRPr="007560DD">
              <w:rPr>
                <w:rFonts w:asciiTheme="minorHAnsi" w:hAnsiTheme="minorHAnsi" w:cstheme="minorHAnsi"/>
                <w:szCs w:val="24"/>
              </w:rPr>
              <w:t>Start Date,1/07/2020,,,,,,,,,,,,</w:t>
            </w:r>
          </w:p>
        </w:tc>
      </w:tr>
      <w:tr w:rsidR="00C8645D" w14:paraId="46E61BA8" w14:textId="77777777" w:rsidTr="00C8645D">
        <w:tc>
          <w:tcPr>
            <w:tcW w:w="1980" w:type="dxa"/>
          </w:tcPr>
          <w:p w14:paraId="0F9F73A3" w14:textId="241A64A3"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B</w:t>
            </w:r>
          </w:p>
        </w:tc>
        <w:tc>
          <w:tcPr>
            <w:tcW w:w="8209" w:type="dxa"/>
          </w:tcPr>
          <w:p w14:paraId="7323FE77" w14:textId="1FC0FEDB" w:rsidR="00C8645D" w:rsidRDefault="003B15D0" w:rsidP="001D5665">
            <w:pPr>
              <w:tabs>
                <w:tab w:val="left" w:pos="540"/>
              </w:tabs>
              <w:rPr>
                <w:rFonts w:asciiTheme="minorHAnsi" w:hAnsiTheme="minorHAnsi" w:cstheme="minorHAnsi"/>
                <w:szCs w:val="24"/>
              </w:rPr>
            </w:pPr>
            <w:r w:rsidRPr="003B15D0">
              <w:rPr>
                <w:rFonts w:asciiTheme="minorHAnsi" w:hAnsiTheme="minorHAnsi" w:cstheme="minorHAnsi"/>
                <w:szCs w:val="24"/>
              </w:rPr>
              <w:t>End Date,30/06/2020,,,,,,,,,,,,</w:t>
            </w:r>
          </w:p>
        </w:tc>
      </w:tr>
      <w:tr w:rsidR="00C8645D" w14:paraId="35094129" w14:textId="77777777" w:rsidTr="00C8645D">
        <w:tc>
          <w:tcPr>
            <w:tcW w:w="1980" w:type="dxa"/>
          </w:tcPr>
          <w:p w14:paraId="04BFE2C3" w14:textId="239383C1"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C</w:t>
            </w:r>
          </w:p>
        </w:tc>
        <w:tc>
          <w:tcPr>
            <w:tcW w:w="8209" w:type="dxa"/>
          </w:tcPr>
          <w:p w14:paraId="506B0770" w14:textId="5980A8A8" w:rsidR="00C8645D" w:rsidRDefault="003B15D0" w:rsidP="001D5665">
            <w:pPr>
              <w:tabs>
                <w:tab w:val="left" w:pos="540"/>
              </w:tabs>
              <w:rPr>
                <w:rFonts w:asciiTheme="minorHAnsi" w:hAnsiTheme="minorHAnsi" w:cstheme="minorHAnsi"/>
                <w:szCs w:val="24"/>
              </w:rPr>
            </w:pPr>
            <w:r w:rsidRPr="003B15D0">
              <w:rPr>
                <w:rFonts w:asciiTheme="minorHAnsi" w:hAnsiTheme="minorHAnsi" w:cstheme="minorHAnsi"/>
                <w:szCs w:val="24"/>
              </w:rPr>
              <w:t>Production Columns,5,,,,,,,,,,,,</w:t>
            </w:r>
          </w:p>
        </w:tc>
      </w:tr>
      <w:tr w:rsidR="00C8645D" w14:paraId="454BAC5D" w14:textId="77777777" w:rsidTr="00C8645D">
        <w:tc>
          <w:tcPr>
            <w:tcW w:w="1980" w:type="dxa"/>
          </w:tcPr>
          <w:p w14:paraId="3F1583D5" w14:textId="6D3241FA"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D</w:t>
            </w:r>
          </w:p>
        </w:tc>
        <w:tc>
          <w:tcPr>
            <w:tcW w:w="8209" w:type="dxa"/>
          </w:tcPr>
          <w:p w14:paraId="376F5639" w14:textId="70476983" w:rsidR="00C8645D" w:rsidRDefault="00A03571" w:rsidP="001D5665">
            <w:pPr>
              <w:tabs>
                <w:tab w:val="left" w:pos="540"/>
              </w:tabs>
              <w:rPr>
                <w:rFonts w:asciiTheme="minorHAnsi" w:hAnsiTheme="minorHAnsi" w:cstheme="minorHAnsi"/>
                <w:szCs w:val="24"/>
              </w:rPr>
            </w:pPr>
            <w:r w:rsidRPr="00A03571">
              <w:rPr>
                <w:rFonts w:asciiTheme="minorHAnsi" w:hAnsiTheme="minorHAnsi" w:cstheme="minorHAnsi"/>
                <w:szCs w:val="24"/>
              </w:rPr>
              <w:t>Appointment Books,"0200,0005,0013",,,,,,,,,,,,</w:t>
            </w:r>
          </w:p>
        </w:tc>
      </w:tr>
      <w:tr w:rsidR="00C8645D" w14:paraId="0115D2E7" w14:textId="77777777" w:rsidTr="00C8645D">
        <w:tc>
          <w:tcPr>
            <w:tcW w:w="1980" w:type="dxa"/>
          </w:tcPr>
          <w:p w14:paraId="03203598" w14:textId="3C19FCDF" w:rsidR="00C8645D" w:rsidRDefault="00C8645D" w:rsidP="001D5665">
            <w:pPr>
              <w:tabs>
                <w:tab w:val="left" w:pos="540"/>
              </w:tabs>
              <w:rPr>
                <w:rFonts w:asciiTheme="minorHAnsi" w:hAnsiTheme="minorHAnsi" w:cstheme="minorHAnsi"/>
                <w:szCs w:val="24"/>
              </w:rPr>
            </w:pPr>
            <w:r>
              <w:rPr>
                <w:rFonts w:asciiTheme="minorHAnsi" w:hAnsiTheme="minorHAnsi" w:cstheme="minorHAnsi"/>
                <w:szCs w:val="24"/>
              </w:rPr>
              <w:t>E</w:t>
            </w:r>
          </w:p>
        </w:tc>
        <w:tc>
          <w:tcPr>
            <w:tcW w:w="8209" w:type="dxa"/>
          </w:tcPr>
          <w:p w14:paraId="05B4B87A" w14:textId="04645946" w:rsidR="00C8645D" w:rsidRDefault="007560DD" w:rsidP="001D5665">
            <w:pPr>
              <w:tabs>
                <w:tab w:val="left" w:pos="540"/>
              </w:tabs>
              <w:rPr>
                <w:rFonts w:asciiTheme="minorHAnsi" w:hAnsiTheme="minorHAnsi" w:cstheme="minorHAnsi"/>
                <w:szCs w:val="24"/>
              </w:rPr>
            </w:pPr>
            <w:r w:rsidRPr="007560DD">
              <w:rPr>
                <w:rFonts w:asciiTheme="minorHAnsi" w:hAnsiTheme="minorHAnsi" w:cstheme="minorHAnsi"/>
                <w:szCs w:val="24"/>
              </w:rPr>
              <w:t>Practice Name,XYZ Dental,,,,,,,,,,,,</w:t>
            </w:r>
          </w:p>
        </w:tc>
      </w:tr>
      <w:tr w:rsidR="00E0753C" w14:paraId="7CF3FCA6" w14:textId="77777777" w:rsidTr="00C8645D">
        <w:tc>
          <w:tcPr>
            <w:tcW w:w="1980" w:type="dxa"/>
          </w:tcPr>
          <w:p w14:paraId="40810D44" w14:textId="3F4B80DF" w:rsidR="00E0753C" w:rsidRDefault="00E0753C" w:rsidP="001D5665">
            <w:pPr>
              <w:tabs>
                <w:tab w:val="left" w:pos="540"/>
              </w:tabs>
              <w:rPr>
                <w:rFonts w:asciiTheme="minorHAnsi" w:hAnsiTheme="minorHAnsi" w:cstheme="minorHAnsi"/>
                <w:szCs w:val="24"/>
              </w:rPr>
            </w:pPr>
            <w:r>
              <w:rPr>
                <w:rFonts w:asciiTheme="minorHAnsi" w:hAnsiTheme="minorHAnsi" w:cstheme="minorHAnsi"/>
                <w:szCs w:val="24"/>
              </w:rPr>
              <w:t>Date</w:t>
            </w:r>
          </w:p>
        </w:tc>
        <w:tc>
          <w:tcPr>
            <w:tcW w:w="8209" w:type="dxa"/>
          </w:tcPr>
          <w:p w14:paraId="31E6C3D8" w14:textId="38B92017" w:rsidR="00E0753C" w:rsidRPr="007560DD" w:rsidRDefault="00E17047" w:rsidP="001D5665">
            <w:pPr>
              <w:tabs>
                <w:tab w:val="left" w:pos="540"/>
              </w:tabs>
              <w:rPr>
                <w:rFonts w:asciiTheme="minorHAnsi" w:hAnsiTheme="minorHAnsi" w:cstheme="minorHAnsi"/>
                <w:szCs w:val="24"/>
              </w:rPr>
            </w:pPr>
            <w:r w:rsidRPr="00E17047">
              <w:rPr>
                <w:rFonts w:asciiTheme="minorHAnsi" w:hAnsiTheme="minorHAnsi" w:cstheme="minorHAnsi"/>
                <w:szCs w:val="24"/>
              </w:rPr>
              <w:t>Date of Extraction,1/09/2021,,,,,,,,,,,,</w:t>
            </w:r>
          </w:p>
        </w:tc>
      </w:tr>
      <w:tr w:rsidR="00E0753C" w14:paraId="551361A4" w14:textId="77777777" w:rsidTr="00C8645D">
        <w:tc>
          <w:tcPr>
            <w:tcW w:w="1980" w:type="dxa"/>
          </w:tcPr>
          <w:p w14:paraId="0FCD1D87" w14:textId="1BDA0D2B" w:rsidR="00E0753C" w:rsidRDefault="00E0753C" w:rsidP="001D5665">
            <w:pPr>
              <w:tabs>
                <w:tab w:val="left" w:pos="540"/>
              </w:tabs>
              <w:rPr>
                <w:rFonts w:asciiTheme="minorHAnsi" w:hAnsiTheme="minorHAnsi" w:cstheme="minorHAnsi"/>
                <w:szCs w:val="24"/>
              </w:rPr>
            </w:pPr>
            <w:r>
              <w:rPr>
                <w:rFonts w:asciiTheme="minorHAnsi" w:hAnsiTheme="minorHAnsi" w:cstheme="minorHAnsi"/>
                <w:szCs w:val="24"/>
              </w:rPr>
              <w:t>Time</w:t>
            </w:r>
          </w:p>
        </w:tc>
        <w:tc>
          <w:tcPr>
            <w:tcW w:w="8209" w:type="dxa"/>
          </w:tcPr>
          <w:p w14:paraId="4AF28634" w14:textId="44E09086" w:rsidR="00E0753C" w:rsidRPr="007560DD" w:rsidRDefault="00E17047" w:rsidP="001D5665">
            <w:pPr>
              <w:tabs>
                <w:tab w:val="left" w:pos="540"/>
              </w:tabs>
              <w:rPr>
                <w:rFonts w:asciiTheme="minorHAnsi" w:hAnsiTheme="minorHAnsi" w:cstheme="minorHAnsi"/>
                <w:szCs w:val="24"/>
              </w:rPr>
            </w:pPr>
            <w:r w:rsidRPr="00E17047">
              <w:rPr>
                <w:rFonts w:asciiTheme="minorHAnsi" w:hAnsiTheme="minorHAnsi" w:cstheme="minorHAnsi"/>
                <w:szCs w:val="24"/>
              </w:rPr>
              <w:t>Time of Extraction,13:55:22,,,,,,,,,,,,</w:t>
            </w:r>
          </w:p>
        </w:tc>
      </w:tr>
    </w:tbl>
    <w:p w14:paraId="3C0174C7" w14:textId="77777777" w:rsidR="00E32A66" w:rsidRPr="00E32A66" w:rsidRDefault="00E32A66" w:rsidP="001D5665">
      <w:pPr>
        <w:tabs>
          <w:tab w:val="left" w:pos="540"/>
        </w:tabs>
        <w:rPr>
          <w:rFonts w:asciiTheme="minorHAnsi" w:hAnsiTheme="minorHAnsi" w:cstheme="minorHAnsi"/>
          <w:szCs w:val="24"/>
        </w:rPr>
      </w:pPr>
    </w:p>
    <w:p w14:paraId="01E878D3" w14:textId="722E1545" w:rsidR="00E32A66" w:rsidRDefault="00E32A66" w:rsidP="001D5665">
      <w:pPr>
        <w:tabs>
          <w:tab w:val="left" w:pos="540"/>
        </w:tabs>
        <w:rPr>
          <w:rFonts w:asciiTheme="minorHAnsi" w:hAnsiTheme="minorHAnsi" w:cstheme="minorHAnsi"/>
          <w:sz w:val="20"/>
        </w:rPr>
      </w:pPr>
    </w:p>
    <w:p w14:paraId="6CF2EEC0" w14:textId="3EBE312A" w:rsidR="00AA2F35" w:rsidRDefault="00AA2F35" w:rsidP="001D5665">
      <w:pPr>
        <w:tabs>
          <w:tab w:val="left" w:pos="540"/>
        </w:tabs>
        <w:rPr>
          <w:rFonts w:asciiTheme="minorHAnsi" w:hAnsiTheme="minorHAnsi" w:cstheme="minorHAnsi"/>
          <w:sz w:val="20"/>
        </w:rPr>
      </w:pPr>
    </w:p>
    <w:p w14:paraId="2170E403" w14:textId="051597F9" w:rsidR="00AA2F35" w:rsidRDefault="00AA2F35" w:rsidP="001D5665">
      <w:pPr>
        <w:tabs>
          <w:tab w:val="left" w:pos="540"/>
        </w:tabs>
        <w:rPr>
          <w:rFonts w:asciiTheme="minorHAnsi" w:hAnsiTheme="minorHAnsi" w:cstheme="minorHAnsi"/>
          <w:sz w:val="20"/>
        </w:rPr>
      </w:pPr>
    </w:p>
    <w:p w14:paraId="2873F1BE" w14:textId="556AF12A" w:rsidR="00AA2F35" w:rsidRDefault="00AA2F35" w:rsidP="001D5665">
      <w:pPr>
        <w:tabs>
          <w:tab w:val="left" w:pos="540"/>
        </w:tabs>
        <w:rPr>
          <w:rFonts w:asciiTheme="minorHAnsi" w:hAnsiTheme="minorHAnsi" w:cstheme="minorHAnsi"/>
          <w:sz w:val="20"/>
        </w:rPr>
      </w:pPr>
    </w:p>
    <w:p w14:paraId="02B2B972" w14:textId="38A008F7" w:rsidR="00AA2F35" w:rsidRDefault="00AA2F35" w:rsidP="001D5665">
      <w:pPr>
        <w:tabs>
          <w:tab w:val="left" w:pos="540"/>
        </w:tabs>
        <w:rPr>
          <w:rFonts w:asciiTheme="minorHAnsi" w:hAnsiTheme="minorHAnsi" w:cstheme="minorHAnsi"/>
          <w:sz w:val="20"/>
        </w:rPr>
      </w:pPr>
    </w:p>
    <w:p w14:paraId="6E84AEA4" w14:textId="773D497A" w:rsidR="00AA2F35" w:rsidRDefault="00AA2F35" w:rsidP="001D5665">
      <w:pPr>
        <w:tabs>
          <w:tab w:val="left" w:pos="540"/>
        </w:tabs>
        <w:rPr>
          <w:rFonts w:asciiTheme="minorHAnsi" w:hAnsiTheme="minorHAnsi" w:cstheme="minorHAnsi"/>
          <w:sz w:val="20"/>
        </w:rPr>
      </w:pPr>
    </w:p>
    <w:p w14:paraId="0538C9DB" w14:textId="393D6937" w:rsidR="00AA2F35" w:rsidRDefault="00AA2F35" w:rsidP="001D5665">
      <w:pPr>
        <w:tabs>
          <w:tab w:val="left" w:pos="540"/>
        </w:tabs>
        <w:rPr>
          <w:rFonts w:asciiTheme="minorHAnsi" w:hAnsiTheme="minorHAnsi" w:cstheme="minorHAnsi"/>
          <w:sz w:val="20"/>
        </w:rPr>
      </w:pPr>
    </w:p>
    <w:p w14:paraId="03FA2A2B" w14:textId="2D707937" w:rsidR="00AA2F35" w:rsidRDefault="00AA2F35" w:rsidP="001D5665">
      <w:pPr>
        <w:tabs>
          <w:tab w:val="left" w:pos="540"/>
        </w:tabs>
        <w:rPr>
          <w:rFonts w:asciiTheme="minorHAnsi" w:hAnsiTheme="minorHAnsi" w:cstheme="minorHAnsi"/>
          <w:sz w:val="20"/>
        </w:rPr>
      </w:pPr>
    </w:p>
    <w:p w14:paraId="4EE6F956" w14:textId="724916FB" w:rsidR="00AA2F35" w:rsidRDefault="00AA2F35" w:rsidP="001D5665">
      <w:pPr>
        <w:tabs>
          <w:tab w:val="left" w:pos="540"/>
        </w:tabs>
        <w:rPr>
          <w:rFonts w:asciiTheme="minorHAnsi" w:hAnsiTheme="minorHAnsi" w:cstheme="minorHAnsi"/>
          <w:sz w:val="20"/>
        </w:rPr>
      </w:pPr>
    </w:p>
    <w:p w14:paraId="79038833" w14:textId="5D36B263" w:rsidR="00AA2F35" w:rsidRDefault="00AA2F35" w:rsidP="001D5665">
      <w:pPr>
        <w:tabs>
          <w:tab w:val="left" w:pos="540"/>
        </w:tabs>
        <w:rPr>
          <w:rFonts w:asciiTheme="minorHAnsi" w:hAnsiTheme="minorHAnsi" w:cstheme="minorHAnsi"/>
          <w:sz w:val="20"/>
        </w:rPr>
      </w:pPr>
    </w:p>
    <w:p w14:paraId="16665B28" w14:textId="247D905A" w:rsidR="00AA2F35" w:rsidRDefault="00AA2F35" w:rsidP="001D5665">
      <w:pPr>
        <w:tabs>
          <w:tab w:val="left" w:pos="540"/>
        </w:tabs>
        <w:rPr>
          <w:rFonts w:asciiTheme="minorHAnsi" w:hAnsiTheme="minorHAnsi" w:cstheme="minorHAnsi"/>
          <w:sz w:val="20"/>
        </w:rPr>
      </w:pPr>
    </w:p>
    <w:p w14:paraId="00178665" w14:textId="78C72AEC" w:rsidR="00AA2F35" w:rsidRDefault="00AA2F35" w:rsidP="001D5665">
      <w:pPr>
        <w:tabs>
          <w:tab w:val="left" w:pos="540"/>
        </w:tabs>
        <w:rPr>
          <w:rFonts w:asciiTheme="minorHAnsi" w:hAnsiTheme="minorHAnsi" w:cstheme="minorHAnsi"/>
          <w:sz w:val="20"/>
        </w:rPr>
      </w:pPr>
    </w:p>
    <w:p w14:paraId="0BC6A2CA" w14:textId="3C6C2CE2" w:rsidR="00AA2F35" w:rsidRDefault="00AA2F35" w:rsidP="001D5665">
      <w:pPr>
        <w:tabs>
          <w:tab w:val="left" w:pos="540"/>
        </w:tabs>
        <w:rPr>
          <w:rFonts w:asciiTheme="minorHAnsi" w:hAnsiTheme="minorHAnsi" w:cstheme="minorHAnsi"/>
          <w:sz w:val="20"/>
        </w:rPr>
      </w:pPr>
    </w:p>
    <w:p w14:paraId="1D02B9DD" w14:textId="23FEC754" w:rsidR="00AA2F35" w:rsidRDefault="00AA2F35" w:rsidP="001D5665">
      <w:pPr>
        <w:tabs>
          <w:tab w:val="left" w:pos="540"/>
        </w:tabs>
        <w:rPr>
          <w:rFonts w:asciiTheme="minorHAnsi" w:hAnsiTheme="minorHAnsi" w:cstheme="minorHAnsi"/>
          <w:sz w:val="20"/>
        </w:rPr>
      </w:pPr>
    </w:p>
    <w:p w14:paraId="0031A39B" w14:textId="4C06BA7A" w:rsidR="00AA2F35" w:rsidRDefault="00AA2F35" w:rsidP="001D5665">
      <w:pPr>
        <w:tabs>
          <w:tab w:val="left" w:pos="540"/>
        </w:tabs>
        <w:rPr>
          <w:rFonts w:asciiTheme="minorHAnsi" w:hAnsiTheme="minorHAnsi" w:cstheme="minorHAnsi"/>
          <w:sz w:val="20"/>
        </w:rPr>
      </w:pPr>
    </w:p>
    <w:p w14:paraId="392CBC2D" w14:textId="2B7D4E19" w:rsidR="00AA2F35" w:rsidRDefault="00AA2F35" w:rsidP="001D5665">
      <w:pPr>
        <w:tabs>
          <w:tab w:val="left" w:pos="540"/>
        </w:tabs>
        <w:rPr>
          <w:rFonts w:asciiTheme="minorHAnsi" w:hAnsiTheme="minorHAnsi" w:cstheme="minorHAnsi"/>
          <w:sz w:val="20"/>
        </w:rPr>
      </w:pPr>
    </w:p>
    <w:p w14:paraId="0129E7A8" w14:textId="5B40EE01" w:rsidR="00AA2F35" w:rsidRDefault="00AA2F35" w:rsidP="001D5665">
      <w:pPr>
        <w:tabs>
          <w:tab w:val="left" w:pos="540"/>
        </w:tabs>
        <w:rPr>
          <w:rFonts w:asciiTheme="minorHAnsi" w:hAnsiTheme="minorHAnsi" w:cstheme="minorHAnsi"/>
          <w:sz w:val="20"/>
        </w:rPr>
      </w:pPr>
    </w:p>
    <w:p w14:paraId="64F782CA" w14:textId="77777777" w:rsidR="00AA2F35" w:rsidRDefault="00AA2F35" w:rsidP="001D5665">
      <w:pPr>
        <w:tabs>
          <w:tab w:val="left" w:pos="540"/>
        </w:tabs>
        <w:rPr>
          <w:rFonts w:asciiTheme="minorHAnsi" w:hAnsiTheme="minorHAnsi" w:cstheme="minorHAnsi"/>
          <w:sz w:val="20"/>
        </w:rPr>
      </w:pPr>
    </w:p>
    <w:p w14:paraId="5AD23073" w14:textId="6A228CE7" w:rsidR="009D0A05" w:rsidRPr="00AE660B" w:rsidRDefault="009D0A05" w:rsidP="009D0A05">
      <w:pPr>
        <w:pStyle w:val="StyleHeading1Arial12ptLeft"/>
        <w:rPr>
          <w:rFonts w:asciiTheme="minorHAnsi" w:hAnsiTheme="minorHAnsi" w:cstheme="minorHAnsi"/>
          <w:lang w:val="en-AU"/>
        </w:rPr>
      </w:pPr>
      <w:bookmarkStart w:id="67" w:name="_Toc81572747"/>
      <w:bookmarkStart w:id="68" w:name="_Toc180483626"/>
      <w:bookmarkStart w:id="69" w:name="_Toc180484355"/>
      <w:r>
        <w:rPr>
          <w:rFonts w:asciiTheme="minorHAnsi" w:hAnsiTheme="minorHAnsi" w:cstheme="minorHAnsi"/>
          <w:lang w:val="en-AU"/>
        </w:rPr>
        <w:lastRenderedPageBreak/>
        <w:t>Temporary object clean up</w:t>
      </w:r>
      <w:bookmarkEnd w:id="67"/>
    </w:p>
    <w:p w14:paraId="4FF266F2" w14:textId="216428C2" w:rsidR="000E12F8" w:rsidRPr="00AE660B" w:rsidRDefault="000E12F8" w:rsidP="00D26C89">
      <w:pPr>
        <w:pStyle w:val="Body1"/>
        <w:rPr>
          <w:rFonts w:asciiTheme="minorHAnsi" w:hAnsiTheme="minorHAnsi" w:cstheme="minorHAnsi"/>
          <w:lang w:val="en-AU"/>
        </w:rPr>
      </w:pPr>
    </w:p>
    <w:p w14:paraId="1A7C61F6" w14:textId="21AC5A61" w:rsidR="000E12F8" w:rsidRDefault="00C9129D" w:rsidP="00D26C89">
      <w:pPr>
        <w:pStyle w:val="Body1"/>
        <w:rPr>
          <w:rFonts w:asciiTheme="minorHAnsi" w:hAnsiTheme="minorHAnsi" w:cstheme="minorHAnsi"/>
          <w:sz w:val="24"/>
          <w:szCs w:val="22"/>
          <w:lang w:val="en-AU"/>
        </w:rPr>
      </w:pPr>
      <w:r w:rsidRPr="007D3445">
        <w:rPr>
          <w:rFonts w:asciiTheme="minorHAnsi" w:hAnsiTheme="minorHAnsi" w:cstheme="minorHAnsi"/>
          <w:sz w:val="24"/>
          <w:szCs w:val="22"/>
          <w:lang w:val="en-AU"/>
        </w:rPr>
        <w:t>Each time an ex</w:t>
      </w:r>
      <w:r w:rsidR="00DD0541" w:rsidRPr="007D3445">
        <w:rPr>
          <w:rFonts w:asciiTheme="minorHAnsi" w:hAnsiTheme="minorHAnsi" w:cstheme="minorHAnsi"/>
          <w:sz w:val="24"/>
          <w:szCs w:val="22"/>
          <w:lang w:val="en-AU"/>
        </w:rPr>
        <w:t xml:space="preserve">traction is run the following Mimer SQL queries </w:t>
      </w:r>
      <w:r w:rsidR="007D3445" w:rsidRPr="007D3445">
        <w:rPr>
          <w:rFonts w:asciiTheme="minorHAnsi" w:hAnsiTheme="minorHAnsi" w:cstheme="minorHAnsi"/>
          <w:sz w:val="24"/>
          <w:szCs w:val="22"/>
          <w:lang w:val="en-AU"/>
        </w:rPr>
        <w:t>should be used to clean up the temporary objects created during the extraction.</w:t>
      </w:r>
    </w:p>
    <w:p w14:paraId="6C13FE39" w14:textId="006D4CAA" w:rsidR="003753CA" w:rsidRDefault="003753CA" w:rsidP="00D26C89">
      <w:pPr>
        <w:pStyle w:val="Body1"/>
        <w:rPr>
          <w:rFonts w:asciiTheme="minorHAnsi" w:hAnsiTheme="minorHAnsi" w:cstheme="minorHAnsi"/>
          <w:sz w:val="24"/>
          <w:szCs w:val="22"/>
          <w:lang w:val="en-AU"/>
        </w:rPr>
      </w:pPr>
    </w:p>
    <w:p w14:paraId="5D6DEA7B"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FIRST_INV;</w:t>
      </w:r>
    </w:p>
    <w:p w14:paraId="5CC96785"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LAST_INV;</w:t>
      </w:r>
    </w:p>
    <w:p w14:paraId="3595364E"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FUT_APP;</w:t>
      </w:r>
    </w:p>
    <w:p w14:paraId="385111C6"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APP_BOOK;</w:t>
      </w:r>
    </w:p>
    <w:p w14:paraId="19239EB1"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ITEMS;</w:t>
      </w:r>
    </w:p>
    <w:p w14:paraId="068BA3E7"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ITEM_ANALYSIS;</w:t>
      </w:r>
    </w:p>
    <w:p w14:paraId="361B7FDA"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CHURN;</w:t>
      </w:r>
    </w:p>
    <w:p w14:paraId="5804AB1B"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TABLE Production;</w:t>
      </w:r>
    </w:p>
    <w:p w14:paraId="46250DA4"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FUNCTION unbkRecall;</w:t>
      </w:r>
    </w:p>
    <w:p w14:paraId="16891676"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FUNCTION lostRecall;</w:t>
      </w:r>
    </w:p>
    <w:p w14:paraId="242F6417" w14:textId="477B1273"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 xml:space="preserve">DROP </w:t>
      </w:r>
      <w:r w:rsidR="00B625C0">
        <w:rPr>
          <w:rFonts w:asciiTheme="minorHAnsi" w:hAnsiTheme="minorHAnsi" w:cstheme="minorHAnsi"/>
          <w:sz w:val="24"/>
          <w:szCs w:val="22"/>
          <w:lang w:val="en-AU"/>
        </w:rPr>
        <w:t>FUNCTION</w:t>
      </w:r>
      <w:r w:rsidRPr="00C30972">
        <w:rPr>
          <w:rFonts w:asciiTheme="minorHAnsi" w:hAnsiTheme="minorHAnsi" w:cstheme="minorHAnsi"/>
          <w:sz w:val="24"/>
          <w:szCs w:val="22"/>
          <w:lang w:val="en-AU"/>
        </w:rPr>
        <w:t xml:space="preserve"> apptbookEnd;</w:t>
      </w:r>
    </w:p>
    <w:p w14:paraId="491F9B2D" w14:textId="77777777" w:rsidR="00C30972" w:rsidRPr="00C30972"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FUNCTION apptUsed;</w:t>
      </w:r>
    </w:p>
    <w:p w14:paraId="4130B500" w14:textId="5C90D880" w:rsidR="003753CA" w:rsidRPr="007D3445" w:rsidRDefault="00C30972" w:rsidP="00C30972">
      <w:pPr>
        <w:pStyle w:val="Body1"/>
        <w:rPr>
          <w:rFonts w:asciiTheme="minorHAnsi" w:hAnsiTheme="minorHAnsi" w:cstheme="minorHAnsi"/>
          <w:sz w:val="24"/>
          <w:szCs w:val="22"/>
          <w:lang w:val="en-AU"/>
        </w:rPr>
      </w:pPr>
      <w:r w:rsidRPr="00C30972">
        <w:rPr>
          <w:rFonts w:asciiTheme="minorHAnsi" w:hAnsiTheme="minorHAnsi" w:cstheme="minorHAnsi"/>
          <w:sz w:val="24"/>
          <w:szCs w:val="22"/>
          <w:lang w:val="en-AU"/>
        </w:rPr>
        <w:t>DROP PROCEDURE Production ;</w:t>
      </w:r>
    </w:p>
    <w:p w14:paraId="57775642" w14:textId="18350782" w:rsidR="000E12F8" w:rsidRPr="00AE660B" w:rsidRDefault="000E12F8" w:rsidP="00D26C89">
      <w:pPr>
        <w:pStyle w:val="Body1"/>
        <w:rPr>
          <w:rFonts w:asciiTheme="minorHAnsi" w:hAnsiTheme="minorHAnsi" w:cstheme="minorHAnsi"/>
          <w:lang w:val="en-AU"/>
        </w:rPr>
      </w:pPr>
    </w:p>
    <w:p w14:paraId="456DBE6C" w14:textId="1E2F17EB" w:rsidR="000E12F8" w:rsidRPr="00AE660B" w:rsidRDefault="000E12F8" w:rsidP="00D26C89">
      <w:pPr>
        <w:pStyle w:val="Body1"/>
        <w:rPr>
          <w:rFonts w:asciiTheme="minorHAnsi" w:hAnsiTheme="minorHAnsi" w:cstheme="minorHAnsi"/>
          <w:lang w:val="en-AU"/>
        </w:rPr>
      </w:pPr>
    </w:p>
    <w:p w14:paraId="536C40FA" w14:textId="77777777" w:rsidR="00465BCC" w:rsidRDefault="00465BCC" w:rsidP="00D26C89">
      <w:pPr>
        <w:pStyle w:val="Body1"/>
        <w:rPr>
          <w:rFonts w:asciiTheme="minorHAnsi" w:hAnsiTheme="minorHAnsi" w:cstheme="minorHAnsi"/>
          <w:lang w:val="en-AU"/>
        </w:rPr>
      </w:pPr>
    </w:p>
    <w:p w14:paraId="2359E93A" w14:textId="77777777" w:rsidR="00B625C0" w:rsidRDefault="00B625C0" w:rsidP="00D26C89">
      <w:pPr>
        <w:pStyle w:val="Body1"/>
        <w:rPr>
          <w:rFonts w:asciiTheme="minorHAnsi" w:hAnsiTheme="minorHAnsi" w:cstheme="minorHAnsi"/>
          <w:lang w:val="en-AU"/>
        </w:rPr>
      </w:pPr>
    </w:p>
    <w:p w14:paraId="1BA92B83" w14:textId="77777777" w:rsidR="00B625C0" w:rsidRDefault="00B625C0" w:rsidP="00D26C89">
      <w:pPr>
        <w:pStyle w:val="Body1"/>
        <w:rPr>
          <w:rFonts w:asciiTheme="minorHAnsi" w:hAnsiTheme="minorHAnsi" w:cstheme="minorHAnsi"/>
          <w:lang w:val="en-AU"/>
        </w:rPr>
      </w:pPr>
    </w:p>
    <w:p w14:paraId="7653E6F2" w14:textId="77777777" w:rsidR="00B625C0" w:rsidRDefault="00B625C0" w:rsidP="00D26C89">
      <w:pPr>
        <w:pStyle w:val="Body1"/>
        <w:rPr>
          <w:rFonts w:asciiTheme="minorHAnsi" w:hAnsiTheme="minorHAnsi" w:cstheme="minorHAnsi"/>
          <w:lang w:val="en-AU"/>
        </w:rPr>
      </w:pPr>
    </w:p>
    <w:p w14:paraId="3CB1722F" w14:textId="77777777" w:rsidR="00B625C0" w:rsidRDefault="00B625C0" w:rsidP="00D26C89">
      <w:pPr>
        <w:pStyle w:val="Body1"/>
        <w:rPr>
          <w:rFonts w:asciiTheme="minorHAnsi" w:hAnsiTheme="minorHAnsi" w:cstheme="minorHAnsi"/>
          <w:lang w:val="en-AU"/>
        </w:rPr>
      </w:pPr>
    </w:p>
    <w:p w14:paraId="1A232B2D" w14:textId="77777777" w:rsidR="00B625C0" w:rsidRDefault="00B625C0" w:rsidP="00D26C89">
      <w:pPr>
        <w:pStyle w:val="Body1"/>
        <w:rPr>
          <w:rFonts w:asciiTheme="minorHAnsi" w:hAnsiTheme="minorHAnsi" w:cstheme="minorHAnsi"/>
          <w:lang w:val="en-AU"/>
        </w:rPr>
      </w:pPr>
    </w:p>
    <w:p w14:paraId="6763A90B" w14:textId="77777777" w:rsidR="00B625C0" w:rsidRDefault="00B625C0" w:rsidP="00D26C89">
      <w:pPr>
        <w:pStyle w:val="Body1"/>
        <w:rPr>
          <w:rFonts w:asciiTheme="minorHAnsi" w:hAnsiTheme="minorHAnsi" w:cstheme="minorHAnsi"/>
          <w:lang w:val="en-AU"/>
        </w:rPr>
      </w:pPr>
    </w:p>
    <w:p w14:paraId="720FCC37" w14:textId="77777777" w:rsidR="00B625C0" w:rsidRDefault="00B625C0" w:rsidP="00D26C89">
      <w:pPr>
        <w:pStyle w:val="Body1"/>
        <w:rPr>
          <w:rFonts w:asciiTheme="minorHAnsi" w:hAnsiTheme="minorHAnsi" w:cstheme="minorHAnsi"/>
          <w:lang w:val="en-AU"/>
        </w:rPr>
      </w:pPr>
    </w:p>
    <w:p w14:paraId="05A38795" w14:textId="77777777" w:rsidR="00B625C0" w:rsidRDefault="00B625C0" w:rsidP="00D26C89">
      <w:pPr>
        <w:pStyle w:val="Body1"/>
        <w:rPr>
          <w:rFonts w:asciiTheme="minorHAnsi" w:hAnsiTheme="minorHAnsi" w:cstheme="minorHAnsi"/>
          <w:lang w:val="en-AU"/>
        </w:rPr>
      </w:pPr>
    </w:p>
    <w:p w14:paraId="0BDAABC4" w14:textId="77777777" w:rsidR="00B625C0" w:rsidRDefault="00B625C0" w:rsidP="00D26C89">
      <w:pPr>
        <w:pStyle w:val="Body1"/>
        <w:rPr>
          <w:rFonts w:asciiTheme="minorHAnsi" w:hAnsiTheme="minorHAnsi" w:cstheme="minorHAnsi"/>
          <w:lang w:val="en-AU"/>
        </w:rPr>
      </w:pPr>
    </w:p>
    <w:p w14:paraId="0EF05085" w14:textId="77777777" w:rsidR="00B625C0" w:rsidRDefault="00B625C0" w:rsidP="00D26C89">
      <w:pPr>
        <w:pStyle w:val="Body1"/>
        <w:rPr>
          <w:rFonts w:asciiTheme="minorHAnsi" w:hAnsiTheme="minorHAnsi" w:cstheme="minorHAnsi"/>
          <w:lang w:val="en-AU"/>
        </w:rPr>
      </w:pPr>
    </w:p>
    <w:p w14:paraId="253CF850" w14:textId="2A4BCCAF" w:rsidR="00B625C0" w:rsidRDefault="00B625C0" w:rsidP="00D26C89">
      <w:pPr>
        <w:pStyle w:val="Body1"/>
        <w:rPr>
          <w:rFonts w:asciiTheme="minorHAnsi" w:hAnsiTheme="minorHAnsi" w:cstheme="minorHAnsi"/>
          <w:lang w:val="en-AU"/>
        </w:rPr>
      </w:pPr>
    </w:p>
    <w:p w14:paraId="38F81125" w14:textId="300066C1" w:rsidR="00AA2F35" w:rsidRDefault="00AA2F35" w:rsidP="00D26C89">
      <w:pPr>
        <w:pStyle w:val="Body1"/>
        <w:rPr>
          <w:rFonts w:asciiTheme="minorHAnsi" w:hAnsiTheme="minorHAnsi" w:cstheme="minorHAnsi"/>
          <w:lang w:val="en-AU"/>
        </w:rPr>
      </w:pPr>
    </w:p>
    <w:p w14:paraId="1A72C92A" w14:textId="409C1BF0" w:rsidR="00AA2F35" w:rsidRDefault="00AA2F35" w:rsidP="00D26C89">
      <w:pPr>
        <w:pStyle w:val="Body1"/>
        <w:rPr>
          <w:rFonts w:asciiTheme="minorHAnsi" w:hAnsiTheme="minorHAnsi" w:cstheme="minorHAnsi"/>
          <w:lang w:val="en-AU"/>
        </w:rPr>
      </w:pPr>
    </w:p>
    <w:p w14:paraId="3FE88B32" w14:textId="5730E22B" w:rsidR="00AA2F35" w:rsidRDefault="00AA2F35" w:rsidP="00D26C89">
      <w:pPr>
        <w:pStyle w:val="Body1"/>
        <w:rPr>
          <w:rFonts w:asciiTheme="minorHAnsi" w:hAnsiTheme="minorHAnsi" w:cstheme="minorHAnsi"/>
          <w:lang w:val="en-AU"/>
        </w:rPr>
      </w:pPr>
    </w:p>
    <w:p w14:paraId="09615FC5" w14:textId="77A3BB5D" w:rsidR="00AA2F35" w:rsidRDefault="00AA2F35" w:rsidP="00D26C89">
      <w:pPr>
        <w:pStyle w:val="Body1"/>
        <w:rPr>
          <w:rFonts w:asciiTheme="minorHAnsi" w:hAnsiTheme="minorHAnsi" w:cstheme="minorHAnsi"/>
          <w:lang w:val="en-AU"/>
        </w:rPr>
      </w:pPr>
    </w:p>
    <w:p w14:paraId="5F57E4D5" w14:textId="49F29792" w:rsidR="00AA2F35" w:rsidRDefault="00AA2F35" w:rsidP="00D26C89">
      <w:pPr>
        <w:pStyle w:val="Body1"/>
        <w:rPr>
          <w:rFonts w:asciiTheme="minorHAnsi" w:hAnsiTheme="minorHAnsi" w:cstheme="minorHAnsi"/>
          <w:lang w:val="en-AU"/>
        </w:rPr>
      </w:pPr>
    </w:p>
    <w:p w14:paraId="7AAD8DDC" w14:textId="6F28183F" w:rsidR="00AA2F35" w:rsidRDefault="00AA2F35" w:rsidP="00D26C89">
      <w:pPr>
        <w:pStyle w:val="Body1"/>
        <w:rPr>
          <w:rFonts w:asciiTheme="minorHAnsi" w:hAnsiTheme="minorHAnsi" w:cstheme="minorHAnsi"/>
          <w:lang w:val="en-AU"/>
        </w:rPr>
      </w:pPr>
    </w:p>
    <w:p w14:paraId="7037154E" w14:textId="0C394B3F" w:rsidR="00AA2F35" w:rsidRDefault="00AA2F35" w:rsidP="00D26C89">
      <w:pPr>
        <w:pStyle w:val="Body1"/>
        <w:rPr>
          <w:rFonts w:asciiTheme="minorHAnsi" w:hAnsiTheme="minorHAnsi" w:cstheme="minorHAnsi"/>
          <w:lang w:val="en-AU"/>
        </w:rPr>
      </w:pPr>
    </w:p>
    <w:p w14:paraId="0D0877BF" w14:textId="18E69548" w:rsidR="00AA2F35" w:rsidRDefault="00AA2F35" w:rsidP="00D26C89">
      <w:pPr>
        <w:pStyle w:val="Body1"/>
        <w:rPr>
          <w:rFonts w:asciiTheme="minorHAnsi" w:hAnsiTheme="minorHAnsi" w:cstheme="minorHAnsi"/>
          <w:lang w:val="en-AU"/>
        </w:rPr>
      </w:pPr>
    </w:p>
    <w:p w14:paraId="60F9BC27" w14:textId="67B40B91" w:rsidR="00AA2F35" w:rsidRDefault="00AA2F35" w:rsidP="00D26C89">
      <w:pPr>
        <w:pStyle w:val="Body1"/>
        <w:rPr>
          <w:rFonts w:asciiTheme="minorHAnsi" w:hAnsiTheme="minorHAnsi" w:cstheme="minorHAnsi"/>
          <w:lang w:val="en-AU"/>
        </w:rPr>
      </w:pPr>
    </w:p>
    <w:p w14:paraId="012CACFF" w14:textId="29F554A8" w:rsidR="00AA2F35" w:rsidRDefault="00AA2F35" w:rsidP="00D26C89">
      <w:pPr>
        <w:pStyle w:val="Body1"/>
        <w:rPr>
          <w:rFonts w:asciiTheme="minorHAnsi" w:hAnsiTheme="minorHAnsi" w:cstheme="minorHAnsi"/>
          <w:lang w:val="en-AU"/>
        </w:rPr>
      </w:pPr>
    </w:p>
    <w:p w14:paraId="43BD7657" w14:textId="5671CD9F" w:rsidR="00AA2F35" w:rsidRDefault="00AA2F35" w:rsidP="00D26C89">
      <w:pPr>
        <w:pStyle w:val="Body1"/>
        <w:rPr>
          <w:rFonts w:asciiTheme="minorHAnsi" w:hAnsiTheme="minorHAnsi" w:cstheme="minorHAnsi"/>
          <w:lang w:val="en-AU"/>
        </w:rPr>
      </w:pPr>
    </w:p>
    <w:p w14:paraId="66EA1F08" w14:textId="3EB560AE" w:rsidR="00AA2F35" w:rsidRDefault="00AA2F35" w:rsidP="00D26C89">
      <w:pPr>
        <w:pStyle w:val="Body1"/>
        <w:rPr>
          <w:rFonts w:asciiTheme="minorHAnsi" w:hAnsiTheme="minorHAnsi" w:cstheme="minorHAnsi"/>
          <w:lang w:val="en-AU"/>
        </w:rPr>
      </w:pPr>
    </w:p>
    <w:p w14:paraId="4F4AC6D5" w14:textId="02BAA822" w:rsidR="00AA2F35" w:rsidRDefault="00AA2F35" w:rsidP="00D26C89">
      <w:pPr>
        <w:pStyle w:val="Body1"/>
        <w:rPr>
          <w:rFonts w:asciiTheme="minorHAnsi" w:hAnsiTheme="minorHAnsi" w:cstheme="minorHAnsi"/>
          <w:lang w:val="en-AU"/>
        </w:rPr>
      </w:pPr>
    </w:p>
    <w:p w14:paraId="4DD0D028" w14:textId="5ECE6406" w:rsidR="00AA2F35" w:rsidRDefault="00AA2F35" w:rsidP="00D26C89">
      <w:pPr>
        <w:pStyle w:val="Body1"/>
        <w:rPr>
          <w:rFonts w:asciiTheme="minorHAnsi" w:hAnsiTheme="minorHAnsi" w:cstheme="minorHAnsi"/>
          <w:lang w:val="en-AU"/>
        </w:rPr>
      </w:pPr>
    </w:p>
    <w:p w14:paraId="2EE034B0" w14:textId="6A521D1A" w:rsidR="00AA2F35" w:rsidRDefault="00AA2F35" w:rsidP="00D26C89">
      <w:pPr>
        <w:pStyle w:val="Body1"/>
        <w:rPr>
          <w:rFonts w:asciiTheme="minorHAnsi" w:hAnsiTheme="minorHAnsi" w:cstheme="minorHAnsi"/>
          <w:lang w:val="en-AU"/>
        </w:rPr>
      </w:pPr>
    </w:p>
    <w:p w14:paraId="6B334E20" w14:textId="77777777" w:rsidR="00AA2F35" w:rsidRDefault="00AA2F35" w:rsidP="00D26C89">
      <w:pPr>
        <w:pStyle w:val="Body1"/>
        <w:rPr>
          <w:rFonts w:asciiTheme="minorHAnsi" w:hAnsiTheme="minorHAnsi" w:cstheme="minorHAnsi"/>
          <w:lang w:val="en-AU"/>
        </w:rPr>
      </w:pPr>
    </w:p>
    <w:p w14:paraId="6AA528F3" w14:textId="77777777" w:rsidR="00B625C0" w:rsidRDefault="00B625C0" w:rsidP="00D26C89">
      <w:pPr>
        <w:pStyle w:val="Body1"/>
        <w:rPr>
          <w:rFonts w:asciiTheme="minorHAnsi" w:hAnsiTheme="minorHAnsi" w:cstheme="minorHAnsi"/>
          <w:lang w:val="en-AU"/>
        </w:rPr>
      </w:pPr>
    </w:p>
    <w:p w14:paraId="52C138D7" w14:textId="77777777" w:rsidR="00B625C0" w:rsidRDefault="00B625C0" w:rsidP="00D26C89">
      <w:pPr>
        <w:pStyle w:val="Body1"/>
        <w:rPr>
          <w:rFonts w:asciiTheme="minorHAnsi" w:hAnsiTheme="minorHAnsi" w:cstheme="minorHAnsi"/>
          <w:lang w:val="en-AU"/>
        </w:rPr>
      </w:pPr>
    </w:p>
    <w:p w14:paraId="24CB7F5B" w14:textId="77777777" w:rsidR="00B625C0" w:rsidRDefault="00B625C0" w:rsidP="00D26C89">
      <w:pPr>
        <w:pStyle w:val="Body1"/>
        <w:rPr>
          <w:rFonts w:asciiTheme="minorHAnsi" w:hAnsiTheme="minorHAnsi" w:cstheme="minorHAnsi"/>
          <w:lang w:val="en-AU"/>
        </w:rPr>
      </w:pPr>
    </w:p>
    <w:p w14:paraId="32B058B1" w14:textId="600510D0" w:rsidR="00446F26" w:rsidRPr="00AE660B" w:rsidRDefault="1BF83F14" w:rsidP="1BF83F14">
      <w:pPr>
        <w:pStyle w:val="StyleHeading1Arial12ptLeft"/>
        <w:rPr>
          <w:rFonts w:asciiTheme="minorHAnsi" w:hAnsiTheme="minorHAnsi" w:cstheme="minorHAnsi"/>
          <w:lang w:val="en-AU"/>
        </w:rPr>
      </w:pPr>
      <w:bookmarkStart w:id="70" w:name="_Toc181589692"/>
      <w:bookmarkStart w:id="71" w:name="_Toc81572748"/>
      <w:r w:rsidRPr="00AE660B">
        <w:rPr>
          <w:rFonts w:asciiTheme="minorHAnsi" w:hAnsiTheme="minorHAnsi" w:cstheme="minorHAnsi"/>
          <w:lang w:val="en-AU"/>
        </w:rPr>
        <w:lastRenderedPageBreak/>
        <w:t>APPENDIX</w:t>
      </w:r>
      <w:bookmarkEnd w:id="70"/>
      <w:bookmarkEnd w:id="71"/>
      <w:r w:rsidR="00D21964">
        <w:rPr>
          <w:rFonts w:asciiTheme="minorHAnsi" w:hAnsiTheme="minorHAnsi" w:cstheme="minorHAnsi"/>
          <w:lang w:val="en-AU"/>
        </w:rPr>
        <w:t xml:space="preserve"> </w:t>
      </w:r>
    </w:p>
    <w:p w14:paraId="32B058B2" w14:textId="77777777" w:rsidR="00446F26" w:rsidRPr="00AE660B" w:rsidRDefault="00446F26">
      <w:pPr>
        <w:rPr>
          <w:rFonts w:asciiTheme="minorHAnsi" w:hAnsiTheme="minorHAnsi" w:cstheme="minorHAnsi"/>
          <w:sz w:val="20"/>
        </w:rPr>
      </w:pPr>
    </w:p>
    <w:bookmarkEnd w:id="68"/>
    <w:bookmarkEnd w:id="69"/>
    <w:p w14:paraId="32B058B4" w14:textId="4759ACB8" w:rsidR="005F691E" w:rsidRDefault="00D46D1E" w:rsidP="008178AD">
      <w:pPr>
        <w:ind w:left="420"/>
        <w:rPr>
          <w:rFonts w:asciiTheme="minorHAnsi" w:eastAsia="Times New Roman" w:hAnsiTheme="minorHAnsi" w:cstheme="minorHAnsi"/>
        </w:rPr>
      </w:pPr>
      <w:r>
        <w:rPr>
          <w:rFonts w:asciiTheme="minorHAnsi" w:eastAsia="Times New Roman" w:hAnsiTheme="minorHAnsi" w:cstheme="minorHAnsi"/>
        </w:rPr>
        <w:t>The following is the expected output in the .csv file.</w:t>
      </w:r>
    </w:p>
    <w:p w14:paraId="5643F2DF" w14:textId="042B0238" w:rsidR="00D46D1E" w:rsidRDefault="00D46D1E" w:rsidP="008178AD">
      <w:pPr>
        <w:ind w:left="420"/>
        <w:rPr>
          <w:rFonts w:asciiTheme="minorHAnsi" w:eastAsia="Times New Roman" w:hAnsiTheme="minorHAnsi" w:cstheme="minorHAnsi"/>
        </w:rPr>
      </w:pPr>
    </w:p>
    <w:p w14:paraId="381F3D9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Headers,Snapshot,Jul-20,Aug-20,Sep-20,Oct-20,Nov-20,Dec-20,Jan-21,Feb-21,Mar-21,Apr-21,May-21,Jun-21</w:t>
      </w:r>
    </w:p>
    <w:p w14:paraId="218B52E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Hours Worked,,123,213,206,213,127,256,192,198,156,185,210,220</w:t>
      </w:r>
    </w:p>
    <w:p w14:paraId="78F746F8"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Hours Cancelled,,19,16,22,12,19,15,14,16,11,22,13,12</w:t>
      </w:r>
    </w:p>
    <w:p w14:paraId="416A920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Non-Patient Related Hours,,375,154,120,218,355,165,260,199,345,360,215,95</w:t>
      </w:r>
    </w:p>
    <w:p w14:paraId="306FF839"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Calendar Hours,,600,600,600,600,600,600,600,600,600,600,600,600</w:t>
      </w:r>
    </w:p>
    <w:p w14:paraId="52925D9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Available Hours,,225,446,480,382,245,435,340,401,255,240,385,505</w:t>
      </w:r>
    </w:p>
    <w:p w14:paraId="541DADF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Utilisation,,55%,48%,43%,56%,52%,59%,56%,49%,61%,77%,55%,44%</w:t>
      </w:r>
    </w:p>
    <w:p w14:paraId="11A6DDF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Number of appointments,,391,375,324,324,322,400,426,255,270,401,430,335</w:t>
      </w:r>
    </w:p>
    <w:p w14:paraId="499DA69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All Patients,16445,,,,,,,,,,,,</w:t>
      </w:r>
    </w:p>
    <w:p w14:paraId="400CDD9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Active Patients,4508,,,,,,,,,,,,</w:t>
      </w:r>
    </w:p>
    <w:p w14:paraId="489E224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Inactive Patients,11937,,,,,,,,,,,,</w:t>
      </w:r>
    </w:p>
    <w:p w14:paraId="7594F22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New Patients,,53,48,49,39,40,46,56,34,46,58,70,43</w:t>
      </w:r>
    </w:p>
    <w:p w14:paraId="6E199FA5"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Churned Patients,,55,76,62,74,62,66,46,62,61,68,79,89</w:t>
      </w:r>
    </w:p>
    <w:p w14:paraId="680E7E0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Unique,,580,543,461,198,433,630,602,301,338,608,592,531</w:t>
      </w:r>
    </w:p>
    <w:p w14:paraId="0F0644A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Lapsed Patients,1605,,,,,,,,,,,,</w:t>
      </w:r>
    </w:p>
    <w:p w14:paraId="7E83F67B"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New Patient %,,9%,9%,11%,20%,9%,7%,9%,11%,14%,10%,12%,8%</w:t>
      </w:r>
    </w:p>
    <w:p w14:paraId="2793C1A6"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Net patient gain ,,-2,-28,-13,-35,-22,-20,10,-28,-15,-10,-9,-46</w:t>
      </w:r>
    </w:p>
    <w:p w14:paraId="6A78C59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Unbooked Recalls,,446,318,183,286,441,441,381,372,298,163,266,421</w:t>
      </w:r>
    </w:p>
    <w:p w14:paraId="3641D66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All Recalls,,541,384,231,373,526,509,443,418,364,211,353,506</w:t>
      </w:r>
    </w:p>
    <w:p w14:paraId="16C9FF8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Recall Effectiveness,,18%,17%,21%,23%,16%,13%,14%,11%,18%,23%,25%,17%</w:t>
      </w:r>
    </w:p>
    <w:p w14:paraId="5E5C07E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Lost Recalls,,274,225,141,195,347,389,368,372,254,205,121,175</w:t>
      </w:r>
    </w:p>
    <w:p w14:paraId="0BA6FA9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Total Incomplete Treatment Value,"$690,527",,,,,,,,,,,,</w:t>
      </w:r>
    </w:p>
    <w:p w14:paraId="1FE7262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Treatment plans created ,,"$123,860","$191,945","$142,103","$116,226","$151,791","$133,696","$123,606","$155,306","$128,561","$115,161","$136,498","$113,133"</w:t>
      </w:r>
    </w:p>
    <w:p w14:paraId="01AF76B8"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Treatment plans not accepted,,"$64,103","$127,580","$87,714","$74,675","$79,632","$85,844","$93,743","$90,328","$74,931","$56,030","$86,398","$65,567"</w:t>
      </w:r>
    </w:p>
    <w:p w14:paraId="436A2E6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Treatment conversion rate,,48%,34%,38%,36%,48%,36%,24%,42%,42%,51%,37%,42%</w:t>
      </w:r>
    </w:p>
    <w:p w14:paraId="5B843E0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Total Production,,"$83,004","$126,726","$116,742","$122,673","$122,676","$110,611","$95,406","$93,684","$141,511","$121,720","$139,123","$105,958"</w:t>
      </w:r>
    </w:p>
    <w:p w14:paraId="7B4B897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per available hour,,$138,$211,$195,$204,$204,$184,$159,$156,$236,$203,$232,$177</w:t>
      </w:r>
    </w:p>
    <w:p w14:paraId="1BE6C4E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per working hour,,$675,$595,$567,$576,$966,$432,$497,$473,$907,$658,$662,$482</w:t>
      </w:r>
    </w:p>
    <w:p w14:paraId="7F1B830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per patient,,$143,$233,$253,$620,$283,$176,$158,$311,$419,$200,$235,$200</w:t>
      </w:r>
    </w:p>
    <w:p w14:paraId="5D7F034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per appointment,,$212,$338,$360,$379,$381,$277,$224,$367,$524,$304,$324,$316</w:t>
      </w:r>
    </w:p>
    <w:p w14:paraId="6CADA35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Lost revenue through cancellations,,"$12,822","$9,519","$12,468","$6,911","$18,353","$6,481","$6,957","$7,570","$9,978","$14,475","$8,612","$5,780"</w:t>
      </w:r>
    </w:p>
    <w:p w14:paraId="5C5F432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Lost revenue though patient churn,,"$37,116","$45,217","$35,136","$42,619","$59,889","$28,517","$22,858","$29,335","$55,334","$44,740","$52,337","$42,865"</w:t>
      </w:r>
    </w:p>
    <w:p w14:paraId="4DA0ECC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Debtors,"$284,279",,,,,,,,,,,,</w:t>
      </w:r>
    </w:p>
    <w:p w14:paraId="31A8DA4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lastRenderedPageBreak/>
        <w:t>Top 10 items by value,,,,,,,,,,,,,</w:t>
      </w:r>
    </w:p>
    <w:p w14:paraId="35C98D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1,688,"$551,700",,,,,,,,,,,</w:t>
      </w:r>
    </w:p>
    <w:p w14:paraId="1035610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2,613,"$533,715",,,,,,,,,,,</w:t>
      </w:r>
    </w:p>
    <w:p w14:paraId="6AD8F91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3,114,"$513,077",,,,,,,,,,,</w:t>
      </w:r>
    </w:p>
    <w:p w14:paraId="20D8477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4,661,"$225,595",,,,,,,,,,,</w:t>
      </w:r>
    </w:p>
    <w:p w14:paraId="24395F2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5,12,"$205,188",,,,,,,,,,,</w:t>
      </w:r>
    </w:p>
    <w:p w14:paraId="4803BE8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6,22,"$176,422",,,,,,,,,,,</w:t>
      </w:r>
    </w:p>
    <w:p w14:paraId="52B1CBD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7,735,"$150,150",,,,,,,,,,,</w:t>
      </w:r>
    </w:p>
    <w:p w14:paraId="09E6B04F"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8,965,"$126,760",,,,,,,,,,,</w:t>
      </w:r>
    </w:p>
    <w:p w14:paraId="720684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9,324,"$120,375",,,,,,,,,,,</w:t>
      </w:r>
    </w:p>
    <w:p w14:paraId="7F0550F2"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10,672,"$119,645",,,,,,,,,,,</w:t>
      </w:r>
    </w:p>
    <w:p w14:paraId="09FF4CE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Top 10 items by Count,,,,,,,,,,,,,</w:t>
      </w:r>
    </w:p>
    <w:p w14:paraId="2236E11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1,688,234,,,,,,,,,,,</w:t>
      </w:r>
    </w:p>
    <w:p w14:paraId="2E64E8C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2,613,291,,,,,,,,,,,</w:t>
      </w:r>
    </w:p>
    <w:p w14:paraId="7043A69C"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3,114,3346,,,,,,,,,,,</w:t>
      </w:r>
    </w:p>
    <w:p w14:paraId="6E5B99F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4,661,206,,,,,,,,,,,</w:t>
      </w:r>
    </w:p>
    <w:p w14:paraId="4B2E9D2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5,12,3259,,,,,,,,,,,</w:t>
      </w:r>
    </w:p>
    <w:p w14:paraId="564ED35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6,22,3374,,,,,,,,,,,</w:t>
      </w:r>
    </w:p>
    <w:p w14:paraId="290E1D47"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7,735,151,,,,,,,,,,,</w:t>
      </w:r>
    </w:p>
    <w:p w14:paraId="1D85E584"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8,965,213,,,,,,,,,,,</w:t>
      </w:r>
    </w:p>
    <w:p w14:paraId="34C2BFB0"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9,324,281,,,,,,,,,,,</w:t>
      </w:r>
    </w:p>
    <w:p w14:paraId="2E408866"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10,672,67,,,,,,,,,,,</w:t>
      </w:r>
    </w:p>
    <w:p w14:paraId="7CBD732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Practice Name,XYZ Dental,,,,,,,,,,,,</w:t>
      </w:r>
    </w:p>
    <w:p w14:paraId="0AF70DDD"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Start Date,1/07/2020,,,,,,,,,,,,</w:t>
      </w:r>
    </w:p>
    <w:p w14:paraId="42DB8C69"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End Date,30/06/2020,,,,,,,,,,,,</w:t>
      </w:r>
    </w:p>
    <w:p w14:paraId="7BA669AA"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Production Columns,5,,,,,,,,,,,,</w:t>
      </w:r>
    </w:p>
    <w:p w14:paraId="3A309093"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Appointment Books,"20,000,050,013",,,,,,,,,,,,</w:t>
      </w:r>
    </w:p>
    <w:p w14:paraId="74272DF1" w14:textId="77777777" w:rsidR="00E17047" w:rsidRP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Date of Extraction,1/09/2021,,,,,,,,,,,,</w:t>
      </w:r>
    </w:p>
    <w:p w14:paraId="0100D0A0" w14:textId="1E1A6EE3" w:rsidR="00E17047" w:rsidRDefault="00E17047" w:rsidP="00E17047">
      <w:pPr>
        <w:ind w:left="420"/>
        <w:rPr>
          <w:rFonts w:asciiTheme="minorHAnsi" w:eastAsia="Times New Roman" w:hAnsiTheme="minorHAnsi" w:cstheme="minorHAnsi"/>
        </w:rPr>
      </w:pPr>
      <w:r w:rsidRPr="00E17047">
        <w:rPr>
          <w:rFonts w:asciiTheme="minorHAnsi" w:eastAsia="Times New Roman" w:hAnsiTheme="minorHAnsi" w:cstheme="minorHAnsi"/>
        </w:rPr>
        <w:t>Time of Extraction,13:55:22,,,,,,,,,,,,</w:t>
      </w:r>
    </w:p>
    <w:sectPr w:rsidR="00E17047" w:rsidSect="00D46D1E">
      <w:headerReference w:type="even" r:id="rId11"/>
      <w:headerReference w:type="default" r:id="rId12"/>
      <w:footerReference w:type="default" r:id="rId13"/>
      <w:headerReference w:type="first" r:id="rId14"/>
      <w:type w:val="continuous"/>
      <w:pgSz w:w="11901" w:h="16840"/>
      <w:pgMar w:top="1559" w:right="851" w:bottom="1134" w:left="851" w:header="709" w:footer="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3FAB4" w14:textId="77777777" w:rsidR="008026B2" w:rsidRDefault="008026B2">
      <w:r>
        <w:separator/>
      </w:r>
    </w:p>
  </w:endnote>
  <w:endnote w:type="continuationSeparator" w:id="0">
    <w:p w14:paraId="58F41BDD" w14:textId="77777777" w:rsidR="008026B2" w:rsidRDefault="008026B2">
      <w:r>
        <w:continuationSeparator/>
      </w:r>
    </w:p>
  </w:endnote>
  <w:endnote w:type="continuationNotice" w:id="1">
    <w:p w14:paraId="02CB0130" w14:textId="77777777" w:rsidR="008026B2" w:rsidRDefault="00802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5495"/>
      <w:gridCol w:w="3118"/>
      <w:gridCol w:w="1239"/>
    </w:tblGrid>
    <w:tr w:rsidR="00561ACA" w14:paraId="32B058C6" w14:textId="77777777" w:rsidTr="1BF83F14">
      <w:trPr>
        <w:cantSplit/>
      </w:trPr>
      <w:tc>
        <w:tcPr>
          <w:tcW w:w="9852" w:type="dxa"/>
          <w:gridSpan w:val="3"/>
        </w:tcPr>
        <w:p w14:paraId="32B058C5" w14:textId="77777777" w:rsidR="00561ACA" w:rsidRDefault="00561ACA">
          <w:pPr>
            <w:pStyle w:val="a4"/>
            <w:rPr>
              <w:rFonts w:ascii="Arial" w:hAnsi="Arial" w:cs="Arial"/>
              <w:noProof/>
              <w:snapToGrid w:val="0"/>
              <w:sz w:val="14"/>
              <w:szCs w:val="14"/>
              <w:lang w:val="ru-RU"/>
            </w:rPr>
          </w:pPr>
        </w:p>
      </w:tc>
    </w:tr>
    <w:tr w:rsidR="00561ACA" w14:paraId="32B058CA" w14:textId="77777777" w:rsidTr="1BF83F14">
      <w:trPr>
        <w:trHeight w:val="171"/>
      </w:trPr>
      <w:tc>
        <w:tcPr>
          <w:tcW w:w="5495" w:type="dxa"/>
        </w:tcPr>
        <w:p w14:paraId="32B058C7" w14:textId="18D9B6D2" w:rsidR="00561ACA" w:rsidRPr="00A242C3" w:rsidRDefault="00561ACA" w:rsidP="1BF83F14">
          <w:pPr>
            <w:pStyle w:val="a4"/>
            <w:rPr>
              <w:rFonts w:asciiTheme="minorHAnsi" w:eastAsia="Arial" w:hAnsiTheme="minorHAnsi" w:cstheme="minorHAnsi"/>
              <w:sz w:val="16"/>
              <w:szCs w:val="16"/>
              <w:lang w:val="en-US"/>
            </w:rPr>
          </w:pPr>
          <w:r w:rsidRPr="00A242C3">
            <w:rPr>
              <w:rFonts w:asciiTheme="minorHAnsi" w:eastAsia="Arial" w:hAnsiTheme="minorHAnsi" w:cstheme="minorHAnsi"/>
              <w:sz w:val="16"/>
              <w:szCs w:val="16"/>
            </w:rPr>
            <w:t xml:space="preserve">Copyright © </w:t>
          </w:r>
          <w:r w:rsidRPr="00A242C3">
            <w:rPr>
              <w:rFonts w:asciiTheme="minorHAnsi" w:hAnsiTheme="minorHAnsi" w:cstheme="minorHAnsi"/>
              <w:color w:val="2B579A"/>
              <w:shd w:val="clear" w:color="auto" w:fill="E6E6E6"/>
            </w:rPr>
            <w:fldChar w:fldCharType="begin"/>
          </w:r>
          <w:r w:rsidRPr="00A242C3">
            <w:rPr>
              <w:rFonts w:asciiTheme="minorHAnsi" w:hAnsiTheme="minorHAnsi" w:cstheme="minorHAnsi"/>
              <w:sz w:val="16"/>
              <w:szCs w:val="16"/>
              <w:lang w:val="en-US"/>
            </w:rPr>
            <w:instrText xml:space="preserve"> DATE  \@ "yyyy" </w:instrText>
          </w:r>
          <w:r w:rsidRPr="00A242C3">
            <w:rPr>
              <w:rFonts w:asciiTheme="minorHAnsi" w:hAnsiTheme="minorHAnsi" w:cstheme="minorHAnsi"/>
              <w:color w:val="2B579A"/>
              <w:sz w:val="16"/>
              <w:szCs w:val="16"/>
              <w:shd w:val="clear" w:color="auto" w:fill="E6E6E6"/>
              <w:lang w:val="en-US"/>
            </w:rPr>
            <w:fldChar w:fldCharType="separate"/>
          </w:r>
          <w:r w:rsidR="00E530F0">
            <w:rPr>
              <w:rFonts w:asciiTheme="minorHAnsi" w:hAnsiTheme="minorHAnsi" w:cstheme="minorHAnsi"/>
              <w:noProof/>
              <w:sz w:val="16"/>
              <w:szCs w:val="16"/>
              <w:lang w:val="en-US"/>
            </w:rPr>
            <w:t>2021</w:t>
          </w:r>
          <w:r w:rsidRPr="00A242C3">
            <w:rPr>
              <w:rFonts w:asciiTheme="minorHAnsi" w:hAnsiTheme="minorHAnsi" w:cstheme="minorHAnsi"/>
              <w:color w:val="2B579A"/>
              <w:shd w:val="clear" w:color="auto" w:fill="E6E6E6"/>
            </w:rPr>
            <w:fldChar w:fldCharType="end"/>
          </w:r>
          <w:r w:rsidRPr="00A242C3">
            <w:rPr>
              <w:rFonts w:asciiTheme="minorHAnsi" w:eastAsia="Arial" w:hAnsiTheme="minorHAnsi" w:cstheme="minorHAnsi"/>
              <w:sz w:val="16"/>
              <w:szCs w:val="16"/>
              <w:lang w:val="en-US"/>
            </w:rPr>
            <w:t xml:space="preserve"> </w:t>
          </w:r>
          <w:r w:rsidRPr="00A242C3">
            <w:rPr>
              <w:rFonts w:asciiTheme="minorHAnsi" w:eastAsia="Arial" w:hAnsiTheme="minorHAnsi" w:cstheme="minorHAnsi"/>
              <w:sz w:val="16"/>
              <w:szCs w:val="16"/>
            </w:rPr>
            <w:t>Centaur Software Pty Ltd</w:t>
          </w:r>
        </w:p>
      </w:tc>
      <w:tc>
        <w:tcPr>
          <w:tcW w:w="3118" w:type="dxa"/>
        </w:tcPr>
        <w:p w14:paraId="32B058C8" w14:textId="77777777" w:rsidR="00561ACA" w:rsidRDefault="00561ACA">
          <w:pPr>
            <w:pStyle w:val="a4"/>
            <w:rPr>
              <w:rFonts w:ascii="Arial" w:hAnsi="Arial" w:cs="Arial"/>
              <w:sz w:val="14"/>
              <w:szCs w:val="14"/>
              <w:lang w:val="en-US"/>
            </w:rPr>
          </w:pPr>
        </w:p>
      </w:tc>
      <w:tc>
        <w:tcPr>
          <w:tcW w:w="1239" w:type="dxa"/>
        </w:tcPr>
        <w:p w14:paraId="32B058C9" w14:textId="47DC345C" w:rsidR="00561ACA" w:rsidRPr="00A242C3" w:rsidRDefault="00561ACA" w:rsidP="1BF83F14">
          <w:pPr>
            <w:pStyle w:val="a4"/>
            <w:jc w:val="right"/>
            <w:rPr>
              <w:rFonts w:asciiTheme="minorHAnsi" w:eastAsia="Arial" w:hAnsiTheme="minorHAnsi" w:cstheme="minorHAnsi"/>
              <w:sz w:val="14"/>
              <w:szCs w:val="14"/>
            </w:rPr>
          </w:pPr>
          <w:r w:rsidRPr="00A242C3">
            <w:rPr>
              <w:rFonts w:asciiTheme="minorHAnsi" w:eastAsia="Arial" w:hAnsiTheme="minorHAnsi" w:cstheme="minorHAnsi"/>
              <w:snapToGrid w:val="0"/>
              <w:sz w:val="16"/>
              <w:szCs w:val="16"/>
            </w:rPr>
            <w:t xml:space="preserve">Page </w:t>
          </w:r>
          <w:r w:rsidRPr="00A242C3">
            <w:rPr>
              <w:rFonts w:asciiTheme="minorHAnsi" w:eastAsia="Arial" w:hAnsiTheme="minorHAnsi" w:cstheme="minorHAnsi"/>
              <w:snapToGrid w:val="0"/>
              <w:color w:val="2B579A"/>
              <w:sz w:val="16"/>
              <w:szCs w:val="16"/>
              <w:shd w:val="clear" w:color="auto" w:fill="E6E6E6"/>
            </w:rPr>
            <w:fldChar w:fldCharType="begin"/>
          </w:r>
          <w:r w:rsidRPr="00A242C3">
            <w:rPr>
              <w:rFonts w:asciiTheme="minorHAnsi" w:hAnsiTheme="minorHAnsi" w:cstheme="minorHAnsi"/>
              <w:snapToGrid w:val="0"/>
              <w:sz w:val="16"/>
              <w:szCs w:val="16"/>
            </w:rPr>
            <w:instrText xml:space="preserve"> PAGE </w:instrText>
          </w:r>
          <w:r w:rsidRPr="00A242C3">
            <w:rPr>
              <w:rFonts w:asciiTheme="minorHAnsi" w:hAnsiTheme="minorHAnsi" w:cstheme="minorHAnsi"/>
              <w:snapToGrid w:val="0"/>
              <w:color w:val="2B579A"/>
              <w:sz w:val="16"/>
              <w:szCs w:val="16"/>
              <w:shd w:val="clear" w:color="auto" w:fill="E6E6E6"/>
            </w:rPr>
            <w:fldChar w:fldCharType="separate"/>
          </w:r>
          <w:r w:rsidR="00E530F0">
            <w:rPr>
              <w:rFonts w:asciiTheme="minorHAnsi" w:hAnsiTheme="minorHAnsi" w:cstheme="minorHAnsi"/>
              <w:noProof/>
              <w:snapToGrid w:val="0"/>
              <w:sz w:val="16"/>
              <w:szCs w:val="16"/>
            </w:rPr>
            <w:t>2</w:t>
          </w:r>
          <w:r w:rsidRPr="00A242C3">
            <w:rPr>
              <w:rFonts w:asciiTheme="minorHAnsi" w:eastAsia="Arial" w:hAnsiTheme="minorHAnsi" w:cstheme="minorHAnsi"/>
              <w:snapToGrid w:val="0"/>
              <w:color w:val="2B579A"/>
              <w:sz w:val="16"/>
              <w:szCs w:val="16"/>
              <w:shd w:val="clear" w:color="auto" w:fill="E6E6E6"/>
            </w:rPr>
            <w:fldChar w:fldCharType="end"/>
          </w:r>
          <w:r w:rsidRPr="00A242C3">
            <w:rPr>
              <w:rFonts w:asciiTheme="minorHAnsi" w:eastAsia="Arial" w:hAnsiTheme="minorHAnsi" w:cstheme="minorHAnsi"/>
              <w:snapToGrid w:val="0"/>
              <w:sz w:val="16"/>
              <w:szCs w:val="16"/>
            </w:rPr>
            <w:t xml:space="preserve"> of </w:t>
          </w:r>
          <w:r w:rsidRPr="00A242C3">
            <w:rPr>
              <w:rFonts w:asciiTheme="minorHAnsi" w:eastAsia="Arial" w:hAnsiTheme="minorHAnsi" w:cstheme="minorHAnsi"/>
              <w:snapToGrid w:val="0"/>
              <w:color w:val="2B579A"/>
              <w:sz w:val="16"/>
              <w:szCs w:val="16"/>
              <w:shd w:val="clear" w:color="auto" w:fill="E6E6E6"/>
            </w:rPr>
            <w:fldChar w:fldCharType="begin"/>
          </w:r>
          <w:r w:rsidRPr="00A242C3">
            <w:rPr>
              <w:rFonts w:asciiTheme="minorHAnsi" w:hAnsiTheme="minorHAnsi" w:cstheme="minorHAnsi"/>
              <w:snapToGrid w:val="0"/>
              <w:sz w:val="16"/>
              <w:szCs w:val="16"/>
            </w:rPr>
            <w:instrText xml:space="preserve"> NUMPAGES </w:instrText>
          </w:r>
          <w:r w:rsidRPr="00A242C3">
            <w:rPr>
              <w:rFonts w:asciiTheme="minorHAnsi" w:hAnsiTheme="minorHAnsi" w:cstheme="minorHAnsi"/>
              <w:snapToGrid w:val="0"/>
              <w:color w:val="2B579A"/>
              <w:sz w:val="16"/>
              <w:szCs w:val="16"/>
              <w:shd w:val="clear" w:color="auto" w:fill="E6E6E6"/>
            </w:rPr>
            <w:fldChar w:fldCharType="separate"/>
          </w:r>
          <w:r w:rsidR="00E530F0">
            <w:rPr>
              <w:rFonts w:asciiTheme="minorHAnsi" w:hAnsiTheme="minorHAnsi" w:cstheme="minorHAnsi"/>
              <w:noProof/>
              <w:snapToGrid w:val="0"/>
              <w:sz w:val="16"/>
              <w:szCs w:val="16"/>
            </w:rPr>
            <w:t>37</w:t>
          </w:r>
          <w:r w:rsidRPr="00A242C3">
            <w:rPr>
              <w:rFonts w:asciiTheme="minorHAnsi" w:eastAsia="Arial" w:hAnsiTheme="minorHAnsi" w:cstheme="minorHAnsi"/>
              <w:snapToGrid w:val="0"/>
              <w:color w:val="2B579A"/>
              <w:sz w:val="16"/>
              <w:szCs w:val="16"/>
              <w:shd w:val="clear" w:color="auto" w:fill="E6E6E6"/>
            </w:rPr>
            <w:fldChar w:fldCharType="end"/>
          </w:r>
        </w:p>
      </w:tc>
    </w:tr>
  </w:tbl>
  <w:p w14:paraId="32B058CB" w14:textId="77777777" w:rsidR="00561ACA" w:rsidRDefault="00561A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19380" w14:textId="77777777" w:rsidR="008026B2" w:rsidRDefault="008026B2">
      <w:r>
        <w:separator/>
      </w:r>
    </w:p>
  </w:footnote>
  <w:footnote w:type="continuationSeparator" w:id="0">
    <w:p w14:paraId="43C7B406" w14:textId="77777777" w:rsidR="008026B2" w:rsidRDefault="008026B2">
      <w:r>
        <w:continuationSeparator/>
      </w:r>
    </w:p>
  </w:footnote>
  <w:footnote w:type="continuationNotice" w:id="1">
    <w:p w14:paraId="6E47F975" w14:textId="77777777" w:rsidR="008026B2" w:rsidRDefault="008026B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058C1" w14:textId="77777777" w:rsidR="00561ACA" w:rsidRDefault="00561ACA">
    <w:pPr>
      <w:pStyle w:val="a3"/>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32B058C2" w14:textId="77777777" w:rsidR="00561ACA" w:rsidRDefault="00561ACA">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058C3" w14:textId="3E6006B5" w:rsidR="00561ACA" w:rsidRPr="009C2DF3" w:rsidRDefault="00470441" w:rsidP="1BF83F14">
    <w:pPr>
      <w:tabs>
        <w:tab w:val="left" w:pos="540"/>
      </w:tabs>
      <w:jc w:val="right"/>
      <w:rPr>
        <w:rFonts w:ascii="Arial" w:eastAsia="Arial" w:hAnsi="Arial" w:cs="Arial"/>
        <w:i/>
        <w:iCs/>
        <w:color w:val="000000" w:themeColor="text1"/>
        <w:sz w:val="20"/>
        <w:lang w:val="en-US"/>
      </w:rPr>
    </w:pPr>
    <w:r>
      <w:rPr>
        <w:rFonts w:ascii="Arial" w:eastAsia="Arial" w:hAnsi="Arial" w:cs="Arial"/>
        <w:i/>
        <w:iCs/>
        <w:color w:val="000000" w:themeColor="text1"/>
        <w:sz w:val="20"/>
        <w:lang w:val="en-US"/>
      </w:rPr>
      <w:t>OASiS Practice Growth</w:t>
    </w:r>
    <w:r w:rsidR="00907107">
      <w:rPr>
        <w:rFonts w:ascii="Arial" w:eastAsia="Arial" w:hAnsi="Arial" w:cs="Arial"/>
        <w:i/>
        <w:iCs/>
        <w:color w:val="000000" w:themeColor="text1"/>
        <w:sz w:val="20"/>
        <w:lang w:val="en-US"/>
      </w:rPr>
      <w:t xml:space="preserve"> Check Utility</w:t>
    </w:r>
    <w:r w:rsidR="00561ACA" w:rsidRPr="1BF83F14">
      <w:rPr>
        <w:rFonts w:ascii="Arial" w:eastAsia="Arial" w:hAnsi="Arial" w:cs="Arial"/>
        <w:i/>
        <w:iCs/>
        <w:color w:val="000000" w:themeColor="text1"/>
        <w:sz w:val="20"/>
        <w:lang w:val="en-US"/>
      </w:rPr>
      <w:t xml:space="preserve"> «</w:t>
    </w:r>
    <w:r>
      <w:rPr>
        <w:rFonts w:ascii="Arial" w:eastAsia="Arial" w:hAnsi="Arial" w:cs="Arial"/>
        <w:i/>
        <w:iCs/>
        <w:color w:val="000000" w:themeColor="text1"/>
        <w:sz w:val="20"/>
        <w:lang w:val="en-US"/>
      </w:rPr>
      <w:t xml:space="preserve">Technical </w:t>
    </w:r>
    <w:r w:rsidR="00561ACA" w:rsidRPr="1BF83F14">
      <w:rPr>
        <w:rFonts w:ascii="Arial" w:eastAsia="Arial" w:hAnsi="Arial" w:cs="Arial"/>
        <w:i/>
        <w:iCs/>
        <w:color w:val="000000" w:themeColor="text1"/>
        <w:sz w:val="20"/>
        <w:lang w:val="en-US"/>
      </w:rPr>
      <w:t>Requirements Specification»</w:t>
    </w:r>
  </w:p>
  <w:p w14:paraId="32B058C4" w14:textId="77777777" w:rsidR="00561ACA" w:rsidRPr="00612015" w:rsidRDefault="00561ACA">
    <w:pPr>
      <w:pStyle w:val="a3"/>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4630A" w14:textId="21B05F1C" w:rsidR="00B625C0" w:rsidRDefault="00B625C0" w:rsidP="00B625C0">
    <w:pPr>
      <w:pStyle w:val="a3"/>
      <w:jc w:val="right"/>
    </w:pPr>
    <w:r>
      <w:rPr>
        <w:noProof/>
        <w:lang w:val="ru-RU" w:eastAsia="ru-RU"/>
      </w:rPr>
      <w:drawing>
        <wp:inline distT="0" distB="0" distL="0" distR="0" wp14:anchorId="063D722B" wp14:editId="06BA35BE">
          <wp:extent cx="3505835" cy="723923"/>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537043" cy="7303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CC8"/>
    <w:multiLevelType w:val="hybridMultilevel"/>
    <w:tmpl w:val="19D68782"/>
    <w:lvl w:ilvl="0" w:tplc="464C49DA">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1" w15:restartNumberingAfterBreak="0">
    <w:nsid w:val="00CE2000"/>
    <w:multiLevelType w:val="hybridMultilevel"/>
    <w:tmpl w:val="FFFFFFFF"/>
    <w:lvl w:ilvl="0" w:tplc="AC66332A">
      <w:start w:val="1"/>
      <w:numFmt w:val="bullet"/>
      <w:lvlText w:val=""/>
      <w:lvlJc w:val="left"/>
      <w:pPr>
        <w:ind w:left="1800" w:hanging="360"/>
      </w:pPr>
      <w:rPr>
        <w:rFonts w:ascii="Symbol" w:hAnsi="Symbol" w:hint="default"/>
      </w:rPr>
    </w:lvl>
    <w:lvl w:ilvl="1" w:tplc="4064A2B4">
      <w:start w:val="1"/>
      <w:numFmt w:val="bullet"/>
      <w:lvlText w:val="o"/>
      <w:lvlJc w:val="left"/>
      <w:pPr>
        <w:ind w:left="2520" w:hanging="360"/>
      </w:pPr>
      <w:rPr>
        <w:rFonts w:ascii="Courier New" w:hAnsi="Courier New" w:hint="default"/>
      </w:rPr>
    </w:lvl>
    <w:lvl w:ilvl="2" w:tplc="5B125F68">
      <w:start w:val="1"/>
      <w:numFmt w:val="bullet"/>
      <w:lvlText w:val=""/>
      <w:lvlJc w:val="left"/>
      <w:pPr>
        <w:ind w:left="3240" w:hanging="360"/>
      </w:pPr>
      <w:rPr>
        <w:rFonts w:ascii="Wingdings" w:hAnsi="Wingdings" w:hint="default"/>
      </w:rPr>
    </w:lvl>
    <w:lvl w:ilvl="3" w:tplc="79E01A86">
      <w:start w:val="1"/>
      <w:numFmt w:val="bullet"/>
      <w:lvlText w:val=""/>
      <w:lvlJc w:val="left"/>
      <w:pPr>
        <w:ind w:left="3960" w:hanging="360"/>
      </w:pPr>
      <w:rPr>
        <w:rFonts w:ascii="Symbol" w:hAnsi="Symbol" w:hint="default"/>
      </w:rPr>
    </w:lvl>
    <w:lvl w:ilvl="4" w:tplc="CDA611F4">
      <w:start w:val="1"/>
      <w:numFmt w:val="bullet"/>
      <w:lvlText w:val="o"/>
      <w:lvlJc w:val="left"/>
      <w:pPr>
        <w:ind w:left="4680" w:hanging="360"/>
      </w:pPr>
      <w:rPr>
        <w:rFonts w:ascii="Courier New" w:hAnsi="Courier New" w:hint="default"/>
      </w:rPr>
    </w:lvl>
    <w:lvl w:ilvl="5" w:tplc="370AD492">
      <w:start w:val="1"/>
      <w:numFmt w:val="bullet"/>
      <w:lvlText w:val=""/>
      <w:lvlJc w:val="left"/>
      <w:pPr>
        <w:ind w:left="5400" w:hanging="360"/>
      </w:pPr>
      <w:rPr>
        <w:rFonts w:ascii="Wingdings" w:hAnsi="Wingdings" w:hint="default"/>
      </w:rPr>
    </w:lvl>
    <w:lvl w:ilvl="6" w:tplc="8AFC8B5E">
      <w:start w:val="1"/>
      <w:numFmt w:val="bullet"/>
      <w:lvlText w:val=""/>
      <w:lvlJc w:val="left"/>
      <w:pPr>
        <w:ind w:left="6120" w:hanging="360"/>
      </w:pPr>
      <w:rPr>
        <w:rFonts w:ascii="Symbol" w:hAnsi="Symbol" w:hint="default"/>
      </w:rPr>
    </w:lvl>
    <w:lvl w:ilvl="7" w:tplc="0E6EF782">
      <w:start w:val="1"/>
      <w:numFmt w:val="bullet"/>
      <w:lvlText w:val="o"/>
      <w:lvlJc w:val="left"/>
      <w:pPr>
        <w:ind w:left="6840" w:hanging="360"/>
      </w:pPr>
      <w:rPr>
        <w:rFonts w:ascii="Courier New" w:hAnsi="Courier New" w:hint="default"/>
      </w:rPr>
    </w:lvl>
    <w:lvl w:ilvl="8" w:tplc="E60E229C">
      <w:start w:val="1"/>
      <w:numFmt w:val="bullet"/>
      <w:lvlText w:val=""/>
      <w:lvlJc w:val="left"/>
      <w:pPr>
        <w:ind w:left="7560" w:hanging="360"/>
      </w:pPr>
      <w:rPr>
        <w:rFonts w:ascii="Wingdings" w:hAnsi="Wingdings" w:hint="default"/>
      </w:rPr>
    </w:lvl>
  </w:abstractNum>
  <w:abstractNum w:abstractNumId="2" w15:restartNumberingAfterBreak="0">
    <w:nsid w:val="01D15681"/>
    <w:multiLevelType w:val="hybridMultilevel"/>
    <w:tmpl w:val="D0B68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A73436"/>
    <w:multiLevelType w:val="hybridMultilevel"/>
    <w:tmpl w:val="936C3B56"/>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4" w15:restartNumberingAfterBreak="0">
    <w:nsid w:val="055F415C"/>
    <w:multiLevelType w:val="hybridMultilevel"/>
    <w:tmpl w:val="45BEF2E4"/>
    <w:lvl w:ilvl="0" w:tplc="C530694E">
      <w:start w:val="1"/>
      <w:numFmt w:val="bullet"/>
      <w:lvlText w:val=""/>
      <w:lvlJc w:val="left"/>
      <w:pPr>
        <w:ind w:left="1800" w:hanging="360"/>
      </w:pPr>
      <w:rPr>
        <w:rFonts w:ascii="Symbol" w:hAnsi="Symbol" w:hint="default"/>
      </w:rPr>
    </w:lvl>
    <w:lvl w:ilvl="1" w:tplc="6976686E">
      <w:start w:val="1"/>
      <w:numFmt w:val="bullet"/>
      <w:lvlText w:val="o"/>
      <w:lvlJc w:val="left"/>
      <w:pPr>
        <w:ind w:left="2520" w:hanging="360"/>
      </w:pPr>
      <w:rPr>
        <w:rFonts w:ascii="Courier New" w:hAnsi="Courier New" w:hint="default"/>
      </w:rPr>
    </w:lvl>
    <w:lvl w:ilvl="2" w:tplc="A120DCAC">
      <w:start w:val="1"/>
      <w:numFmt w:val="bullet"/>
      <w:lvlText w:val=""/>
      <w:lvlJc w:val="left"/>
      <w:pPr>
        <w:ind w:left="3240" w:hanging="360"/>
      </w:pPr>
      <w:rPr>
        <w:rFonts w:ascii="Wingdings" w:hAnsi="Wingdings" w:hint="default"/>
      </w:rPr>
    </w:lvl>
    <w:lvl w:ilvl="3" w:tplc="6700E816">
      <w:start w:val="1"/>
      <w:numFmt w:val="bullet"/>
      <w:lvlText w:val=""/>
      <w:lvlJc w:val="left"/>
      <w:pPr>
        <w:ind w:left="3960" w:hanging="360"/>
      </w:pPr>
      <w:rPr>
        <w:rFonts w:ascii="Symbol" w:hAnsi="Symbol" w:hint="default"/>
      </w:rPr>
    </w:lvl>
    <w:lvl w:ilvl="4" w:tplc="41D4C074">
      <w:start w:val="1"/>
      <w:numFmt w:val="bullet"/>
      <w:lvlText w:val="o"/>
      <w:lvlJc w:val="left"/>
      <w:pPr>
        <w:ind w:left="4680" w:hanging="360"/>
      </w:pPr>
      <w:rPr>
        <w:rFonts w:ascii="Courier New" w:hAnsi="Courier New" w:hint="default"/>
      </w:rPr>
    </w:lvl>
    <w:lvl w:ilvl="5" w:tplc="DCB4A70C">
      <w:start w:val="1"/>
      <w:numFmt w:val="bullet"/>
      <w:lvlText w:val=""/>
      <w:lvlJc w:val="left"/>
      <w:pPr>
        <w:ind w:left="5400" w:hanging="360"/>
      </w:pPr>
      <w:rPr>
        <w:rFonts w:ascii="Wingdings" w:hAnsi="Wingdings" w:hint="default"/>
      </w:rPr>
    </w:lvl>
    <w:lvl w:ilvl="6" w:tplc="14DEC516">
      <w:start w:val="1"/>
      <w:numFmt w:val="bullet"/>
      <w:lvlText w:val=""/>
      <w:lvlJc w:val="left"/>
      <w:pPr>
        <w:ind w:left="6120" w:hanging="360"/>
      </w:pPr>
      <w:rPr>
        <w:rFonts w:ascii="Symbol" w:hAnsi="Symbol" w:hint="default"/>
      </w:rPr>
    </w:lvl>
    <w:lvl w:ilvl="7" w:tplc="5BB0D0F6">
      <w:start w:val="1"/>
      <w:numFmt w:val="bullet"/>
      <w:lvlText w:val="o"/>
      <w:lvlJc w:val="left"/>
      <w:pPr>
        <w:ind w:left="6840" w:hanging="360"/>
      </w:pPr>
      <w:rPr>
        <w:rFonts w:ascii="Courier New" w:hAnsi="Courier New" w:hint="default"/>
      </w:rPr>
    </w:lvl>
    <w:lvl w:ilvl="8" w:tplc="FDB471A8">
      <w:start w:val="1"/>
      <w:numFmt w:val="bullet"/>
      <w:lvlText w:val=""/>
      <w:lvlJc w:val="left"/>
      <w:pPr>
        <w:ind w:left="7560" w:hanging="360"/>
      </w:pPr>
      <w:rPr>
        <w:rFonts w:ascii="Wingdings" w:hAnsi="Wingdings" w:hint="default"/>
      </w:rPr>
    </w:lvl>
  </w:abstractNum>
  <w:abstractNum w:abstractNumId="5" w15:restartNumberingAfterBreak="0">
    <w:nsid w:val="05C460C4"/>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6" w15:restartNumberingAfterBreak="0">
    <w:nsid w:val="06D84C7C"/>
    <w:multiLevelType w:val="hybridMultilevel"/>
    <w:tmpl w:val="D7FA2902"/>
    <w:lvl w:ilvl="0" w:tplc="CB1A51DC">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7F16291"/>
    <w:multiLevelType w:val="multilevel"/>
    <w:tmpl w:val="46D0EABC"/>
    <w:lvl w:ilvl="0">
      <w:start w:val="1"/>
      <w:numFmt w:val="decimal"/>
      <w:pStyle w:val="1Heading"/>
      <w:lvlText w:val="%1."/>
      <w:lvlJc w:val="left"/>
      <w:pPr>
        <w:tabs>
          <w:tab w:val="num" w:pos="720"/>
        </w:tabs>
        <w:ind w:left="720" w:hanging="72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8" w15:restartNumberingAfterBreak="0">
    <w:nsid w:val="0BC82796"/>
    <w:multiLevelType w:val="hybridMultilevel"/>
    <w:tmpl w:val="4836BB0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9" w15:restartNumberingAfterBreak="0">
    <w:nsid w:val="0D4C4A5B"/>
    <w:multiLevelType w:val="hybridMultilevel"/>
    <w:tmpl w:val="A7B4179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0" w15:restartNumberingAfterBreak="0">
    <w:nsid w:val="0DB87D4F"/>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11" w15:restartNumberingAfterBreak="0">
    <w:nsid w:val="15396055"/>
    <w:multiLevelType w:val="hybridMultilevel"/>
    <w:tmpl w:val="152A69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BC407F"/>
    <w:multiLevelType w:val="hybridMultilevel"/>
    <w:tmpl w:val="1EB0AF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2554EF8"/>
    <w:multiLevelType w:val="hybridMultilevel"/>
    <w:tmpl w:val="7D269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795725"/>
    <w:multiLevelType w:val="hybridMultilevel"/>
    <w:tmpl w:val="BD341D0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5" w15:restartNumberingAfterBreak="0">
    <w:nsid w:val="33EF22FB"/>
    <w:multiLevelType w:val="hybridMultilevel"/>
    <w:tmpl w:val="831EB42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15:restartNumberingAfterBreak="0">
    <w:nsid w:val="34D04E2D"/>
    <w:multiLevelType w:val="hybridMultilevel"/>
    <w:tmpl w:val="5116189E"/>
    <w:lvl w:ilvl="0" w:tplc="CA1632B4">
      <w:start w:val="1"/>
      <w:numFmt w:val="decimal"/>
      <w:lvlText w:val="%1."/>
      <w:lvlJc w:val="left"/>
      <w:pPr>
        <w:tabs>
          <w:tab w:val="num" w:pos="360"/>
        </w:tabs>
        <w:ind w:left="360" w:hanging="360"/>
      </w:pPr>
      <w:rPr>
        <w:b w:val="0"/>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3AB57BB7"/>
    <w:multiLevelType w:val="hybridMultilevel"/>
    <w:tmpl w:val="1EB0AF9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D036066"/>
    <w:multiLevelType w:val="hybridMultilevel"/>
    <w:tmpl w:val="5C826B8A"/>
    <w:lvl w:ilvl="0" w:tplc="720A8888">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2E1F5F"/>
    <w:multiLevelType w:val="hybridMultilevel"/>
    <w:tmpl w:val="1D2800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0A4210B"/>
    <w:multiLevelType w:val="hybridMultilevel"/>
    <w:tmpl w:val="BD341D02"/>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1" w15:restartNumberingAfterBreak="0">
    <w:nsid w:val="46417CE2"/>
    <w:multiLevelType w:val="hybridMultilevel"/>
    <w:tmpl w:val="7A9AE0D4"/>
    <w:lvl w:ilvl="0" w:tplc="4D4276A0">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494B7E1D"/>
    <w:multiLevelType w:val="hybridMultilevel"/>
    <w:tmpl w:val="1D2800C8"/>
    <w:lvl w:ilvl="0" w:tplc="0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BE975B4"/>
    <w:multiLevelType w:val="hybridMultilevel"/>
    <w:tmpl w:val="6C28B1E0"/>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4" w15:restartNumberingAfterBreak="0">
    <w:nsid w:val="4CC03879"/>
    <w:multiLevelType w:val="hybridMultilevel"/>
    <w:tmpl w:val="1D2800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934002"/>
    <w:multiLevelType w:val="hybridMultilevel"/>
    <w:tmpl w:val="237485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C07489"/>
    <w:multiLevelType w:val="hybridMultilevel"/>
    <w:tmpl w:val="3BCA3D28"/>
    <w:lvl w:ilvl="0" w:tplc="39E2F4FE">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0068BD"/>
    <w:multiLevelType w:val="multilevel"/>
    <w:tmpl w:val="F90492EE"/>
    <w:lvl w:ilvl="0">
      <w:start w:val="1"/>
      <w:numFmt w:val="decimal"/>
      <w:pStyle w:val="StyleHeading1Arial12ptLeft"/>
      <w:lvlText w:val="%1."/>
      <w:lvlJc w:val="left"/>
      <w:pPr>
        <w:tabs>
          <w:tab w:val="num" w:pos="720"/>
        </w:tabs>
        <w:ind w:left="720" w:hanging="720"/>
      </w:pPr>
      <w:rPr>
        <w:rFonts w:hint="default"/>
      </w:rPr>
    </w:lvl>
    <w:lvl w:ilvl="1">
      <w:start w:val="1"/>
      <w:numFmt w:val="decimal"/>
      <w:pStyle w:val="StyleHeading210pt"/>
      <w:lvlText w:val="%1.%2."/>
      <w:lvlJc w:val="left"/>
      <w:pPr>
        <w:tabs>
          <w:tab w:val="num" w:pos="0"/>
        </w:tabs>
        <w:ind w:left="0" w:firstLine="0"/>
      </w:pPr>
      <w:rPr>
        <w:rFonts w:hint="default"/>
      </w:rPr>
    </w:lvl>
    <w:lvl w:ilvl="2">
      <w:start w:val="1"/>
      <w:numFmt w:val="decimal"/>
      <w:lvlText w:val="%1.%2.%3."/>
      <w:lvlJc w:val="left"/>
      <w:pPr>
        <w:tabs>
          <w:tab w:val="num" w:pos="2160"/>
        </w:tabs>
        <w:ind w:left="0" w:firstLine="0"/>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8" w15:restartNumberingAfterBreak="0">
    <w:nsid w:val="594501C0"/>
    <w:multiLevelType w:val="hybridMultilevel"/>
    <w:tmpl w:val="901035C6"/>
    <w:lvl w:ilvl="0" w:tplc="720A8888">
      <w:start w:val="1"/>
      <w:numFmt w:val="bullet"/>
      <w:lvlText w:val=""/>
      <w:lvlJc w:val="left"/>
      <w:pPr>
        <w:ind w:left="720" w:hanging="360"/>
      </w:pPr>
      <w:rPr>
        <w:rFonts w:ascii="Symbol" w:eastAsia="Times"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CCC3CC4"/>
    <w:multiLevelType w:val="hybridMultilevel"/>
    <w:tmpl w:val="F4CCE49C"/>
    <w:lvl w:ilvl="0" w:tplc="FFFFFFF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11351BA"/>
    <w:multiLevelType w:val="hybridMultilevel"/>
    <w:tmpl w:val="0F5EFE1E"/>
    <w:lvl w:ilvl="0" w:tplc="720A8888">
      <w:start w:val="1"/>
      <w:numFmt w:val="bullet"/>
      <w:lvlText w:val=""/>
      <w:lvlJc w:val="left"/>
      <w:pPr>
        <w:ind w:left="780" w:hanging="360"/>
      </w:pPr>
      <w:rPr>
        <w:rFonts w:ascii="Symbol" w:eastAsia="Times" w:hAnsi="Symbol" w:cs="Times New Roman"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1" w15:restartNumberingAfterBreak="0">
    <w:nsid w:val="61AF514A"/>
    <w:multiLevelType w:val="hybridMultilevel"/>
    <w:tmpl w:val="46BC1C80"/>
    <w:lvl w:ilvl="0" w:tplc="D528FBC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2" w15:restartNumberingAfterBreak="0">
    <w:nsid w:val="6205368C"/>
    <w:multiLevelType w:val="hybridMultilevel"/>
    <w:tmpl w:val="D4F67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444B3D"/>
    <w:multiLevelType w:val="hybridMultilevel"/>
    <w:tmpl w:val="237485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1C56110"/>
    <w:multiLevelType w:val="hybridMultilevel"/>
    <w:tmpl w:val="A606DD5E"/>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15:restartNumberingAfterBreak="0">
    <w:nsid w:val="785938E0"/>
    <w:multiLevelType w:val="hybridMultilevel"/>
    <w:tmpl w:val="CAA0199E"/>
    <w:lvl w:ilvl="0" w:tplc="4AEEF5D8">
      <w:start w:val="1"/>
      <w:numFmt w:val="decimal"/>
      <w:lvlText w:val="%1."/>
      <w:lvlJc w:val="left"/>
      <w:pPr>
        <w:tabs>
          <w:tab w:val="num" w:pos="607"/>
        </w:tabs>
        <w:ind w:left="607" w:hanging="607"/>
      </w:pPr>
      <w:rPr>
        <w:rFonts w:hint="default"/>
      </w:rPr>
    </w:lvl>
    <w:lvl w:ilvl="1" w:tplc="04190019" w:tentative="1">
      <w:start w:val="1"/>
      <w:numFmt w:val="lowerLetter"/>
      <w:lvlText w:val="%2."/>
      <w:lvlJc w:val="left"/>
      <w:pPr>
        <w:tabs>
          <w:tab w:val="num" w:pos="1298"/>
        </w:tabs>
        <w:ind w:left="1298" w:hanging="360"/>
      </w:pPr>
    </w:lvl>
    <w:lvl w:ilvl="2" w:tplc="0419001B" w:tentative="1">
      <w:start w:val="1"/>
      <w:numFmt w:val="lowerRoman"/>
      <w:lvlText w:val="%3."/>
      <w:lvlJc w:val="right"/>
      <w:pPr>
        <w:tabs>
          <w:tab w:val="num" w:pos="2018"/>
        </w:tabs>
        <w:ind w:left="2018" w:hanging="180"/>
      </w:pPr>
    </w:lvl>
    <w:lvl w:ilvl="3" w:tplc="0419000F" w:tentative="1">
      <w:start w:val="1"/>
      <w:numFmt w:val="decimal"/>
      <w:lvlText w:val="%4."/>
      <w:lvlJc w:val="left"/>
      <w:pPr>
        <w:tabs>
          <w:tab w:val="num" w:pos="2738"/>
        </w:tabs>
        <w:ind w:left="2738" w:hanging="360"/>
      </w:pPr>
    </w:lvl>
    <w:lvl w:ilvl="4" w:tplc="04190019" w:tentative="1">
      <w:start w:val="1"/>
      <w:numFmt w:val="lowerLetter"/>
      <w:lvlText w:val="%5."/>
      <w:lvlJc w:val="left"/>
      <w:pPr>
        <w:tabs>
          <w:tab w:val="num" w:pos="3458"/>
        </w:tabs>
        <w:ind w:left="3458" w:hanging="360"/>
      </w:pPr>
    </w:lvl>
    <w:lvl w:ilvl="5" w:tplc="0419001B" w:tentative="1">
      <w:start w:val="1"/>
      <w:numFmt w:val="lowerRoman"/>
      <w:lvlText w:val="%6."/>
      <w:lvlJc w:val="right"/>
      <w:pPr>
        <w:tabs>
          <w:tab w:val="num" w:pos="4178"/>
        </w:tabs>
        <w:ind w:left="4178" w:hanging="180"/>
      </w:pPr>
    </w:lvl>
    <w:lvl w:ilvl="6" w:tplc="0419000F" w:tentative="1">
      <w:start w:val="1"/>
      <w:numFmt w:val="decimal"/>
      <w:lvlText w:val="%7."/>
      <w:lvlJc w:val="left"/>
      <w:pPr>
        <w:tabs>
          <w:tab w:val="num" w:pos="4898"/>
        </w:tabs>
        <w:ind w:left="4898" w:hanging="360"/>
      </w:pPr>
    </w:lvl>
    <w:lvl w:ilvl="7" w:tplc="04190019" w:tentative="1">
      <w:start w:val="1"/>
      <w:numFmt w:val="lowerLetter"/>
      <w:lvlText w:val="%8."/>
      <w:lvlJc w:val="left"/>
      <w:pPr>
        <w:tabs>
          <w:tab w:val="num" w:pos="5618"/>
        </w:tabs>
        <w:ind w:left="5618" w:hanging="360"/>
      </w:pPr>
    </w:lvl>
    <w:lvl w:ilvl="8" w:tplc="0419001B" w:tentative="1">
      <w:start w:val="1"/>
      <w:numFmt w:val="lowerRoman"/>
      <w:lvlText w:val="%9."/>
      <w:lvlJc w:val="right"/>
      <w:pPr>
        <w:tabs>
          <w:tab w:val="num" w:pos="6338"/>
        </w:tabs>
        <w:ind w:left="6338" w:hanging="180"/>
      </w:pPr>
    </w:lvl>
  </w:abstractNum>
  <w:abstractNum w:abstractNumId="36" w15:restartNumberingAfterBreak="0">
    <w:nsid w:val="7EA55DE7"/>
    <w:multiLevelType w:val="hybridMultilevel"/>
    <w:tmpl w:val="40021DF8"/>
    <w:lvl w:ilvl="0" w:tplc="9A68F1BA">
      <w:start w:val="1"/>
      <w:numFmt w:val="decimal"/>
      <w:lvlText w:val="%1."/>
      <w:lvlJc w:val="left"/>
      <w:pPr>
        <w:tabs>
          <w:tab w:val="num" w:pos="720"/>
        </w:tabs>
        <w:ind w:left="720" w:hanging="60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6"/>
  </w:num>
  <w:num w:numId="2">
    <w:abstractNumId w:val="21"/>
  </w:num>
  <w:num w:numId="3">
    <w:abstractNumId w:val="6"/>
  </w:num>
  <w:num w:numId="4">
    <w:abstractNumId w:val="3"/>
  </w:num>
  <w:num w:numId="5">
    <w:abstractNumId w:val="0"/>
  </w:num>
  <w:num w:numId="6">
    <w:abstractNumId w:val="31"/>
  </w:num>
  <w:num w:numId="7">
    <w:abstractNumId w:val="7"/>
  </w:num>
  <w:num w:numId="8">
    <w:abstractNumId w:val="27"/>
  </w:num>
  <w:num w:numId="9">
    <w:abstractNumId w:val="34"/>
  </w:num>
  <w:num w:numId="10">
    <w:abstractNumId w:val="9"/>
  </w:num>
  <w:num w:numId="11">
    <w:abstractNumId w:val="8"/>
  </w:num>
  <w:num w:numId="12">
    <w:abstractNumId w:val="16"/>
  </w:num>
  <w:num w:numId="13">
    <w:abstractNumId w:val="15"/>
  </w:num>
  <w:num w:numId="14">
    <w:abstractNumId w:val="23"/>
  </w:num>
  <w:num w:numId="15">
    <w:abstractNumId w:val="14"/>
  </w:num>
  <w:num w:numId="16">
    <w:abstractNumId w:val="12"/>
  </w:num>
  <w:num w:numId="17">
    <w:abstractNumId w:val="35"/>
  </w:num>
  <w:num w:numId="18">
    <w:abstractNumId w:val="5"/>
  </w:num>
  <w:num w:numId="19">
    <w:abstractNumId w:val="22"/>
  </w:num>
  <w:num w:numId="20">
    <w:abstractNumId w:val="26"/>
  </w:num>
  <w:num w:numId="21">
    <w:abstractNumId w:val="18"/>
  </w:num>
  <w:num w:numId="22">
    <w:abstractNumId w:val="11"/>
  </w:num>
  <w:num w:numId="23">
    <w:abstractNumId w:val="30"/>
  </w:num>
  <w:num w:numId="24">
    <w:abstractNumId w:val="28"/>
  </w:num>
  <w:num w:numId="25">
    <w:abstractNumId w:val="19"/>
  </w:num>
  <w:num w:numId="26">
    <w:abstractNumId w:val="32"/>
  </w:num>
  <w:num w:numId="27">
    <w:abstractNumId w:val="24"/>
  </w:num>
  <w:num w:numId="28">
    <w:abstractNumId w:val="20"/>
  </w:num>
  <w:num w:numId="29">
    <w:abstractNumId w:val="10"/>
  </w:num>
  <w:num w:numId="30">
    <w:abstractNumId w:val="29"/>
  </w:num>
  <w:num w:numId="31">
    <w:abstractNumId w:val="17"/>
  </w:num>
  <w:num w:numId="32">
    <w:abstractNumId w:val="4"/>
  </w:num>
  <w:num w:numId="33">
    <w:abstractNumId w:val="1"/>
  </w:num>
  <w:num w:numId="34">
    <w:abstractNumId w:val="13"/>
  </w:num>
  <w:num w:numId="35">
    <w:abstractNumId w:val="27"/>
    <w:lvlOverride w:ilvl="0">
      <w:lvl w:ilvl="0">
        <w:start w:val="1"/>
        <w:numFmt w:val="decimal"/>
        <w:pStyle w:val="StyleHeading1Arial12ptLeft"/>
        <w:lvlText w:val="%1."/>
        <w:lvlJc w:val="left"/>
        <w:pPr>
          <w:tabs>
            <w:tab w:val="num" w:pos="720"/>
          </w:tabs>
          <w:ind w:left="720" w:hanging="720"/>
        </w:pPr>
        <w:rPr>
          <w:rFonts w:hint="default"/>
        </w:rPr>
      </w:lvl>
    </w:lvlOverride>
    <w:lvlOverride w:ilvl="1">
      <w:lvl w:ilvl="1">
        <w:start w:val="1"/>
        <w:numFmt w:val="decimal"/>
        <w:pStyle w:val="StyleHeading210pt"/>
        <w:lvlText w:val="%1.%2."/>
        <w:lvlJc w:val="left"/>
        <w:pPr>
          <w:tabs>
            <w:tab w:val="num" w:pos="0"/>
          </w:tabs>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lvlText w:val="%1.%2.%3.%4."/>
        <w:lvlJc w:val="left"/>
        <w:pPr>
          <w:tabs>
            <w:tab w:val="num" w:pos="2880"/>
          </w:tabs>
          <w:ind w:left="1728" w:hanging="648"/>
        </w:pPr>
        <w:rPr>
          <w:rFonts w:hint="default"/>
        </w:rPr>
      </w:lvl>
    </w:lvlOverride>
    <w:lvlOverride w:ilvl="4">
      <w:lvl w:ilvl="4">
        <w:start w:val="1"/>
        <w:numFmt w:val="decimal"/>
        <w:lvlText w:val="%1.%2.%3.%4.%5."/>
        <w:lvlJc w:val="left"/>
        <w:pPr>
          <w:tabs>
            <w:tab w:val="num" w:pos="3600"/>
          </w:tabs>
          <w:ind w:left="2232" w:hanging="792"/>
        </w:pPr>
        <w:rPr>
          <w:rFonts w:hint="default"/>
        </w:rPr>
      </w:lvl>
    </w:lvlOverride>
    <w:lvlOverride w:ilvl="5">
      <w:lvl w:ilvl="5">
        <w:start w:val="1"/>
        <w:numFmt w:val="decimal"/>
        <w:lvlText w:val="%1.%2.%3.%4.%5.%6."/>
        <w:lvlJc w:val="left"/>
        <w:pPr>
          <w:tabs>
            <w:tab w:val="num" w:pos="4320"/>
          </w:tabs>
          <w:ind w:left="2736" w:hanging="936"/>
        </w:pPr>
        <w:rPr>
          <w:rFonts w:hint="default"/>
        </w:rPr>
      </w:lvl>
    </w:lvlOverride>
    <w:lvlOverride w:ilvl="6">
      <w:lvl w:ilvl="6">
        <w:start w:val="1"/>
        <w:numFmt w:val="decimal"/>
        <w:lvlText w:val="%1.%2.%3.%4.%5.%6.%7."/>
        <w:lvlJc w:val="left"/>
        <w:pPr>
          <w:tabs>
            <w:tab w:val="num" w:pos="5040"/>
          </w:tabs>
          <w:ind w:left="3240" w:hanging="1080"/>
        </w:pPr>
        <w:rPr>
          <w:rFonts w:hint="default"/>
        </w:rPr>
      </w:lvl>
    </w:lvlOverride>
    <w:lvlOverride w:ilvl="7">
      <w:lvl w:ilvl="7">
        <w:start w:val="1"/>
        <w:numFmt w:val="decimal"/>
        <w:lvlText w:val="%1.%2.%3.%4.%5.%6.%7.%8."/>
        <w:lvlJc w:val="left"/>
        <w:pPr>
          <w:tabs>
            <w:tab w:val="num" w:pos="5760"/>
          </w:tabs>
          <w:ind w:left="3744" w:hanging="1224"/>
        </w:pPr>
        <w:rPr>
          <w:rFonts w:hint="default"/>
        </w:rPr>
      </w:lvl>
    </w:lvlOverride>
    <w:lvlOverride w:ilvl="8">
      <w:lvl w:ilvl="8">
        <w:start w:val="1"/>
        <w:numFmt w:val="decimal"/>
        <w:lvlText w:val="%1.%2.%3.%4.%5.%6.%7.%8.%9."/>
        <w:lvlJc w:val="left"/>
        <w:pPr>
          <w:tabs>
            <w:tab w:val="num" w:pos="6480"/>
          </w:tabs>
          <w:ind w:left="4320" w:hanging="1440"/>
        </w:pPr>
        <w:rPr>
          <w:rFonts w:hint="default"/>
        </w:rPr>
      </w:lvl>
    </w:lvlOverride>
  </w:num>
  <w:num w:numId="36">
    <w:abstractNumId w:val="33"/>
  </w:num>
  <w:num w:numId="37">
    <w:abstractNumId w:val="25"/>
  </w:num>
  <w:num w:numId="38">
    <w:abstractNumId w:val="2"/>
  </w:num>
  <w:num w:numId="39">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5F5"/>
    <w:rsid w:val="000054E8"/>
    <w:rsid w:val="000066F0"/>
    <w:rsid w:val="00007A4B"/>
    <w:rsid w:val="0001130C"/>
    <w:rsid w:val="00014FC9"/>
    <w:rsid w:val="00017CDE"/>
    <w:rsid w:val="00025263"/>
    <w:rsid w:val="00033232"/>
    <w:rsid w:val="00033596"/>
    <w:rsid w:val="00041AC1"/>
    <w:rsid w:val="0004378B"/>
    <w:rsid w:val="0005496A"/>
    <w:rsid w:val="00060C17"/>
    <w:rsid w:val="0006189E"/>
    <w:rsid w:val="0006491A"/>
    <w:rsid w:val="00070024"/>
    <w:rsid w:val="000736D6"/>
    <w:rsid w:val="000739D6"/>
    <w:rsid w:val="00081744"/>
    <w:rsid w:val="000841D1"/>
    <w:rsid w:val="000A14C4"/>
    <w:rsid w:val="000A7A03"/>
    <w:rsid w:val="000B6E90"/>
    <w:rsid w:val="000C28B2"/>
    <w:rsid w:val="000C3CC3"/>
    <w:rsid w:val="000C4175"/>
    <w:rsid w:val="000E12F8"/>
    <w:rsid w:val="000F3E63"/>
    <w:rsid w:val="00104F63"/>
    <w:rsid w:val="001109DC"/>
    <w:rsid w:val="00122092"/>
    <w:rsid w:val="00122637"/>
    <w:rsid w:val="00125775"/>
    <w:rsid w:val="001257BC"/>
    <w:rsid w:val="00134CAF"/>
    <w:rsid w:val="00146C19"/>
    <w:rsid w:val="00146E64"/>
    <w:rsid w:val="00147360"/>
    <w:rsid w:val="00147969"/>
    <w:rsid w:val="00156EDE"/>
    <w:rsid w:val="00160C90"/>
    <w:rsid w:val="00163AC9"/>
    <w:rsid w:val="00166990"/>
    <w:rsid w:val="00170B50"/>
    <w:rsid w:val="00171CEA"/>
    <w:rsid w:val="00172059"/>
    <w:rsid w:val="001743BE"/>
    <w:rsid w:val="00174B19"/>
    <w:rsid w:val="00176BCE"/>
    <w:rsid w:val="00180197"/>
    <w:rsid w:val="00180ED8"/>
    <w:rsid w:val="001810B9"/>
    <w:rsid w:val="001A32A8"/>
    <w:rsid w:val="001B221B"/>
    <w:rsid w:val="001B38D4"/>
    <w:rsid w:val="001B39E0"/>
    <w:rsid w:val="001C3BE9"/>
    <w:rsid w:val="001C6420"/>
    <w:rsid w:val="001C6A49"/>
    <w:rsid w:val="001D5665"/>
    <w:rsid w:val="001E3919"/>
    <w:rsid w:val="001E70F6"/>
    <w:rsid w:val="0020175E"/>
    <w:rsid w:val="00207608"/>
    <w:rsid w:val="00211FAC"/>
    <w:rsid w:val="00213FA8"/>
    <w:rsid w:val="00215186"/>
    <w:rsid w:val="00217C55"/>
    <w:rsid w:val="00233065"/>
    <w:rsid w:val="002337EB"/>
    <w:rsid w:val="002351D7"/>
    <w:rsid w:val="00235221"/>
    <w:rsid w:val="00242AAC"/>
    <w:rsid w:val="00247DC4"/>
    <w:rsid w:val="0025205D"/>
    <w:rsid w:val="0026019E"/>
    <w:rsid w:val="00265148"/>
    <w:rsid w:val="00267F40"/>
    <w:rsid w:val="002738BC"/>
    <w:rsid w:val="00274748"/>
    <w:rsid w:val="00281740"/>
    <w:rsid w:val="00284820"/>
    <w:rsid w:val="00293B8A"/>
    <w:rsid w:val="0029482A"/>
    <w:rsid w:val="002964E0"/>
    <w:rsid w:val="00296EDE"/>
    <w:rsid w:val="002A0263"/>
    <w:rsid w:val="002A7CC2"/>
    <w:rsid w:val="002B224D"/>
    <w:rsid w:val="002B357E"/>
    <w:rsid w:val="002C0DC1"/>
    <w:rsid w:val="002C2038"/>
    <w:rsid w:val="002C35F5"/>
    <w:rsid w:val="002C6352"/>
    <w:rsid w:val="002C69B9"/>
    <w:rsid w:val="002E2200"/>
    <w:rsid w:val="002E523D"/>
    <w:rsid w:val="002F0B29"/>
    <w:rsid w:val="002F281C"/>
    <w:rsid w:val="002F2B51"/>
    <w:rsid w:val="002F4523"/>
    <w:rsid w:val="002F4B09"/>
    <w:rsid w:val="002F4B5C"/>
    <w:rsid w:val="002F53BE"/>
    <w:rsid w:val="00307AED"/>
    <w:rsid w:val="00311828"/>
    <w:rsid w:val="00311A0D"/>
    <w:rsid w:val="003148B8"/>
    <w:rsid w:val="00322757"/>
    <w:rsid w:val="0032289D"/>
    <w:rsid w:val="003307AE"/>
    <w:rsid w:val="00360106"/>
    <w:rsid w:val="00360ACA"/>
    <w:rsid w:val="00370545"/>
    <w:rsid w:val="00373F38"/>
    <w:rsid w:val="003753CA"/>
    <w:rsid w:val="0037670F"/>
    <w:rsid w:val="00381F9D"/>
    <w:rsid w:val="00386463"/>
    <w:rsid w:val="00387448"/>
    <w:rsid w:val="0038795E"/>
    <w:rsid w:val="00387F5E"/>
    <w:rsid w:val="00391840"/>
    <w:rsid w:val="003B15D0"/>
    <w:rsid w:val="003B2312"/>
    <w:rsid w:val="003B2629"/>
    <w:rsid w:val="003C0CF3"/>
    <w:rsid w:val="003C35B5"/>
    <w:rsid w:val="003C55B7"/>
    <w:rsid w:val="003D2281"/>
    <w:rsid w:val="003E1F15"/>
    <w:rsid w:val="003E7E7E"/>
    <w:rsid w:val="003F6CB8"/>
    <w:rsid w:val="004017A9"/>
    <w:rsid w:val="004034D4"/>
    <w:rsid w:val="00411871"/>
    <w:rsid w:val="00420943"/>
    <w:rsid w:val="004245A0"/>
    <w:rsid w:val="004257D2"/>
    <w:rsid w:val="0043346A"/>
    <w:rsid w:val="00437FD7"/>
    <w:rsid w:val="00440549"/>
    <w:rsid w:val="00443F08"/>
    <w:rsid w:val="00444D67"/>
    <w:rsid w:val="00446F26"/>
    <w:rsid w:val="0044730B"/>
    <w:rsid w:val="00450167"/>
    <w:rsid w:val="0045635C"/>
    <w:rsid w:val="00461A46"/>
    <w:rsid w:val="00465BCC"/>
    <w:rsid w:val="00470441"/>
    <w:rsid w:val="00472106"/>
    <w:rsid w:val="0047581D"/>
    <w:rsid w:val="0047768F"/>
    <w:rsid w:val="00486629"/>
    <w:rsid w:val="004904A4"/>
    <w:rsid w:val="004917C1"/>
    <w:rsid w:val="00492D07"/>
    <w:rsid w:val="00495D9B"/>
    <w:rsid w:val="004A31FA"/>
    <w:rsid w:val="004A4EC2"/>
    <w:rsid w:val="004A7AEB"/>
    <w:rsid w:val="004B32EB"/>
    <w:rsid w:val="004B5F4D"/>
    <w:rsid w:val="004D0408"/>
    <w:rsid w:val="004D1411"/>
    <w:rsid w:val="004D49F6"/>
    <w:rsid w:val="004D6FF6"/>
    <w:rsid w:val="004F382C"/>
    <w:rsid w:val="004F3FD8"/>
    <w:rsid w:val="004F49BB"/>
    <w:rsid w:val="004F686B"/>
    <w:rsid w:val="005002C0"/>
    <w:rsid w:val="00500DDF"/>
    <w:rsid w:val="00501412"/>
    <w:rsid w:val="00504F5B"/>
    <w:rsid w:val="00505F94"/>
    <w:rsid w:val="00511F26"/>
    <w:rsid w:val="0051380F"/>
    <w:rsid w:val="00526794"/>
    <w:rsid w:val="00530DF0"/>
    <w:rsid w:val="00534F6E"/>
    <w:rsid w:val="00541DB8"/>
    <w:rsid w:val="00541E41"/>
    <w:rsid w:val="005424D2"/>
    <w:rsid w:val="0054287D"/>
    <w:rsid w:val="005530B3"/>
    <w:rsid w:val="00561ACA"/>
    <w:rsid w:val="0056328B"/>
    <w:rsid w:val="0056523A"/>
    <w:rsid w:val="00570C4B"/>
    <w:rsid w:val="0058082D"/>
    <w:rsid w:val="005825A2"/>
    <w:rsid w:val="005926A6"/>
    <w:rsid w:val="00597B65"/>
    <w:rsid w:val="005A6EC0"/>
    <w:rsid w:val="005B1472"/>
    <w:rsid w:val="005B1B4E"/>
    <w:rsid w:val="005C43BF"/>
    <w:rsid w:val="005D50FE"/>
    <w:rsid w:val="005D5581"/>
    <w:rsid w:val="005E1621"/>
    <w:rsid w:val="005E2CBF"/>
    <w:rsid w:val="005E565D"/>
    <w:rsid w:val="005F1E61"/>
    <w:rsid w:val="005F3862"/>
    <w:rsid w:val="005F3FD3"/>
    <w:rsid w:val="005F691E"/>
    <w:rsid w:val="005F6DB5"/>
    <w:rsid w:val="005F7626"/>
    <w:rsid w:val="005F7C87"/>
    <w:rsid w:val="00601377"/>
    <w:rsid w:val="00605A68"/>
    <w:rsid w:val="00606495"/>
    <w:rsid w:val="006113B3"/>
    <w:rsid w:val="00612015"/>
    <w:rsid w:val="00613D64"/>
    <w:rsid w:val="006149E6"/>
    <w:rsid w:val="00614E90"/>
    <w:rsid w:val="00615892"/>
    <w:rsid w:val="00622046"/>
    <w:rsid w:val="00641923"/>
    <w:rsid w:val="00641C25"/>
    <w:rsid w:val="00642E85"/>
    <w:rsid w:val="0064697B"/>
    <w:rsid w:val="00651FFB"/>
    <w:rsid w:val="006534B3"/>
    <w:rsid w:val="00653807"/>
    <w:rsid w:val="00654B69"/>
    <w:rsid w:val="00656BE8"/>
    <w:rsid w:val="006577DD"/>
    <w:rsid w:val="0066139C"/>
    <w:rsid w:val="00663AC9"/>
    <w:rsid w:val="00665E66"/>
    <w:rsid w:val="0067439F"/>
    <w:rsid w:val="00676828"/>
    <w:rsid w:val="0068022D"/>
    <w:rsid w:val="0068053F"/>
    <w:rsid w:val="00685B67"/>
    <w:rsid w:val="00687CE4"/>
    <w:rsid w:val="0069028F"/>
    <w:rsid w:val="00693A51"/>
    <w:rsid w:val="006A1C02"/>
    <w:rsid w:val="006A62FE"/>
    <w:rsid w:val="006B02B3"/>
    <w:rsid w:val="006B356A"/>
    <w:rsid w:val="006B4FDC"/>
    <w:rsid w:val="006C4E00"/>
    <w:rsid w:val="006D5BD6"/>
    <w:rsid w:val="006E028D"/>
    <w:rsid w:val="006E3DDA"/>
    <w:rsid w:val="006E5366"/>
    <w:rsid w:val="006F73F3"/>
    <w:rsid w:val="00700C1F"/>
    <w:rsid w:val="0070673A"/>
    <w:rsid w:val="00707AD7"/>
    <w:rsid w:val="00711573"/>
    <w:rsid w:val="0071525B"/>
    <w:rsid w:val="007215CA"/>
    <w:rsid w:val="00722E64"/>
    <w:rsid w:val="007240E6"/>
    <w:rsid w:val="00724685"/>
    <w:rsid w:val="00737BD1"/>
    <w:rsid w:val="0074615E"/>
    <w:rsid w:val="007475F5"/>
    <w:rsid w:val="007556A0"/>
    <w:rsid w:val="007560DD"/>
    <w:rsid w:val="00765683"/>
    <w:rsid w:val="00765B38"/>
    <w:rsid w:val="00771335"/>
    <w:rsid w:val="007717A1"/>
    <w:rsid w:val="00786F4B"/>
    <w:rsid w:val="007A6C5E"/>
    <w:rsid w:val="007B2A70"/>
    <w:rsid w:val="007B4FA2"/>
    <w:rsid w:val="007B509D"/>
    <w:rsid w:val="007B7F85"/>
    <w:rsid w:val="007C2EB3"/>
    <w:rsid w:val="007C41BB"/>
    <w:rsid w:val="007D3445"/>
    <w:rsid w:val="007E1204"/>
    <w:rsid w:val="007E12D2"/>
    <w:rsid w:val="007E1A93"/>
    <w:rsid w:val="007E5B0A"/>
    <w:rsid w:val="007F27F9"/>
    <w:rsid w:val="007F5219"/>
    <w:rsid w:val="008026B2"/>
    <w:rsid w:val="00804E8F"/>
    <w:rsid w:val="0081336F"/>
    <w:rsid w:val="008178AD"/>
    <w:rsid w:val="00822EEA"/>
    <w:rsid w:val="00824522"/>
    <w:rsid w:val="00827197"/>
    <w:rsid w:val="008316E1"/>
    <w:rsid w:val="00837D70"/>
    <w:rsid w:val="00840EDE"/>
    <w:rsid w:val="00843636"/>
    <w:rsid w:val="008447B8"/>
    <w:rsid w:val="00844DCB"/>
    <w:rsid w:val="00847608"/>
    <w:rsid w:val="00880886"/>
    <w:rsid w:val="008938AA"/>
    <w:rsid w:val="008939E3"/>
    <w:rsid w:val="008A5DFC"/>
    <w:rsid w:val="008B1118"/>
    <w:rsid w:val="008C0FB8"/>
    <w:rsid w:val="008C3820"/>
    <w:rsid w:val="008C63FA"/>
    <w:rsid w:val="008D5A75"/>
    <w:rsid w:val="008E0D13"/>
    <w:rsid w:val="008E62C4"/>
    <w:rsid w:val="008E6705"/>
    <w:rsid w:val="008E765C"/>
    <w:rsid w:val="008F2E17"/>
    <w:rsid w:val="008F5E65"/>
    <w:rsid w:val="0090143E"/>
    <w:rsid w:val="00902BD8"/>
    <w:rsid w:val="009049A4"/>
    <w:rsid w:val="00904A16"/>
    <w:rsid w:val="00907107"/>
    <w:rsid w:val="009107B0"/>
    <w:rsid w:val="009129AD"/>
    <w:rsid w:val="00912AF5"/>
    <w:rsid w:val="009131C6"/>
    <w:rsid w:val="00917364"/>
    <w:rsid w:val="009213E6"/>
    <w:rsid w:val="00925EB1"/>
    <w:rsid w:val="00927191"/>
    <w:rsid w:val="00932368"/>
    <w:rsid w:val="0093452E"/>
    <w:rsid w:val="00942CBF"/>
    <w:rsid w:val="0094637C"/>
    <w:rsid w:val="0094689C"/>
    <w:rsid w:val="00951026"/>
    <w:rsid w:val="009522B4"/>
    <w:rsid w:val="0096585D"/>
    <w:rsid w:val="00966DFE"/>
    <w:rsid w:val="009720D1"/>
    <w:rsid w:val="00972198"/>
    <w:rsid w:val="0097609F"/>
    <w:rsid w:val="009771D1"/>
    <w:rsid w:val="009800F1"/>
    <w:rsid w:val="00997A50"/>
    <w:rsid w:val="00997D4D"/>
    <w:rsid w:val="009A00F7"/>
    <w:rsid w:val="009A2025"/>
    <w:rsid w:val="009A6EAE"/>
    <w:rsid w:val="009B29DF"/>
    <w:rsid w:val="009B63F7"/>
    <w:rsid w:val="009B6CAE"/>
    <w:rsid w:val="009C2DF3"/>
    <w:rsid w:val="009D0A05"/>
    <w:rsid w:val="009E0120"/>
    <w:rsid w:val="009F54C8"/>
    <w:rsid w:val="009F5D7E"/>
    <w:rsid w:val="009F75EA"/>
    <w:rsid w:val="00A00C5D"/>
    <w:rsid w:val="00A03571"/>
    <w:rsid w:val="00A0383C"/>
    <w:rsid w:val="00A109BE"/>
    <w:rsid w:val="00A1270F"/>
    <w:rsid w:val="00A13A8F"/>
    <w:rsid w:val="00A1476F"/>
    <w:rsid w:val="00A242C3"/>
    <w:rsid w:val="00A24763"/>
    <w:rsid w:val="00A24CCD"/>
    <w:rsid w:val="00A417B0"/>
    <w:rsid w:val="00A468B9"/>
    <w:rsid w:val="00A52629"/>
    <w:rsid w:val="00A55C40"/>
    <w:rsid w:val="00A6166A"/>
    <w:rsid w:val="00A633AE"/>
    <w:rsid w:val="00A63E15"/>
    <w:rsid w:val="00A70975"/>
    <w:rsid w:val="00A75DC7"/>
    <w:rsid w:val="00A76B0A"/>
    <w:rsid w:val="00A86128"/>
    <w:rsid w:val="00A91211"/>
    <w:rsid w:val="00A933F9"/>
    <w:rsid w:val="00A9608B"/>
    <w:rsid w:val="00AA2116"/>
    <w:rsid w:val="00AA2F35"/>
    <w:rsid w:val="00AA6D26"/>
    <w:rsid w:val="00AA6F43"/>
    <w:rsid w:val="00AB4E57"/>
    <w:rsid w:val="00AC164D"/>
    <w:rsid w:val="00AD3F02"/>
    <w:rsid w:val="00AD4171"/>
    <w:rsid w:val="00AE2307"/>
    <w:rsid w:val="00AE25A5"/>
    <w:rsid w:val="00AE3B1F"/>
    <w:rsid w:val="00AE617C"/>
    <w:rsid w:val="00AE660B"/>
    <w:rsid w:val="00AF7968"/>
    <w:rsid w:val="00B028D6"/>
    <w:rsid w:val="00B02BA4"/>
    <w:rsid w:val="00B05701"/>
    <w:rsid w:val="00B075D6"/>
    <w:rsid w:val="00B07F5F"/>
    <w:rsid w:val="00B10F28"/>
    <w:rsid w:val="00B1177B"/>
    <w:rsid w:val="00B130F0"/>
    <w:rsid w:val="00B25C83"/>
    <w:rsid w:val="00B321ED"/>
    <w:rsid w:val="00B40ADC"/>
    <w:rsid w:val="00B42766"/>
    <w:rsid w:val="00B43402"/>
    <w:rsid w:val="00B441DE"/>
    <w:rsid w:val="00B474CB"/>
    <w:rsid w:val="00B55838"/>
    <w:rsid w:val="00B56A7C"/>
    <w:rsid w:val="00B57CC1"/>
    <w:rsid w:val="00B603E4"/>
    <w:rsid w:val="00B61E4E"/>
    <w:rsid w:val="00B625C0"/>
    <w:rsid w:val="00B63D7D"/>
    <w:rsid w:val="00B65E0C"/>
    <w:rsid w:val="00B67680"/>
    <w:rsid w:val="00B70558"/>
    <w:rsid w:val="00B716D7"/>
    <w:rsid w:val="00B7421C"/>
    <w:rsid w:val="00B94C98"/>
    <w:rsid w:val="00BA0A9F"/>
    <w:rsid w:val="00BA3FD8"/>
    <w:rsid w:val="00BA5929"/>
    <w:rsid w:val="00BB32E3"/>
    <w:rsid w:val="00BB71C0"/>
    <w:rsid w:val="00BC01CF"/>
    <w:rsid w:val="00BC43B6"/>
    <w:rsid w:val="00BC553D"/>
    <w:rsid w:val="00BD1C1E"/>
    <w:rsid w:val="00BD3609"/>
    <w:rsid w:val="00BE3335"/>
    <w:rsid w:val="00BF14B9"/>
    <w:rsid w:val="00BF7F64"/>
    <w:rsid w:val="00C02393"/>
    <w:rsid w:val="00C02AA6"/>
    <w:rsid w:val="00C05B32"/>
    <w:rsid w:val="00C05B39"/>
    <w:rsid w:val="00C11B7C"/>
    <w:rsid w:val="00C12BB5"/>
    <w:rsid w:val="00C24CB9"/>
    <w:rsid w:val="00C30972"/>
    <w:rsid w:val="00C3435C"/>
    <w:rsid w:val="00C35BD5"/>
    <w:rsid w:val="00C47D82"/>
    <w:rsid w:val="00C52AD4"/>
    <w:rsid w:val="00C52FE2"/>
    <w:rsid w:val="00C5529E"/>
    <w:rsid w:val="00C56B04"/>
    <w:rsid w:val="00C60E32"/>
    <w:rsid w:val="00C677DF"/>
    <w:rsid w:val="00C82FB5"/>
    <w:rsid w:val="00C8645D"/>
    <w:rsid w:val="00C9129D"/>
    <w:rsid w:val="00C93E0B"/>
    <w:rsid w:val="00C963B8"/>
    <w:rsid w:val="00CA7128"/>
    <w:rsid w:val="00CB1106"/>
    <w:rsid w:val="00CB5AFE"/>
    <w:rsid w:val="00CC625E"/>
    <w:rsid w:val="00CD3A83"/>
    <w:rsid w:val="00CD584A"/>
    <w:rsid w:val="00CE03FE"/>
    <w:rsid w:val="00CE24C2"/>
    <w:rsid w:val="00CE4AC9"/>
    <w:rsid w:val="00CE6D6E"/>
    <w:rsid w:val="00CE75C1"/>
    <w:rsid w:val="00D033C7"/>
    <w:rsid w:val="00D176A4"/>
    <w:rsid w:val="00D21964"/>
    <w:rsid w:val="00D2445B"/>
    <w:rsid w:val="00D25DCF"/>
    <w:rsid w:val="00D26C89"/>
    <w:rsid w:val="00D3634C"/>
    <w:rsid w:val="00D459E5"/>
    <w:rsid w:val="00D46D1E"/>
    <w:rsid w:val="00D46DFD"/>
    <w:rsid w:val="00D60BA4"/>
    <w:rsid w:val="00D60E96"/>
    <w:rsid w:val="00D61CEE"/>
    <w:rsid w:val="00D62744"/>
    <w:rsid w:val="00D70CB0"/>
    <w:rsid w:val="00D7437F"/>
    <w:rsid w:val="00D74477"/>
    <w:rsid w:val="00D74770"/>
    <w:rsid w:val="00D77817"/>
    <w:rsid w:val="00D82BB1"/>
    <w:rsid w:val="00D918E3"/>
    <w:rsid w:val="00D97C96"/>
    <w:rsid w:val="00DA2898"/>
    <w:rsid w:val="00DA29B4"/>
    <w:rsid w:val="00DB129D"/>
    <w:rsid w:val="00DB5D71"/>
    <w:rsid w:val="00DB6D0D"/>
    <w:rsid w:val="00DC2923"/>
    <w:rsid w:val="00DC56B4"/>
    <w:rsid w:val="00DD0541"/>
    <w:rsid w:val="00DD05FC"/>
    <w:rsid w:val="00DD3095"/>
    <w:rsid w:val="00DE5032"/>
    <w:rsid w:val="00E0753C"/>
    <w:rsid w:val="00E07DAB"/>
    <w:rsid w:val="00E154DF"/>
    <w:rsid w:val="00E17047"/>
    <w:rsid w:val="00E20305"/>
    <w:rsid w:val="00E2055E"/>
    <w:rsid w:val="00E2630C"/>
    <w:rsid w:val="00E27F69"/>
    <w:rsid w:val="00E32A66"/>
    <w:rsid w:val="00E358F3"/>
    <w:rsid w:val="00E35F99"/>
    <w:rsid w:val="00E40E78"/>
    <w:rsid w:val="00E42272"/>
    <w:rsid w:val="00E42E70"/>
    <w:rsid w:val="00E47E7F"/>
    <w:rsid w:val="00E530F0"/>
    <w:rsid w:val="00E559C5"/>
    <w:rsid w:val="00E56DE9"/>
    <w:rsid w:val="00E6079D"/>
    <w:rsid w:val="00E724A5"/>
    <w:rsid w:val="00E76A96"/>
    <w:rsid w:val="00E77AEF"/>
    <w:rsid w:val="00E83455"/>
    <w:rsid w:val="00E84D2C"/>
    <w:rsid w:val="00E874D4"/>
    <w:rsid w:val="00E94642"/>
    <w:rsid w:val="00E9589C"/>
    <w:rsid w:val="00E960A4"/>
    <w:rsid w:val="00E9799E"/>
    <w:rsid w:val="00EA36BD"/>
    <w:rsid w:val="00EA3F43"/>
    <w:rsid w:val="00EA60B1"/>
    <w:rsid w:val="00EA6860"/>
    <w:rsid w:val="00EB2B8C"/>
    <w:rsid w:val="00EB778D"/>
    <w:rsid w:val="00EC3533"/>
    <w:rsid w:val="00EC3E2A"/>
    <w:rsid w:val="00EC4B93"/>
    <w:rsid w:val="00EC6B3A"/>
    <w:rsid w:val="00ED1A0F"/>
    <w:rsid w:val="00ED56AD"/>
    <w:rsid w:val="00EE3F2A"/>
    <w:rsid w:val="00EE5C8E"/>
    <w:rsid w:val="00EE6298"/>
    <w:rsid w:val="00EF09DB"/>
    <w:rsid w:val="00F02CA4"/>
    <w:rsid w:val="00F03638"/>
    <w:rsid w:val="00F0617A"/>
    <w:rsid w:val="00F14750"/>
    <w:rsid w:val="00F15A7B"/>
    <w:rsid w:val="00F15CBF"/>
    <w:rsid w:val="00F22AF5"/>
    <w:rsid w:val="00F26803"/>
    <w:rsid w:val="00F31394"/>
    <w:rsid w:val="00F36372"/>
    <w:rsid w:val="00F363CD"/>
    <w:rsid w:val="00F40213"/>
    <w:rsid w:val="00F41D95"/>
    <w:rsid w:val="00F43D08"/>
    <w:rsid w:val="00F44502"/>
    <w:rsid w:val="00F47C83"/>
    <w:rsid w:val="00F503EE"/>
    <w:rsid w:val="00F616B6"/>
    <w:rsid w:val="00F66FC9"/>
    <w:rsid w:val="00F71541"/>
    <w:rsid w:val="00F76FDF"/>
    <w:rsid w:val="00F80EC2"/>
    <w:rsid w:val="00F82D3D"/>
    <w:rsid w:val="00F85FFF"/>
    <w:rsid w:val="00F908B5"/>
    <w:rsid w:val="00F914B0"/>
    <w:rsid w:val="00F919AB"/>
    <w:rsid w:val="00F93630"/>
    <w:rsid w:val="00F95803"/>
    <w:rsid w:val="00F95C85"/>
    <w:rsid w:val="00F97283"/>
    <w:rsid w:val="00FA19AE"/>
    <w:rsid w:val="00FA2EDF"/>
    <w:rsid w:val="00FA50AF"/>
    <w:rsid w:val="00FB0DDB"/>
    <w:rsid w:val="00FB17D6"/>
    <w:rsid w:val="00FB42DE"/>
    <w:rsid w:val="00FB4B9A"/>
    <w:rsid w:val="00FC6645"/>
    <w:rsid w:val="00FD21EF"/>
    <w:rsid w:val="00FD4F67"/>
    <w:rsid w:val="00FD7B1D"/>
    <w:rsid w:val="00FE1248"/>
    <w:rsid w:val="00FE1625"/>
    <w:rsid w:val="00FE2AE4"/>
    <w:rsid w:val="00FE468B"/>
    <w:rsid w:val="00FE5FC7"/>
    <w:rsid w:val="02608C1E"/>
    <w:rsid w:val="05F86BA8"/>
    <w:rsid w:val="066ADAEB"/>
    <w:rsid w:val="07943C09"/>
    <w:rsid w:val="0C2A0CFF"/>
    <w:rsid w:val="0C94A294"/>
    <w:rsid w:val="120456D0"/>
    <w:rsid w:val="12439269"/>
    <w:rsid w:val="1442E262"/>
    <w:rsid w:val="15442186"/>
    <w:rsid w:val="1A02E615"/>
    <w:rsid w:val="1B86598C"/>
    <w:rsid w:val="1BF83F14"/>
    <w:rsid w:val="1CA3CC6F"/>
    <w:rsid w:val="1D03882F"/>
    <w:rsid w:val="1D1A0865"/>
    <w:rsid w:val="1FDEC6BF"/>
    <w:rsid w:val="1FF82C85"/>
    <w:rsid w:val="205088F3"/>
    <w:rsid w:val="2193FCE6"/>
    <w:rsid w:val="27B83E4A"/>
    <w:rsid w:val="28DED0E9"/>
    <w:rsid w:val="2B3BD2F5"/>
    <w:rsid w:val="2B60ABB1"/>
    <w:rsid w:val="2D4612EA"/>
    <w:rsid w:val="30CA44F0"/>
    <w:rsid w:val="310F3BDF"/>
    <w:rsid w:val="32A41BD4"/>
    <w:rsid w:val="32A86F1C"/>
    <w:rsid w:val="34C98CDE"/>
    <w:rsid w:val="35C12165"/>
    <w:rsid w:val="3621182C"/>
    <w:rsid w:val="366C1993"/>
    <w:rsid w:val="37582C69"/>
    <w:rsid w:val="389559B0"/>
    <w:rsid w:val="39DB98BF"/>
    <w:rsid w:val="3A9A6F66"/>
    <w:rsid w:val="3B6581A1"/>
    <w:rsid w:val="3C04CCCC"/>
    <w:rsid w:val="3CB99B78"/>
    <w:rsid w:val="3CE96BF1"/>
    <w:rsid w:val="3E85F78A"/>
    <w:rsid w:val="4C828965"/>
    <w:rsid w:val="4EFDFE98"/>
    <w:rsid w:val="528EE49D"/>
    <w:rsid w:val="529FA740"/>
    <w:rsid w:val="53E89096"/>
    <w:rsid w:val="541C5AF7"/>
    <w:rsid w:val="54D42510"/>
    <w:rsid w:val="56B07529"/>
    <w:rsid w:val="570E6D52"/>
    <w:rsid w:val="5E70E5E4"/>
    <w:rsid w:val="5F3384F1"/>
    <w:rsid w:val="64C45196"/>
    <w:rsid w:val="65008610"/>
    <w:rsid w:val="662D1B16"/>
    <w:rsid w:val="6EAD0B31"/>
    <w:rsid w:val="70D3C58F"/>
    <w:rsid w:val="722A7474"/>
    <w:rsid w:val="73295C44"/>
    <w:rsid w:val="756E7BF1"/>
    <w:rsid w:val="75949A1A"/>
    <w:rsid w:val="7A1B8C6A"/>
    <w:rsid w:val="7A608359"/>
    <w:rsid w:val="7B5DC66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B05602"/>
  <w15:chartTrackingRefBased/>
  <w15:docId w15:val="{F1C3DF85-EB0E-41E4-8263-8E70D44C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7B0"/>
    <w:rPr>
      <w:sz w:val="24"/>
      <w:lang w:eastAsia="en-US"/>
    </w:rPr>
  </w:style>
  <w:style w:type="paragraph" w:styleId="1">
    <w:name w:val="heading 1"/>
    <w:basedOn w:val="a"/>
    <w:next w:val="Body1"/>
    <w:qFormat/>
    <w:pPr>
      <w:jc w:val="center"/>
      <w:outlineLvl w:val="0"/>
    </w:pPr>
    <w:rPr>
      <w:rFonts w:ascii="Times New Roman" w:eastAsia="Times New Roman" w:hAnsi="Times New Roman"/>
      <w:b/>
      <w:caps/>
      <w:sz w:val="26"/>
      <w:lang w:val="en-GB"/>
    </w:rPr>
  </w:style>
  <w:style w:type="paragraph" w:styleId="2">
    <w:name w:val="heading 2"/>
    <w:basedOn w:val="a"/>
    <w:next w:val="a"/>
    <w:qFormat/>
    <w:rsid w:val="009C2DF3"/>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customStyle="1" w:styleId="Noparagraphstyle">
    <w:name w:val="[No paragraph style]"/>
    <w:pPr>
      <w:widowControl w:val="0"/>
      <w:autoSpaceDE w:val="0"/>
      <w:autoSpaceDN w:val="0"/>
      <w:adjustRightInd w:val="0"/>
      <w:spacing w:line="288" w:lineRule="auto"/>
      <w:textAlignment w:val="center"/>
    </w:pPr>
    <w:rPr>
      <w:rFonts w:eastAsia="Times New Roman"/>
      <w:color w:val="000000"/>
      <w:sz w:val="24"/>
      <w:lang w:val="en-US" w:eastAsia="en-US"/>
    </w:rPr>
  </w:style>
  <w:style w:type="character" w:styleId="a5">
    <w:name w:val="Hyperlink"/>
    <w:uiPriority w:val="99"/>
    <w:rPr>
      <w:color w:val="0000FF"/>
      <w:u w:val="single"/>
    </w:rPr>
  </w:style>
  <w:style w:type="paragraph" w:customStyle="1" w:styleId="StyleHeading210pt">
    <w:name w:val="Style Heading 2 + 10 pt"/>
    <w:basedOn w:val="2"/>
    <w:rsid w:val="009C2DF3"/>
    <w:pPr>
      <w:numPr>
        <w:ilvl w:val="1"/>
        <w:numId w:val="8"/>
      </w:numPr>
    </w:pPr>
    <w:rPr>
      <w:sz w:val="20"/>
    </w:rPr>
  </w:style>
  <w:style w:type="paragraph" w:styleId="a6">
    <w:name w:val="Balloon Text"/>
    <w:basedOn w:val="a"/>
    <w:semiHidden/>
    <w:rPr>
      <w:rFonts w:ascii="Tahoma" w:hAnsi="Tahoma" w:cs="Tahoma"/>
      <w:sz w:val="16"/>
      <w:szCs w:val="16"/>
    </w:rPr>
  </w:style>
  <w:style w:type="paragraph" w:styleId="a7">
    <w:name w:val="caption"/>
    <w:basedOn w:val="a"/>
    <w:next w:val="a"/>
    <w:qFormat/>
    <w:rPr>
      <w:b/>
      <w:bCs/>
      <w:sz w:val="20"/>
    </w:rPr>
  </w:style>
  <w:style w:type="paragraph" w:styleId="a8">
    <w:name w:val="Document Map"/>
    <w:basedOn w:val="a"/>
    <w:semiHidden/>
    <w:pPr>
      <w:shd w:val="clear" w:color="auto" w:fill="000080"/>
    </w:pPr>
    <w:rPr>
      <w:rFonts w:ascii="Tahoma" w:hAnsi="Tahoma" w:cs="Tahoma"/>
      <w:sz w:val="20"/>
    </w:rPr>
  </w:style>
  <w:style w:type="paragraph" w:customStyle="1" w:styleId="0">
    <w:name w:val="_Текст0"/>
    <w:pPr>
      <w:ind w:firstLine="709"/>
      <w:jc w:val="both"/>
    </w:pPr>
    <w:rPr>
      <w:rFonts w:ascii="Arial" w:eastAsia="Times New Roman" w:hAnsi="Arial"/>
      <w:sz w:val="24"/>
      <w:szCs w:val="24"/>
      <w:lang w:val="ru-RU" w:eastAsia="ru-RU"/>
    </w:rPr>
  </w:style>
  <w:style w:type="paragraph" w:styleId="a9">
    <w:name w:val="Body Text"/>
    <w:basedOn w:val="a"/>
    <w:link w:val="aa"/>
    <w:pPr>
      <w:ind w:firstLine="709"/>
      <w:jc w:val="both"/>
    </w:pPr>
    <w:rPr>
      <w:rFonts w:ascii="Arial" w:eastAsia="Times New Roman" w:hAnsi="Arial"/>
      <w:b/>
      <w:bCs/>
      <w:i/>
      <w:iCs/>
      <w:sz w:val="18"/>
      <w:lang w:val="ru-RU" w:eastAsia="ru-RU"/>
    </w:rPr>
  </w:style>
  <w:style w:type="character" w:styleId="ab">
    <w:name w:val="page number"/>
    <w:basedOn w:val="a0"/>
  </w:style>
  <w:style w:type="paragraph" w:styleId="ac">
    <w:name w:val="Subtitle"/>
    <w:basedOn w:val="a"/>
    <w:qFormat/>
    <w:pPr>
      <w:jc w:val="center"/>
    </w:pPr>
    <w:rPr>
      <w:rFonts w:ascii="Times New Roman" w:eastAsia="Times New Roman" w:hAnsi="Times New Roman"/>
      <w:sz w:val="28"/>
      <w:lang w:val="ru-RU" w:eastAsia="ru-RU"/>
    </w:rPr>
  </w:style>
  <w:style w:type="paragraph" w:customStyle="1" w:styleId="Body1">
    <w:name w:val="Body1"/>
    <w:basedOn w:val="a"/>
    <w:pPr>
      <w:jc w:val="both"/>
    </w:pPr>
    <w:rPr>
      <w:rFonts w:ascii="Times New Roman" w:eastAsia="Times New Roman" w:hAnsi="Times New Roman"/>
      <w:sz w:val="22"/>
      <w:lang w:val="en-GB"/>
    </w:rPr>
  </w:style>
  <w:style w:type="paragraph" w:styleId="10">
    <w:name w:val="toc 1"/>
    <w:basedOn w:val="a"/>
    <w:next w:val="a"/>
    <w:autoRedefine/>
    <w:uiPriority w:val="39"/>
    <w:pPr>
      <w:spacing w:before="360"/>
    </w:pPr>
    <w:rPr>
      <w:rFonts w:ascii="Arial" w:hAnsi="Arial" w:cs="Arial"/>
      <w:b/>
      <w:bCs/>
      <w:caps/>
      <w:szCs w:val="24"/>
    </w:rPr>
  </w:style>
  <w:style w:type="paragraph" w:styleId="20">
    <w:name w:val="toc 2"/>
    <w:basedOn w:val="a"/>
    <w:next w:val="a"/>
    <w:autoRedefine/>
    <w:uiPriority w:val="39"/>
    <w:pPr>
      <w:spacing w:before="240"/>
    </w:pPr>
    <w:rPr>
      <w:rFonts w:ascii="Times New Roman" w:hAnsi="Times New Roman"/>
      <w:b/>
      <w:bCs/>
      <w:sz w:val="20"/>
    </w:rPr>
  </w:style>
  <w:style w:type="paragraph" w:styleId="30">
    <w:name w:val="toc 3"/>
    <w:basedOn w:val="a"/>
    <w:next w:val="a"/>
    <w:autoRedefine/>
    <w:semiHidden/>
    <w:pPr>
      <w:ind w:left="240"/>
    </w:pPr>
    <w:rPr>
      <w:rFonts w:ascii="Times New Roman" w:hAnsi="Times New Roman"/>
      <w:sz w:val="20"/>
    </w:rPr>
  </w:style>
  <w:style w:type="paragraph" w:styleId="4">
    <w:name w:val="toc 4"/>
    <w:basedOn w:val="a"/>
    <w:next w:val="a"/>
    <w:autoRedefine/>
    <w:semiHidden/>
    <w:pPr>
      <w:ind w:left="480"/>
    </w:pPr>
    <w:rPr>
      <w:rFonts w:ascii="Times New Roman" w:hAnsi="Times New Roman"/>
      <w:sz w:val="20"/>
    </w:rPr>
  </w:style>
  <w:style w:type="paragraph" w:styleId="5">
    <w:name w:val="toc 5"/>
    <w:basedOn w:val="a"/>
    <w:next w:val="a"/>
    <w:autoRedefine/>
    <w:semiHidden/>
    <w:pPr>
      <w:ind w:left="720"/>
    </w:pPr>
    <w:rPr>
      <w:rFonts w:ascii="Times New Roman" w:hAnsi="Times New Roman"/>
      <w:sz w:val="20"/>
    </w:rPr>
  </w:style>
  <w:style w:type="paragraph" w:styleId="6">
    <w:name w:val="toc 6"/>
    <w:basedOn w:val="a"/>
    <w:next w:val="a"/>
    <w:autoRedefine/>
    <w:semiHidden/>
    <w:pPr>
      <w:ind w:left="960"/>
    </w:pPr>
    <w:rPr>
      <w:rFonts w:ascii="Times New Roman" w:hAnsi="Times New Roman"/>
      <w:sz w:val="20"/>
    </w:rPr>
  </w:style>
  <w:style w:type="paragraph" w:styleId="7">
    <w:name w:val="toc 7"/>
    <w:basedOn w:val="a"/>
    <w:next w:val="a"/>
    <w:autoRedefine/>
    <w:semiHidden/>
    <w:pPr>
      <w:ind w:left="1200"/>
    </w:pPr>
    <w:rPr>
      <w:rFonts w:ascii="Times New Roman" w:hAnsi="Times New Roman"/>
      <w:sz w:val="20"/>
    </w:rPr>
  </w:style>
  <w:style w:type="paragraph" w:styleId="8">
    <w:name w:val="toc 8"/>
    <w:basedOn w:val="a"/>
    <w:next w:val="a"/>
    <w:autoRedefine/>
    <w:semiHidden/>
    <w:pPr>
      <w:ind w:left="1440"/>
    </w:pPr>
    <w:rPr>
      <w:rFonts w:ascii="Times New Roman" w:hAnsi="Times New Roman"/>
      <w:sz w:val="20"/>
    </w:rPr>
  </w:style>
  <w:style w:type="paragraph" w:styleId="9">
    <w:name w:val="toc 9"/>
    <w:basedOn w:val="a"/>
    <w:next w:val="a"/>
    <w:autoRedefine/>
    <w:semiHidden/>
    <w:pPr>
      <w:ind w:left="1680"/>
    </w:pPr>
    <w:rPr>
      <w:rFonts w:ascii="Times New Roman" w:hAnsi="Times New Roman"/>
      <w:sz w:val="20"/>
    </w:rPr>
  </w:style>
  <w:style w:type="paragraph" w:customStyle="1" w:styleId="StyleHeading1Arial12ptLeft">
    <w:name w:val="Style Heading 1 + Arial 12 pt Left"/>
    <w:basedOn w:val="1"/>
    <w:rsid w:val="009C2DF3"/>
    <w:pPr>
      <w:numPr>
        <w:numId w:val="8"/>
      </w:numPr>
      <w:shd w:val="pct15" w:color="auto" w:fill="auto"/>
      <w:jc w:val="left"/>
    </w:pPr>
    <w:rPr>
      <w:rFonts w:ascii="Arial" w:hAnsi="Arial"/>
      <w:bCs/>
      <w:sz w:val="24"/>
    </w:rPr>
  </w:style>
  <w:style w:type="paragraph" w:customStyle="1" w:styleId="1Heading">
    <w:name w:val="1 Heading"/>
    <w:basedOn w:val="a"/>
    <w:rsid w:val="009C2DF3"/>
    <w:pPr>
      <w:numPr>
        <w:numId w:val="7"/>
      </w:numPr>
    </w:pPr>
  </w:style>
  <w:style w:type="paragraph" w:customStyle="1" w:styleId="StyleStyleHeading210ptTimesNewRoman11pt">
    <w:name w:val="Style Style Heading 2 + 10 pt + Times New Roman 11 pt"/>
    <w:basedOn w:val="StyleHeading210pt"/>
    <w:rsid w:val="005D50FE"/>
    <w:rPr>
      <w:rFonts w:ascii="Times New Roman" w:hAnsi="Times New Roman"/>
      <w:smallCaps/>
      <w:sz w:val="22"/>
    </w:rPr>
  </w:style>
  <w:style w:type="paragraph" w:styleId="ad">
    <w:name w:val="List Paragraph"/>
    <w:basedOn w:val="a"/>
    <w:uiPriority w:val="34"/>
    <w:qFormat/>
    <w:rsid w:val="0056523A"/>
    <w:pPr>
      <w:ind w:left="720"/>
      <w:contextualSpacing/>
    </w:pPr>
  </w:style>
  <w:style w:type="table" w:styleId="ae">
    <w:name w:val="Table Grid"/>
    <w:basedOn w:val="a1"/>
    <w:rsid w:val="00E97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0"/>
    <w:uiPriority w:val="99"/>
    <w:unhideWhenUsed/>
    <w:rsid w:val="00387F5E"/>
    <w:rPr>
      <w:color w:val="2B579A"/>
      <w:shd w:val="clear" w:color="auto" w:fill="E6E6E6"/>
    </w:rPr>
  </w:style>
  <w:style w:type="paragraph" w:styleId="af">
    <w:name w:val="annotation text"/>
    <w:basedOn w:val="a"/>
    <w:link w:val="af0"/>
    <w:rsid w:val="00387F5E"/>
    <w:rPr>
      <w:sz w:val="20"/>
    </w:rPr>
  </w:style>
  <w:style w:type="character" w:customStyle="1" w:styleId="af0">
    <w:name w:val="Текст примечания Знак"/>
    <w:basedOn w:val="a0"/>
    <w:link w:val="af"/>
    <w:rsid w:val="00387F5E"/>
    <w:rPr>
      <w:lang w:eastAsia="en-US"/>
    </w:rPr>
  </w:style>
  <w:style w:type="character" w:styleId="af1">
    <w:name w:val="annotation reference"/>
    <w:basedOn w:val="a0"/>
    <w:rsid w:val="00387F5E"/>
    <w:rPr>
      <w:sz w:val="16"/>
      <w:szCs w:val="16"/>
    </w:rPr>
  </w:style>
  <w:style w:type="paragraph" w:styleId="af2">
    <w:name w:val="annotation subject"/>
    <w:basedOn w:val="af"/>
    <w:next w:val="af"/>
    <w:link w:val="af3"/>
    <w:rsid w:val="00EB2B8C"/>
    <w:rPr>
      <w:b/>
      <w:bCs/>
    </w:rPr>
  </w:style>
  <w:style w:type="character" w:customStyle="1" w:styleId="af3">
    <w:name w:val="Тема примечания Знак"/>
    <w:basedOn w:val="af0"/>
    <w:link w:val="af2"/>
    <w:rsid w:val="00EB2B8C"/>
    <w:rPr>
      <w:b/>
      <w:bCs/>
      <w:lang w:eastAsia="en-US"/>
    </w:rPr>
  </w:style>
  <w:style w:type="character" w:customStyle="1" w:styleId="UnresolvedMention">
    <w:name w:val="Unresolved Mention"/>
    <w:basedOn w:val="a0"/>
    <w:uiPriority w:val="99"/>
    <w:unhideWhenUsed/>
    <w:rsid w:val="00EB2B8C"/>
    <w:rPr>
      <w:color w:val="605E5C"/>
      <w:shd w:val="clear" w:color="auto" w:fill="E1DFDD"/>
    </w:rPr>
  </w:style>
  <w:style w:type="character" w:customStyle="1" w:styleId="aa">
    <w:name w:val="Основной текст Знак"/>
    <w:basedOn w:val="a0"/>
    <w:link w:val="a9"/>
    <w:rsid w:val="00A417B0"/>
    <w:rPr>
      <w:rFonts w:ascii="Arial" w:eastAsia="Times New Roman" w:hAnsi="Arial"/>
      <w:b/>
      <w:bCs/>
      <w:i/>
      <w:iCs/>
      <w:sz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15403">
      <w:bodyDiv w:val="1"/>
      <w:marLeft w:val="0"/>
      <w:marRight w:val="0"/>
      <w:marTop w:val="0"/>
      <w:marBottom w:val="0"/>
      <w:divBdr>
        <w:top w:val="none" w:sz="0" w:space="0" w:color="auto"/>
        <w:left w:val="none" w:sz="0" w:space="0" w:color="auto"/>
        <w:bottom w:val="none" w:sz="0" w:space="0" w:color="auto"/>
        <w:right w:val="none" w:sz="0" w:space="0" w:color="auto"/>
      </w:divBdr>
    </w:div>
    <w:div w:id="544678960">
      <w:bodyDiv w:val="1"/>
      <w:marLeft w:val="0"/>
      <w:marRight w:val="0"/>
      <w:marTop w:val="0"/>
      <w:marBottom w:val="0"/>
      <w:divBdr>
        <w:top w:val="none" w:sz="0" w:space="0" w:color="auto"/>
        <w:left w:val="none" w:sz="0" w:space="0" w:color="auto"/>
        <w:bottom w:val="none" w:sz="0" w:space="0" w:color="auto"/>
        <w:right w:val="none" w:sz="0" w:space="0" w:color="auto"/>
      </w:divBdr>
    </w:div>
    <w:div w:id="1269049353">
      <w:bodyDiv w:val="1"/>
      <w:marLeft w:val="0"/>
      <w:marRight w:val="0"/>
      <w:marTop w:val="0"/>
      <w:marBottom w:val="0"/>
      <w:divBdr>
        <w:top w:val="none" w:sz="0" w:space="0" w:color="auto"/>
        <w:left w:val="none" w:sz="0" w:space="0" w:color="auto"/>
        <w:bottom w:val="none" w:sz="0" w:space="0" w:color="auto"/>
        <w:right w:val="none" w:sz="0" w:space="0" w:color="auto"/>
      </w:divBdr>
    </w:div>
    <w:div w:id="16234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Centaur%20Software\Business%20Analysis%20-%20Documents\_Templates\Title%20of%20SIR.dotx" TargetMode="External"/></Relationships>
</file>

<file path=word/documenttasks/documenttasks1.xml><?xml version="1.0" encoding="utf-8"?>
<t:Tasks xmlns:t="http://schemas.microsoft.com/office/tasks/2019/documenttasks" xmlns:oel="http://schemas.microsoft.com/office/2019/extlst">
  <t:Task id="{A231FCC9-0D47-4025-831A-8CFA26314782}">
    <t:Anchor>
      <t:Comment id="1510953759"/>
    </t:Anchor>
    <t:History>
      <t:Event id="{CAE4BB5C-050B-4024-B51C-6B50078AF25A}" time="2021-07-14T20:35:35Z">
        <t:Attribution userId="S::terronb@centaursoftware.com::3ab0980f-ad41-4a93-98eb-ee46d0a7aa8b" userProvider="AD" userName="Terron Blair"/>
        <t:Anchor>
          <t:Comment id="1510953759"/>
        </t:Anchor>
        <t:Create/>
      </t:Event>
      <t:Event id="{42822F01-5945-487C-8D6A-910315CA64FB}" time="2021-07-14T20:35:35Z">
        <t:Attribution userId="S::terronb@centaursoftware.com::3ab0980f-ad41-4a93-98eb-ee46d0a7aa8b" userProvider="AD" userName="Terron Blair"/>
        <t:Anchor>
          <t:Comment id="1510953759"/>
        </t:Anchor>
        <t:Assign userId="S::sean.perera@centaursoftware.com::d86f78f9-ba86-4cdd-89d9-2c16b4d25f5a" userProvider="AD" userName="Sean Perera"/>
      </t:Event>
      <t:Event id="{5FF959A3-615A-4C3F-903D-CC90EBAFC34A}" time="2021-07-14T20:35:35Z">
        <t:Attribution userId="S::terronb@centaursoftware.com::3ab0980f-ad41-4a93-98eb-ee46d0a7aa8b" userProvider="AD" userName="Terron Blair"/>
        <t:Anchor>
          <t:Comment id="1510953759"/>
        </t:Anchor>
        <t:SetTitle title="Hi @Sean Perera , please complete this column. Normally the values are User entered, DB, Program code.  For example - is practice name from the db? Any special rules? These should go into 'Rule for forming...' column.  Example: multi location database? …"/>
      </t:Event>
      <t:Event id="{27876B27-70DE-432C-BFDC-7E05043F29F6}" time="2021-07-14T22:38:31Z">
        <t:Attribution userId="S::sean.perera@centaursoftware.com::d86f78f9-ba86-4cdd-89d9-2c16b4d25f5a" userProvider="AD" userName="Sean Perera"/>
        <t:Progress percentComplete="100"/>
      </t:Event>
    </t:History>
  </t:Task>
  <t:Task id="{6342974F-7D85-4BEE-948F-881859781FA4}">
    <t:Anchor>
      <t:Comment id="1783556227"/>
    </t:Anchor>
    <t:History>
      <t:Event id="{8A0498C8-01B2-4678-8D30-7B28BCFACBF2}" time="2021-07-14T20:36:48Z">
        <t:Attribution userId="S::terronb@centaursoftware.com::3ab0980f-ad41-4a93-98eb-ee46d0a7aa8b" userProvider="AD" userName="Terron Blair"/>
        <t:Anchor>
          <t:Comment id="1783556227"/>
        </t:Anchor>
        <t:Create/>
      </t:Event>
      <t:Event id="{6B285DF3-8C4D-4B63-8C17-239D156B82AF}" time="2021-07-14T20:36:48Z">
        <t:Attribution userId="S::terronb@centaursoftware.com::3ab0980f-ad41-4a93-98eb-ee46d0a7aa8b" userProvider="AD" userName="Terron Blair"/>
        <t:Anchor>
          <t:Comment id="1783556227"/>
        </t:Anchor>
        <t:Assign userId="S::sean.perera@centaursoftware.com::d86f78f9-ba86-4cdd-89d9-2c16b4d25f5a" userProvider="AD" userName="Sean Perera"/>
      </t:Event>
      <t:Event id="{DF9153D9-4E27-4857-9DDC-E51E896F1A8C}" time="2021-07-14T20:36:48Z">
        <t:Attribution userId="S::terronb@centaursoftware.com::3ab0980f-ad41-4a93-98eb-ee46d0a7aa8b" userProvider="AD" userName="Terron Blair"/>
        <t:Anchor>
          <t:Comment id="1783556227"/>
        </t:Anchor>
        <t:SetTitle title="@Sean Perera, i think this should be defined further. either by adding the SIR number here, or by making a definition that includes the SIR number."/>
      </t:Event>
      <t:Event id="{B52D07D1-17B1-49E4-9AAB-D2E529E10565}" time="2021-07-14T21:50:45Z">
        <t:Attribution userId="S::sean.perera@centaursoftware.com::d86f78f9-ba86-4cdd-89d9-2c16b4d25f5a" userProvider="AD" userName="Sean Perera"/>
        <t:Anchor>
          <t:Comment id="1495026971"/>
        </t:Anchor>
        <t:UnassignAll/>
      </t:Event>
      <t:Event id="{A96A4890-2B3D-4082-BBF1-DA2FC0173FEA}" time="2021-07-14T21:50:45Z">
        <t:Attribution userId="S::sean.perera@centaursoftware.com::d86f78f9-ba86-4cdd-89d9-2c16b4d25f5a" userProvider="AD" userName="Sean Perera"/>
        <t:Anchor>
          <t:Comment id="1495026971"/>
        </t:Anchor>
        <t:Assign userId="S::terronb@centaursoftware.com::3ab0980f-ad41-4a93-98eb-ee46d0a7aa8b" userProvider="AD" userName="Terron Blair"/>
      </t:Event>
      <t:Event id="{D5CE267A-D486-46F4-B4C8-37343DE471EC}" time="2021-07-15T00:15:48.773Z">
        <t:Attribution userId="S::sean.perera@centaursoftware.com::d86f78f9-ba86-4cdd-89d9-2c16b4d25f5a" userProvider="AD" userName="Sean Perera"/>
        <t:Progress percentComplete="100"/>
      </t:Event>
    </t:History>
  </t:Task>
  <t:Task id="{46282EE3-6EA4-440B-918D-D5C005CF91CA}">
    <t:Anchor>
      <t:Comment id="1139048272"/>
    </t:Anchor>
    <t:History>
      <t:Event id="{75329447-98B2-46A8-B24C-652F19E9E2FC}" time="2021-07-14T20:42:59Z">
        <t:Attribution userId="S::terronb@centaursoftware.com::3ab0980f-ad41-4a93-98eb-ee46d0a7aa8b" userProvider="AD" userName="Terron Blair"/>
        <t:Anchor>
          <t:Comment id="1139048272"/>
        </t:Anchor>
        <t:Create/>
      </t:Event>
      <t:Event id="{1EB15DEA-05EB-431E-9F34-93447AAD404B}" time="2021-07-14T20:42:59Z">
        <t:Attribution userId="S::terronb@centaursoftware.com::3ab0980f-ad41-4a93-98eb-ee46d0a7aa8b" userProvider="AD" userName="Terron Blair"/>
        <t:Anchor>
          <t:Comment id="1139048272"/>
        </t:Anchor>
        <t:Assign userId="S::sean.perera@centaursoftware.com::d86f78f9-ba86-4cdd-89d9-2c16b4d25f5a" userProvider="AD" userName="Sean Perera"/>
      </t:Event>
      <t:Event id="{55B4D1A4-2F3B-40C2-9EB9-1CBFE83CCC4D}" time="2021-07-14T20:42:59Z">
        <t:Attribution userId="S::terronb@centaursoftware.com::3ab0980f-ad41-4a93-98eb-ee46d0a7aa8b" userProvider="AD" userName="Terron Blair"/>
        <t:Anchor>
          <t:Comment id="1139048272"/>
        </t:Anchor>
        <t:SetTitle title="@Sean Perera, an additional point - utility name must be added to our whitelist."/>
      </t:Event>
      <t:Event id="{97440CD5-41B1-4815-9018-8C2E364DC0F5}" time="2021-07-14T21:48:36Z">
        <t:Attribution userId="S::sean.perera@centaursoftware.com::d86f78f9-ba86-4cdd-89d9-2c16b4d25f5a" userProvider="AD" userName="Sean Perera"/>
        <t:Progress percentComplete="100"/>
      </t:Event>
    </t:History>
  </t:Task>
  <t:Task id="{0301C445-7ED1-4E66-B9FA-7E58E62C0D9A}">
    <t:Anchor>
      <t:Comment id="614097372"/>
    </t:Anchor>
    <t:History>
      <t:Event id="{F4615ABB-B23A-4185-B3E4-07EF224E484D}" time="2021-07-14T22:49:05Z">
        <t:Attribution userId="S::sean.perera@centaursoftware.com::d86f78f9-ba86-4cdd-89d9-2c16b4d25f5a" userProvider="AD" userName="Sean Perera"/>
        <t:Anchor>
          <t:Comment id="799444404"/>
        </t:Anchor>
        <t:Create/>
      </t:Event>
      <t:Event id="{12CD6647-0A8A-450D-A60B-F22ABE9171D0}" time="2021-07-14T22:49:05Z">
        <t:Attribution userId="S::sean.perera@centaursoftware.com::d86f78f9-ba86-4cdd-89d9-2c16b4d25f5a" userProvider="AD" userName="Sean Perera"/>
        <t:Anchor>
          <t:Comment id="799444404"/>
        </t:Anchor>
        <t:Assign userId="S::terronb@centaursoftware.com::3ab0980f-ad41-4a93-98eb-ee46d0a7aa8b" userProvider="AD" userName="Terron Blair"/>
      </t:Event>
      <t:Event id="{95D85012-C61F-4878-B361-4ABE99E9E145}" time="2021-07-14T22:49:05Z">
        <t:Attribution userId="S::sean.perera@centaursoftware.com::d86f78f9-ba86-4cdd-89d9-2c16b4d25f5a" userProvider="AD" userName="Sean Perera"/>
        <t:Anchor>
          <t:Comment id="799444404"/>
        </t:Anchor>
        <t:SetTitle title="Hi @Terron Blair I have added the .csv format sample."/>
      </t:Event>
      <t:Event id="{1E2AE88E-5692-4F30-A49A-1694835E22D8}" time="2021-07-15T00:19:16.719Z">
        <t:Attribution userId="S::sean.perera@centaursoftware.com::d86f78f9-ba86-4cdd-89d9-2c16b4d25f5a" userProvider="AD" userName="Sean Perera"/>
        <t:Progress percentComplete="100"/>
      </t:Event>
    </t:History>
  </t:Task>
  <t:Task id="{27582A7E-350B-4298-A790-68F29126501D}">
    <t:Anchor>
      <t:Comment id="614097701"/>
    </t:Anchor>
    <t:History>
      <t:Event id="{9C5E0BDA-3BFA-48CB-899E-DABCADBF63CD}" time="2021-07-15T00:12:38.993Z">
        <t:Attribution userId="S::terronb@centaursoftware.com::3ab0980f-ad41-4a93-98eb-ee46d0a7aa8b" userProvider="AD" userName="Terron Blair"/>
        <t:Anchor>
          <t:Comment id="717926242"/>
        </t:Anchor>
        <t:Create/>
      </t:Event>
      <t:Event id="{96E2B1E7-FFC1-4928-9594-F57908776F6B}" time="2021-07-15T00:12:38.993Z">
        <t:Attribution userId="S::terronb@centaursoftware.com::3ab0980f-ad41-4a93-98eb-ee46d0a7aa8b" userProvider="AD" userName="Terron Blair"/>
        <t:Anchor>
          <t:Comment id="717926242"/>
        </t:Anchor>
        <t:Assign userId="S::sean.perera@centaursoftware.com::d86f78f9-ba86-4cdd-89d9-2c16b4d25f5a" userProvider="AD" userName="Sean Perera"/>
      </t:Event>
      <t:Event id="{B5BA7F71-DA13-4E2D-81E4-3CACFA395D9B}" time="2021-07-15T00:12:38.993Z">
        <t:Attribution userId="S::terronb@centaursoftware.com::3ab0980f-ad41-4a93-98eb-ee46d0a7aa8b" userProvider="AD" userName="Terron Blair"/>
        <t:Anchor>
          <t:Comment id="717926242"/>
        </t:Anchor>
        <t:SetTitle title="@Sean Perera, not silly. normally I add into the BR document so everything is in the one place. once answered I update the BR accordingly and remove the question."/>
      </t:Event>
      <t:Event id="{DC5F1D12-62EC-46B9-BB66-9A44038ADA08}" time="2021-07-15T00:18:54.652Z">
        <t:Attribution userId="S::sean.perera@centaursoftware.com::d86f78f9-ba86-4cdd-89d9-2c16b4d25f5a" userProvider="AD" userName="Sean Perer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7ee04e5a-5d8c-4cad-ac47-fe682ae052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4E285708974149AC51891A54740E4A" ma:contentTypeVersion="9" ma:contentTypeDescription="Create a new document." ma:contentTypeScope="" ma:versionID="e4d592e7555d6646d28247d8e0386058">
  <xsd:schema xmlns:xsd="http://www.w3.org/2001/XMLSchema" xmlns:xs="http://www.w3.org/2001/XMLSchema" xmlns:p="http://schemas.microsoft.com/office/2006/metadata/properties" xmlns:ns2="7ee04e5a-5d8c-4cad-ac47-fe682ae05206" xmlns:ns3="0e98f74d-5452-40f6-9717-8dca5018fbde" targetNamespace="http://schemas.microsoft.com/office/2006/metadata/properties" ma:root="true" ma:fieldsID="7a9ad3bc0b9757546727e7274e4c467a" ns2:_="" ns3:_="">
    <xsd:import namespace="7ee04e5a-5d8c-4cad-ac47-fe682ae05206"/>
    <xsd:import namespace="0e98f74d-5452-40f6-9717-8dca5018fb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04e5a-5d8c-4cad-ac47-fe682ae052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Comments" ma:index="16"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98f74d-5452-40f6-9717-8dca5018fbd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69E4FE-8708-4BD4-936A-4C889B5EDA43}">
  <ds:schemaRefs>
    <ds:schemaRef ds:uri="http://schemas.microsoft.com/office/2006/metadata/properties"/>
    <ds:schemaRef ds:uri="http://schemas.microsoft.com/office/infopath/2007/PartnerControls"/>
    <ds:schemaRef ds:uri="7ee04e5a-5d8c-4cad-ac47-fe682ae05206"/>
  </ds:schemaRefs>
</ds:datastoreItem>
</file>

<file path=customXml/itemProps2.xml><?xml version="1.0" encoding="utf-8"?>
<ds:datastoreItem xmlns:ds="http://schemas.openxmlformats.org/officeDocument/2006/customXml" ds:itemID="{290FF2B1-CD52-44C3-88C0-C8644948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04e5a-5d8c-4cad-ac47-fe682ae05206"/>
    <ds:schemaRef ds:uri="0e98f74d-5452-40f6-9717-8dca5018f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C4EC43-8511-4245-92BD-6F482711C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Title of SIR.dotx</Template>
  <TotalTime>0</TotalTime>
  <Pages>37</Pages>
  <Words>6305</Words>
  <Characters>35945</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OASiS Growth Check Tool</vt:lpstr>
    </vt:vector>
  </TitlesOfParts>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OASiS Growth Check Tool</dc:title>
  <dc:subject/>
  <dc:creator>Sean Perera</dc:creator>
  <cp:keywords/>
  <dc:description/>
  <cp:lastModifiedBy>Прокудайло Сергей Борисович</cp:lastModifiedBy>
  <cp:revision>2</cp:revision>
  <cp:lastPrinted>2021-09-20T09:59:00Z</cp:lastPrinted>
  <dcterms:created xsi:type="dcterms:W3CDTF">2021-09-20T10:00:00Z</dcterms:created>
  <dcterms:modified xsi:type="dcterms:W3CDTF">2021-09-20T10:00:00Z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0x010100C54E285708974149AC51891A54740E4A</vt:lpwstr>
  </property>
</Properties>
</file>